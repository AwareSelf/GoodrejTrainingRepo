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F9B26" w14:textId="77777777" w:rsidR="003124FF" w:rsidRPr="00036F8B" w:rsidRDefault="00650D48" w:rsidP="009A6EA4">
      <w:pPr>
        <w:pStyle w:val="Title"/>
        <w:rPr>
          <w:b w:val="0"/>
          <w:color w:val="000000" w:themeColor="text1"/>
          <w:sz w:val="20"/>
          <w:szCs w:val="20"/>
        </w:rPr>
      </w:pPr>
      <w:r w:rsidRPr="00036F8B">
        <w:rPr>
          <w:b w:val="0"/>
          <w:color w:val="000000" w:themeColor="text1"/>
          <w:sz w:val="20"/>
          <w:szCs w:val="20"/>
        </w:rPr>
        <w:t>HCL TSS ASSESSMENT</w:t>
      </w:r>
    </w:p>
    <w:p w14:paraId="489FA944" w14:textId="77777777" w:rsidR="00B10CB7" w:rsidRPr="00DA7F86" w:rsidRDefault="00CA218C" w:rsidP="0079634B">
      <w:pPr>
        <w:pStyle w:val="Heading1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>DQ_SE_DAY_1</w:t>
      </w:r>
    </w:p>
    <w:p w14:paraId="302D72D7" w14:textId="77777777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Q1</w:t>
      </w:r>
      <w:r w:rsidR="002657F7" w:rsidRPr="00036F8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5"/>
        <w:gridCol w:w="666"/>
      </w:tblGrid>
      <w:tr w:rsidR="00FB73C7" w:rsidRPr="00036F8B" w14:paraId="4AE3CA3D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B737A" w14:textId="248FFE8F" w:rsidR="00631287" w:rsidRPr="00036F8B" w:rsidRDefault="00CA218C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Which of the </w:t>
            </w:r>
            <w:r w:rsidR="005160EC">
              <w:rPr>
                <w:color w:val="000000" w:themeColor="text1"/>
                <w:szCs w:val="20"/>
              </w:rPr>
              <w:t xml:space="preserve">following is not an aspect of Quality Assurance of a </w:t>
            </w:r>
            <w:proofErr w:type="spellStart"/>
            <w:r w:rsidR="005160EC">
              <w:rPr>
                <w:color w:val="000000" w:themeColor="text1"/>
                <w:szCs w:val="20"/>
              </w:rPr>
              <w:t>Sofware</w:t>
            </w:r>
            <w:proofErr w:type="spellEnd"/>
            <w:r w:rsidR="005160EC">
              <w:rPr>
                <w:color w:val="000000" w:themeColor="text1"/>
                <w:szCs w:val="20"/>
              </w:rPr>
              <w:t xml:space="preserve"> Product</w:t>
            </w:r>
            <w:r>
              <w:rPr>
                <w:color w:val="000000" w:themeColor="text1"/>
                <w:szCs w:val="20"/>
              </w:rPr>
              <w:t>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9F33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631287" w:rsidRPr="00036F8B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9ABE39E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2506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3CC9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E887877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1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5B1F2" w14:textId="77777777" w:rsidR="0066496D" w:rsidRPr="00036F8B" w:rsidRDefault="0066496D" w:rsidP="00631287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CA218C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06DE6E7B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2481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58D66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5BFCA15C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111C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459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507654F" w14:textId="77777777" w:rsidTr="002657F7">
        <w:trPr>
          <w:cantSplit/>
          <w:tblHeader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71B2B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A04C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737E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8E71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9018B1" w:rsidRPr="00036F8B" w14:paraId="353F8D10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64165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C79448" w14:textId="322E4D5B" w:rsidR="009018B1" w:rsidRPr="00306F1D" w:rsidRDefault="005160EC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Verification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909122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C8C4E" w14:textId="77777777" w:rsidR="009018B1" w:rsidRPr="007056D8" w:rsidRDefault="00CA218C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C3FEBD8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37B0C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646C34" w14:textId="6FAAD039" w:rsidR="009018B1" w:rsidRPr="00306F1D" w:rsidRDefault="005160EC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Debugging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97CF7F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00155A" w14:textId="44026EAB" w:rsidR="009018B1" w:rsidRPr="007056D8" w:rsidRDefault="00A17B50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D08FFBA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7A89D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1C85A6" w14:textId="17182EC4" w:rsidR="009018B1" w:rsidRPr="00306F1D" w:rsidRDefault="005160EC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Validation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3FF976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51FAA3" w14:textId="77777777" w:rsidR="009018B1" w:rsidRPr="007056D8" w:rsidRDefault="00CA218C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7BAE1896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76B79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F2BFD3" w14:textId="25D28081" w:rsidR="009018B1" w:rsidRPr="00306F1D" w:rsidRDefault="005160EC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Qualification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B5C458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3A0A69" w14:textId="7DE26B70" w:rsidR="009018B1" w:rsidRPr="007056D8" w:rsidRDefault="005160EC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5BF7A7C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2266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83D9F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0CE6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C51B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F9AB012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C76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62F17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98C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223F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2C6B82C8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1674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2CB6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12CDD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3186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8D86D1D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4ECF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30C42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9FB9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6CCB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36B3F56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EA2D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9D984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A5479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796A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3959324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9A8B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9A86D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F4FC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4CB5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621D1C0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AA2B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00C1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B784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264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65BF6110" w14:textId="77777777" w:rsidTr="002657F7">
        <w:trPr>
          <w:cantSplit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89D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13087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79FBA197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5730495" w14:textId="3A77B39A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Q2</w:t>
      </w:r>
      <w:r w:rsidR="00CA218C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28316ED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3A32A" w14:textId="3B464FFC" w:rsidR="0066496D" w:rsidRPr="00036F8B" w:rsidRDefault="0036167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Which of the following are software application domains</w:t>
            </w:r>
            <w:r w:rsidR="00616DCB">
              <w:rPr>
                <w:color w:val="000000" w:themeColor="text1"/>
                <w:szCs w:val="20"/>
              </w:rP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776B3" w14:textId="2B886D3F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2253AC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5F1F361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628B1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3C81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16833E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B5BE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2CD84" w14:textId="5D57E2A1" w:rsidR="0066496D" w:rsidRPr="00036F8B" w:rsidRDefault="00D56DD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FF6A3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47273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7918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A8521E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E41C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F0A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C9B5A73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198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4439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1D7F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7E07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0B1E3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9B52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D8A9E2" w14:textId="4143BD57" w:rsidR="0066496D" w:rsidRPr="00036F8B" w:rsidRDefault="00D56DD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Embedded Software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FA2CD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967FCF" w14:textId="4E8995F6" w:rsidR="0066496D" w:rsidRPr="00036F8B" w:rsidRDefault="002253A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FA91AE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18AC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B67CCA" w14:textId="6C178B62" w:rsidR="0066496D" w:rsidRPr="00036F8B" w:rsidRDefault="00D56DD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System Software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DE3290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46AEB6" w14:textId="4E0A7B9C" w:rsidR="0066496D" w:rsidRPr="00036F8B" w:rsidRDefault="002253A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65CE9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A4F9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C04E6" w14:textId="333F6D65" w:rsidR="0066496D" w:rsidRPr="00036F8B" w:rsidRDefault="00D56DD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Application Software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64ADC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6C0E19" w14:textId="535FA440" w:rsidR="0066496D" w:rsidRPr="00036F8B" w:rsidRDefault="002253A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9E8819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44ED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41D7BC" w14:textId="1BCBC983" w:rsidR="0066496D" w:rsidRPr="00036F8B" w:rsidRDefault="00D56DD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FE3FA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DBF8E7" w14:textId="70B6083E" w:rsidR="0066496D" w:rsidRPr="00036F8B" w:rsidRDefault="00A17B50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79829C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08F9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178D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64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9B95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905127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811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AF9E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0EB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B5BF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A237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13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15CB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DA5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B5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2782C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DA0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ADF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84F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8288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CB6411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208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7A28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2954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540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9400DC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BC3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815E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C803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F237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49BCBE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6A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AB7C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A3B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9D8B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7E5303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96A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67A7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E76EFD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3DCDB3C" w14:textId="1D31F157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Q3</w:t>
      </w:r>
      <w:r w:rsidR="007300F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A334B2">
        <w:rPr>
          <w:color w:val="000000" w:themeColor="text1"/>
          <w:sz w:val="20"/>
          <w:szCs w:val="20"/>
        </w:rPr>
        <w:t>SE,Difficult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58A58ED2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3607F" w14:textId="26734872" w:rsidR="0066496D" w:rsidRPr="00036F8B" w:rsidRDefault="003E72C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Which of the following is not a waterfall model deficiency?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9977D" w14:textId="0C1361C3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A61690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177A3F9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4E42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1B28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9813D8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5F17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E82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1A9A05E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1BB4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A9A30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39DBAD4E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0EF9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466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F0130D4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46619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DA1F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BC5F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58B63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0A0A03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B030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F8DAA" w14:textId="0A822B8D" w:rsidR="0066496D" w:rsidRPr="00036F8B" w:rsidRDefault="00CB485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 the requirements should be known beforehand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9A8B1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71DD7" w14:textId="1798D824" w:rsidR="0066496D" w:rsidRPr="00036F8B" w:rsidRDefault="0077542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17E78C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E3E8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1D33A" w14:textId="248723B9" w:rsidR="0066496D" w:rsidRPr="00036F8B" w:rsidRDefault="00CB485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There is little scope for customer/client to preview the system in-between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B14C0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BE4C36" w14:textId="4206BD4C" w:rsidR="0066496D" w:rsidRPr="00036F8B" w:rsidRDefault="0077542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ACB425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C36D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01D4E9" w14:textId="69FFDD19" w:rsidR="0066496D" w:rsidRPr="00036F8B" w:rsidRDefault="00E3039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Not so easy to understand and not so easy to use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51EEE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47AC61" w14:textId="1CE691C0" w:rsidR="0066496D" w:rsidRPr="00036F8B" w:rsidRDefault="00A17B50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ED692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7BE0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92743A" w14:textId="6D6CE1B9" w:rsidR="0066496D" w:rsidRPr="00036F8B" w:rsidRDefault="00F730D2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Gives false impression of progress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81B2CE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B56B97" w14:textId="1BE8836D" w:rsidR="0066496D" w:rsidRPr="00036F8B" w:rsidRDefault="0077542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DD64E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6F8C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278F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F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AC5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D44E07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44D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85D5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0F4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920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EDCA33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478A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520F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F7C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5E48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02773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DB0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7920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8FB7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2F8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064FA5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556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D37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F319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DE13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FD6183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4471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7869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2E47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25C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27DA3A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AE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F7C9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C15C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D756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2867D7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CBA4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20F0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C8831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5FED26B9" w14:textId="20045AA5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Q4</w:t>
      </w:r>
      <w:r w:rsidR="000C46BF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C46BF">
        <w:rPr>
          <w:color w:val="000000" w:themeColor="text1"/>
          <w:sz w:val="20"/>
          <w:szCs w:val="20"/>
        </w:rPr>
        <w:t>SE,Difficult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504C89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37FB2" w14:textId="30031BFC" w:rsidR="0066496D" w:rsidRPr="00036F8B" w:rsidRDefault="00680A5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Which of the following cannot be criteria for selecting lifecycle model?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6862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427A81D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FA3C5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A73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0594105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4419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51CF1" w14:textId="77777777" w:rsidR="0066496D" w:rsidRPr="00036F8B" w:rsidRDefault="0066496D" w:rsidP="00483456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Yes</w:t>
            </w:r>
          </w:p>
        </w:tc>
      </w:tr>
      <w:tr w:rsidR="00FB73C7" w:rsidRPr="00036F8B" w14:paraId="436C790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465D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41A2A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86915C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BF9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FC65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60A0C59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55E37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C458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485A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7BB7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2E94AA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8EC2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1853C8" w14:textId="118C9F0C" w:rsidR="0066496D" w:rsidRPr="00036F8B" w:rsidRDefault="00EC5A3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Changes (people, project, requirements, organization)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5301A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3A0B6" w14:textId="174FDC0A" w:rsidR="0066496D" w:rsidRPr="00036F8B" w:rsidRDefault="008A098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A7C308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2792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FCBAD" w14:textId="3CADA6DB" w:rsidR="0066496D" w:rsidRPr="00036F8B" w:rsidRDefault="009F1B1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Phased delivery of the functionality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45905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B03E" w14:textId="0A812407" w:rsidR="0066496D" w:rsidRPr="00036F8B" w:rsidRDefault="008A098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975FE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D4D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17B9C9" w14:textId="71965A24" w:rsidR="0066496D" w:rsidRPr="00036F8B" w:rsidRDefault="009F1B1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Domain experience of project manager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3F15A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2EAC5D" w14:textId="3B762221" w:rsidR="0066496D" w:rsidRPr="00036F8B" w:rsidRDefault="00A17B50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67EA64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7CF6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EC8720" w14:textId="77120EF5" w:rsidR="0066496D" w:rsidRPr="00036F8B" w:rsidRDefault="009F1B1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Size of the project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088EE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5ED0D7" w14:textId="2A07DB9F" w:rsidR="0066496D" w:rsidRPr="00036F8B" w:rsidRDefault="008A098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B2CC29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E4B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35B8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BA11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FAE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4EAE7A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301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A51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3BD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3D5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5C711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5D5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CFB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341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5DF1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84200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A48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79BB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D733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A57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605631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CA9F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06BC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27F7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1B6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00143D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86E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681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F2DA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816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B5F6E1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58EF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A62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2B7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3B4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766E508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ECBC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D96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216D55F3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7A871048" w14:textId="5749B8C5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Q5</w:t>
      </w:r>
      <w:r w:rsidR="00640728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640728">
        <w:rPr>
          <w:color w:val="000000" w:themeColor="text1"/>
          <w:sz w:val="20"/>
          <w:szCs w:val="20"/>
        </w:rPr>
        <w:t>SE,Difficult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AAB4CD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8A586" w14:textId="6AD51B21" w:rsidR="0066496D" w:rsidRPr="00036F8B" w:rsidRDefault="0064072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Unit testing is</w:t>
            </w:r>
            <w:r w:rsidR="003600FE">
              <w:rPr>
                <w:color w:val="000000" w:themeColor="text1"/>
                <w:szCs w:val="20"/>
              </w:rPr>
              <w:t xml:space="preserve"> not</w:t>
            </w:r>
            <w:r>
              <w:rPr>
                <w:color w:val="000000" w:themeColor="text1"/>
                <w:szCs w:val="20"/>
              </w:rPr>
              <w:t xml:space="preserve"> done by?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2D9D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793B5D3C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ECD9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2B1C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6C44F7F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4B23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6E0A6" w14:textId="1E95D02F" w:rsidR="0066496D" w:rsidRPr="00036F8B" w:rsidRDefault="00AF227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5889899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A0A1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1C6EF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5550E2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0BD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FC8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BD613BD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D3E5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C9A3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431E0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A43C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88DCD68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FFE3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888BE7" w14:textId="5176965A" w:rsidR="0066496D" w:rsidRPr="00036F8B" w:rsidRDefault="00AF227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Developer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6BE36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0A383" w14:textId="72CC9225" w:rsidR="0066496D" w:rsidRPr="00036F8B" w:rsidRDefault="00C0603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C251A2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DC91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7C3E2" w14:textId="50D57626" w:rsidR="0066496D" w:rsidRPr="00036F8B" w:rsidRDefault="00AF227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Team Leader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5270B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BC1958" w14:textId="2D0F87A2" w:rsidR="0066496D" w:rsidRPr="00036F8B" w:rsidRDefault="00C0603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5474A84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984E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BEB2E" w14:textId="3FC8A539" w:rsidR="0066496D" w:rsidRPr="00036F8B" w:rsidRDefault="00AF227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Tester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A211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395D1" w14:textId="58C2B1A5" w:rsidR="0066496D" w:rsidRPr="00036F8B" w:rsidRDefault="00A17B50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040892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290C0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781E0C" w14:textId="27239935" w:rsidR="0066496D" w:rsidRPr="00036F8B" w:rsidRDefault="00AF227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25756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167984" w14:textId="56E58B67" w:rsidR="0066496D" w:rsidRPr="00036F8B" w:rsidRDefault="00C0603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82B11F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A92F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4892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EC0A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1FA4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096DE2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D15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0412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F62C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C892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C3CC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6875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20AF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B65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A22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18A8E9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ECA8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B6D0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2D8A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D2A3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C615DD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D6A0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8B42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520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510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7F4248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AAA4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301BE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6A6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8736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9B24F8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E94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A317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7CDA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8BD4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D1F9B79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25FE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6545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09C5E6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9DF63E7" w14:textId="6E2455B6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Q6</w:t>
      </w:r>
      <w:r w:rsidR="0071209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71209B">
        <w:rPr>
          <w:color w:val="000000" w:themeColor="text1"/>
          <w:sz w:val="20"/>
          <w:szCs w:val="20"/>
        </w:rPr>
        <w:t>SE,Easy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7A21DDE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84267" w14:textId="1F9A3D20" w:rsidR="0066496D" w:rsidRPr="00036F8B" w:rsidRDefault="0071209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Debugging is same as Testing. State True or False?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826B6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15E23DF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B7D5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4BEA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583A1F2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12C2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7260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07353D9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8E6E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E919E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1191122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929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04E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4C2B0B55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1A8A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EC8C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9858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3B8F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AD479B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E998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351EEC" w14:textId="41244E6F" w:rsidR="0066496D" w:rsidRPr="00036F8B" w:rsidRDefault="0050472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True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F00AC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9E289" w14:textId="5EF68F68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E7725D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F049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6F6F2B" w14:textId="0B1DB495" w:rsidR="0066496D" w:rsidRPr="00036F8B" w:rsidRDefault="0050472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False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8908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9D3E97" w14:textId="09AB7922" w:rsidR="0066496D" w:rsidRPr="00036F8B" w:rsidRDefault="00A17B50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DCBAAA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43E4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058C45" w14:textId="4CB96EBC" w:rsidR="0066496D" w:rsidRPr="00036F8B" w:rsidRDefault="009930D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E31D8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F11552" w14:textId="5A760BD2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B388986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DB30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AA4439" w14:textId="157FB2AF" w:rsidR="0066496D" w:rsidRPr="00036F8B" w:rsidRDefault="009930D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08246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8B019" w14:textId="7DB06F52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017921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0A1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ED5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DD8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8BF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885572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BD7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3E8A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145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5E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F1D7E1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E4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6EDA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82D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6A82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32B3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A17E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509D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8153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1AB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257090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4712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5AE2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6BE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6EE0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81D9C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1C3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E73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16CB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37AE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55D936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D11B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C4E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69C2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051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4910F55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C05D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A0BB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C05CFC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601AD7D" w14:textId="537A44A4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Q7</w:t>
      </w:r>
      <w:r w:rsidR="0058580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585806">
        <w:rPr>
          <w:color w:val="000000" w:themeColor="text1"/>
          <w:sz w:val="20"/>
          <w:szCs w:val="20"/>
        </w:rPr>
        <w:t>SE,Difficult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6E80F5AE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948DC" w14:textId="61CD81FA" w:rsidR="0066496D" w:rsidRPr="00036F8B" w:rsidRDefault="0058580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Which of the following statements are true?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CFF75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211C7BD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E0D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F43E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C2C04E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6A9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A383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17AFEE4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5DB9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6852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D9F975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51F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F34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1AC9F5DE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D33F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FDC1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AD87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E0D1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5C72AB3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A0CE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FDF028" w14:textId="1B1ABD2D" w:rsidR="0066496D" w:rsidRPr="00036F8B" w:rsidRDefault="00585806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Quality Assurance is the process of exploring the system in order to find the defects.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F2FA2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72CEC1" w14:textId="555AB85C" w:rsidR="0066496D" w:rsidRPr="00036F8B" w:rsidRDefault="00585806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9F3AE2E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0170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F6506" w14:textId="7F983FE9" w:rsidR="0066496D" w:rsidRPr="00036F8B" w:rsidRDefault="0058580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Quality Assurance is used to control the quality.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733A9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9CBC61" w14:textId="145F9231" w:rsidR="0066496D" w:rsidRPr="00036F8B" w:rsidRDefault="00585806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75497A4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DE57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09D0E4" w14:textId="2B5E65A3" w:rsidR="0066496D" w:rsidRPr="00036F8B" w:rsidRDefault="0058580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Quality Assurance is process oriented.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F848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AD319A" w14:textId="0A048A7A" w:rsidR="0066496D" w:rsidRPr="00036F8B" w:rsidRDefault="00A17B50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FCB27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A5F5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389B0B" w14:textId="15B8D340" w:rsidR="0066496D" w:rsidRPr="00036F8B" w:rsidRDefault="0058580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Quality Assurance is all about System inspection and bug finding.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A0DA4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39CA2" w14:textId="31782370" w:rsidR="0066496D" w:rsidRPr="00036F8B" w:rsidRDefault="00585806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B06761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7613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A423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A34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395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2480C0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C3D1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1AB0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ADA1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CDD0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0F9968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1D16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ABE5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6229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90FA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5FC71A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0FA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8C79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CB7A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E616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7C4E42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20D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5552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0C7F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4C9F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6A46B3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129F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4EB3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04CB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BB0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B5B1BD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18BC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B00C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94C0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56B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A4F3F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84B1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69E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652F9FA5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6F0C6C22" w14:textId="2AEDD0EC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Q8</w:t>
      </w:r>
      <w:r w:rsidR="00002D0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02D0B">
        <w:rPr>
          <w:color w:val="000000" w:themeColor="text1"/>
          <w:sz w:val="20"/>
          <w:szCs w:val="20"/>
        </w:rPr>
        <w:t>SE,Easy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80757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D4378" w14:textId="0EE1B2F0" w:rsidR="0066496D" w:rsidRPr="00036F8B" w:rsidRDefault="00002D0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Which of the following is not a phase of Software Testing Life Cycle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23AD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D2CC5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7CE0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7F8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4A05C4B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4C9C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EACB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70CFA28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9B76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E4A2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B5776F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B894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F7B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E90AE7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C27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426B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DBA6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4FAA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3B78FC4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1BD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5E58DA" w14:textId="1FD8A96E" w:rsidR="0066496D" w:rsidRPr="00036F8B" w:rsidRDefault="00002D0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Test Execution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835D4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DCAC7" w14:textId="403CAFEA" w:rsidR="0066496D" w:rsidRPr="00036F8B" w:rsidRDefault="007D319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0D8CEC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3DE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74D98" w14:textId="781F9F41" w:rsidR="0066496D" w:rsidRPr="00036F8B" w:rsidRDefault="00002D0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Requirement Analysis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A8820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04CA3" w14:textId="73357168" w:rsidR="0066496D" w:rsidRPr="00036F8B" w:rsidRDefault="007D319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A279D5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064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8107F" w14:textId="393633D7" w:rsidR="0066496D" w:rsidRPr="00036F8B" w:rsidRDefault="00F8245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Test Planning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8DB3E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3C5222" w14:textId="644C94F8" w:rsidR="0066496D" w:rsidRPr="00036F8B" w:rsidRDefault="007D319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8137C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B2AC2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341164" w14:textId="1BC5C8A7" w:rsidR="0066496D" w:rsidRPr="00036F8B" w:rsidRDefault="00F8245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Maintenance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8C1D0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420DAD" w14:textId="3E90B0B8" w:rsidR="0066496D" w:rsidRPr="00036F8B" w:rsidRDefault="00A17B50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099F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BF96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B701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8A28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03CD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FFF9CF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0249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948E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E32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5E2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6759F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503F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63E4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0D77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661E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DA0D5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38AF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7C4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B22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6F7B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87AC23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D6F3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11AF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4BC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FAA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92F20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87F0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F313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F47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E4D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C581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C42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B6BC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322D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D43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47048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8EDD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A2DA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185739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7B0BC81" w14:textId="728BC279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Q9</w:t>
      </w:r>
      <w:r w:rsidR="00F57E7A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57E7A">
        <w:rPr>
          <w:color w:val="000000" w:themeColor="text1"/>
          <w:sz w:val="20"/>
          <w:szCs w:val="20"/>
        </w:rPr>
        <w:t>SE,Easy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3073"/>
        <w:gridCol w:w="3688"/>
        <w:gridCol w:w="921"/>
      </w:tblGrid>
      <w:tr w:rsidR="00FB73C7" w:rsidRPr="00036F8B" w14:paraId="4B3D106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C675F" w14:textId="707B5A6F" w:rsidR="0066496D" w:rsidRPr="00036F8B" w:rsidRDefault="00F57E7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What are the different levels of testing for conventional software?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7E6F" w14:textId="336B6BBF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F57E7A">
              <w:rPr>
                <w:color w:val="000000" w:themeColor="text1"/>
                <w:sz w:val="20"/>
                <w:szCs w:val="20"/>
              </w:rPr>
              <w:t>A</w:t>
            </w:r>
          </w:p>
        </w:tc>
      </w:tr>
      <w:tr w:rsidR="00FB73C7" w:rsidRPr="00036F8B" w14:paraId="2030C81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B6CC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9F17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F87C757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8A3E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37E7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626E9396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7373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DEDF4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086409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0DB8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385F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0D58849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90373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632C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63BE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5F22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1502F73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338F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0D7111" w14:textId="26DA6466" w:rsidR="0066496D" w:rsidRPr="00036F8B" w:rsidRDefault="00F57E7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Acceptance Testing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B74D07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12D3B2" w14:textId="2BEC3508" w:rsidR="0066496D" w:rsidRPr="00036F8B" w:rsidRDefault="00F57E7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33.33333</w:t>
            </w:r>
          </w:p>
        </w:tc>
      </w:tr>
      <w:tr w:rsidR="00FB73C7" w:rsidRPr="00036F8B" w14:paraId="2F119D0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93C2D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C64551" w14:textId="04249D4A" w:rsidR="0066496D" w:rsidRPr="00036F8B" w:rsidRDefault="00F57E7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Unit Testing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5E0C6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0E3B9C" w14:textId="798EA773" w:rsidR="0066496D" w:rsidRPr="00036F8B" w:rsidRDefault="00F57E7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33.33333</w:t>
            </w:r>
          </w:p>
        </w:tc>
      </w:tr>
      <w:tr w:rsidR="00FB73C7" w:rsidRPr="00036F8B" w14:paraId="288951C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0CDD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A647FC" w14:textId="5EC59AEF" w:rsidR="0066496D" w:rsidRPr="00036F8B" w:rsidRDefault="00F57E7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System Testing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24914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E6E91A" w14:textId="4E6DBFE7" w:rsidR="0066496D" w:rsidRPr="00036F8B" w:rsidRDefault="00F57E7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33.33333</w:t>
            </w:r>
          </w:p>
        </w:tc>
      </w:tr>
      <w:tr w:rsidR="00FB73C7" w:rsidRPr="00036F8B" w14:paraId="2229BA9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3162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450432" w14:textId="016BFD23" w:rsidR="0066496D" w:rsidRPr="00036F8B" w:rsidRDefault="00F57E7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Software Quality Testing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D6F1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8C13B" w14:textId="3EEA1110" w:rsidR="0066496D" w:rsidRPr="00036F8B" w:rsidRDefault="00F57E7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-33.33333</w:t>
            </w:r>
          </w:p>
        </w:tc>
      </w:tr>
      <w:tr w:rsidR="00FB73C7" w:rsidRPr="00036F8B" w14:paraId="4A13774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727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4669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08D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69D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BFDD55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40E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7739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9C9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BCB2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36FFB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E1E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A9D0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780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BDA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B6A9BC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D800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45C6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91A6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5E1F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3074C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6A2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51C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F53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AB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13084B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BA2D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3220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DE5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E04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D0BDCF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0DC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C556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5B06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C502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9F05EA3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969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E43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56B5D2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2E21F2E" w14:textId="0D9ED86E" w:rsidR="0066496D" w:rsidRPr="00036F8B" w:rsidRDefault="00483456" w:rsidP="0066496D">
      <w:pPr>
        <w:pStyle w:val="Heading2"/>
        <w:spacing w:before="0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Q10</w:t>
      </w:r>
      <w:r w:rsidR="00FA4FD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A4FD6">
        <w:rPr>
          <w:color w:val="000000" w:themeColor="text1"/>
          <w:sz w:val="20"/>
          <w:szCs w:val="20"/>
        </w:rPr>
        <w:t>SE,Difficult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4176B5E7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2D20C" w14:textId="101DA96A" w:rsidR="0066496D" w:rsidRPr="00036F8B" w:rsidRDefault="00FA4FD6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Which of the following is not a part of Verification Testing?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0E1E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2F06C1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D431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3EA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2551D22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03A5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C444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170B711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B6F0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02D6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7B4CA68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D2AB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C4E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786E5237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D4702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9F9F6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70ADC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8987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1C41D4E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4F64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78C3A8" w14:textId="31A66768" w:rsidR="0066496D" w:rsidRPr="00036F8B" w:rsidRDefault="00FA4FD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Does our implementation meet the spec?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6D0E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B93C0E" w14:textId="57D9D693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D90560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095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D29FEB" w14:textId="2B57C4CE" w:rsidR="0066496D" w:rsidRPr="00036F8B" w:rsidRDefault="00FA4FD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Static Testing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4DE9A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09084D" w14:textId="64BC79ED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9F3F6B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0390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D8CB7C" w14:textId="78816F9A" w:rsidR="0066496D" w:rsidRPr="00036F8B" w:rsidRDefault="00FA4FD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Dynamic Testing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033D3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5174A0" w14:textId="38910C75" w:rsidR="0066496D" w:rsidRPr="00036F8B" w:rsidRDefault="00A17B50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3B5C77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BB29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0F90BE" w14:textId="09E54D54" w:rsidR="0066496D" w:rsidRPr="00036F8B" w:rsidRDefault="00FA4FD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Reviewing the code to check if it meets the functional requirements.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3097DA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3E3CF7" w14:textId="2D9E6C1D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F3FF7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2044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A449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770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5C99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A9F804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BA4D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F793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9F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A91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1AAD63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8E7F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846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4C0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315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E7E346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884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557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605D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A4BE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AEF46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C63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58B7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33C9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7BB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FF6A6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290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9AE3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E22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2D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FB4AAF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1504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268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E17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C870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DA03EB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F07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C9B9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6D4FE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sectPr w:rsidR="0066496D" w:rsidRPr="00036F8B" w:rsidSect="006B22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272D8" w14:textId="77777777" w:rsidR="000F3045" w:rsidRDefault="000F3045" w:rsidP="00C3379D">
      <w:pPr>
        <w:spacing w:before="0" w:after="0" w:line="240" w:lineRule="auto"/>
      </w:pPr>
      <w:r>
        <w:separator/>
      </w:r>
    </w:p>
  </w:endnote>
  <w:endnote w:type="continuationSeparator" w:id="0">
    <w:p w14:paraId="6EB75F06" w14:textId="77777777" w:rsidR="000F3045" w:rsidRDefault="000F3045" w:rsidP="00C337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78EDE" w14:textId="77777777" w:rsidR="006677E3" w:rsidRDefault="006677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ABD3D" w14:textId="77777777" w:rsidR="006677E3" w:rsidRDefault="006677E3">
    <w:pPr>
      <w:pStyle w:val="Footer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CA218C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84787" w14:textId="77777777" w:rsidR="006677E3" w:rsidRDefault="006677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3C90D" w14:textId="77777777" w:rsidR="000F3045" w:rsidRDefault="000F3045" w:rsidP="00C3379D">
      <w:pPr>
        <w:spacing w:before="0" w:after="0" w:line="240" w:lineRule="auto"/>
      </w:pPr>
      <w:r>
        <w:separator/>
      </w:r>
    </w:p>
  </w:footnote>
  <w:footnote w:type="continuationSeparator" w:id="0">
    <w:p w14:paraId="60D6CF31" w14:textId="77777777" w:rsidR="000F3045" w:rsidRDefault="000F3045" w:rsidP="00C3379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BFA29" w14:textId="77777777" w:rsidR="006677E3" w:rsidRDefault="006677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6CE3B" w14:textId="77777777" w:rsidR="006677E3" w:rsidRDefault="006677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3F6FC" w14:textId="77777777" w:rsidR="006677E3" w:rsidRDefault="006677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BF6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5E101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E102"/>
    <w:multiLevelType w:val="multilevel"/>
    <w:tmpl w:val="EED630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5E104"/>
    <w:multiLevelType w:val="multilevel"/>
    <w:tmpl w:val="4D02BAD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5E106"/>
    <w:multiLevelType w:val="multilevel"/>
    <w:tmpl w:val="D36216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5E107"/>
    <w:multiLevelType w:val="multilevel"/>
    <w:tmpl w:val="8D963698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5E10A"/>
    <w:multiLevelType w:val="multilevel"/>
    <w:tmpl w:val="C952C1BC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5E10C"/>
    <w:multiLevelType w:val="multilevel"/>
    <w:tmpl w:val="E5B4DDE8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F5E10D"/>
    <w:multiLevelType w:val="multilevel"/>
    <w:tmpl w:val="AD78538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F5E111"/>
    <w:multiLevelType w:val="multilevel"/>
    <w:tmpl w:val="0CDCBC4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27070"/>
    <w:multiLevelType w:val="singleLevel"/>
    <w:tmpl w:val="8F9A7206"/>
    <w:lvl w:ilvl="0">
      <w:start w:val="1"/>
      <w:numFmt w:val="lowerLetter"/>
      <w:lvlText w:val="%1."/>
      <w:legacy w:legacy="1" w:legacySpace="0" w:legacyIndent="360"/>
      <w:lvlJc w:val="left"/>
      <w:pPr>
        <w:ind w:left="717" w:hanging="360"/>
      </w:pPr>
    </w:lvl>
  </w:abstractNum>
  <w:abstractNum w:abstractNumId="11" w15:restartNumberingAfterBreak="0">
    <w:nsid w:val="1F7B5977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D252FE"/>
    <w:multiLevelType w:val="hybridMultilevel"/>
    <w:tmpl w:val="ED486826"/>
    <w:lvl w:ilvl="0" w:tplc="61DCAEA8">
      <w:start w:val="1"/>
      <w:numFmt w:val="lowerRoman"/>
      <w:lvlText w:val="%1."/>
      <w:lvlJc w:val="left"/>
      <w:pPr>
        <w:ind w:left="8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3" w15:restartNumberingAfterBreak="0">
    <w:nsid w:val="3A546FC7"/>
    <w:multiLevelType w:val="hybridMultilevel"/>
    <w:tmpl w:val="C742CB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E3614"/>
    <w:multiLevelType w:val="multilevel"/>
    <w:tmpl w:val="41BC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65D1510B"/>
    <w:multiLevelType w:val="hybridMultilevel"/>
    <w:tmpl w:val="831898F2"/>
    <w:lvl w:ilvl="0" w:tplc="B922FEF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7451D"/>
    <w:multiLevelType w:val="hybridMultilevel"/>
    <w:tmpl w:val="B41E7A8C"/>
    <w:lvl w:ilvl="0" w:tplc="37D0B27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E84336"/>
    <w:multiLevelType w:val="hybridMultilevel"/>
    <w:tmpl w:val="76A4D210"/>
    <w:lvl w:ilvl="0" w:tplc="BE8EC7D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7CD516B"/>
    <w:multiLevelType w:val="hybridMultilevel"/>
    <w:tmpl w:val="DA406930"/>
    <w:lvl w:ilvl="0" w:tplc="B1C8DBC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E5483"/>
    <w:multiLevelType w:val="hybridMultilevel"/>
    <w:tmpl w:val="DD06C712"/>
    <w:lvl w:ilvl="0" w:tplc="DE26EEAC">
      <w:start w:val="1"/>
      <w:numFmt w:val="decimalZero"/>
      <w:pStyle w:val="QFItem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167094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44836831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957193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658164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094602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7286424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3732839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6940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184667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90560021">
    <w:abstractNumId w:val="11"/>
  </w:num>
  <w:num w:numId="11" w16cid:durableId="1819766623">
    <w:abstractNumId w:val="0"/>
  </w:num>
  <w:num w:numId="12" w16cid:durableId="10568545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69325101">
    <w:abstractNumId w:val="19"/>
  </w:num>
  <w:num w:numId="14" w16cid:durableId="335156296">
    <w:abstractNumId w:val="19"/>
  </w:num>
  <w:num w:numId="15" w16cid:durableId="1583874307">
    <w:abstractNumId w:val="10"/>
  </w:num>
  <w:num w:numId="16" w16cid:durableId="807404293">
    <w:abstractNumId w:val="13"/>
  </w:num>
  <w:num w:numId="17" w16cid:durableId="2084526776">
    <w:abstractNumId w:val="17"/>
  </w:num>
  <w:num w:numId="18" w16cid:durableId="1663243311">
    <w:abstractNumId w:val="17"/>
    <w:lvlOverride w:ilvl="0">
      <w:startOverride w:val="1"/>
    </w:lvlOverride>
  </w:num>
  <w:num w:numId="19" w16cid:durableId="445317331">
    <w:abstractNumId w:val="14"/>
  </w:num>
  <w:num w:numId="20" w16cid:durableId="725833276">
    <w:abstractNumId w:val="18"/>
  </w:num>
  <w:num w:numId="21" w16cid:durableId="700323865">
    <w:abstractNumId w:val="15"/>
  </w:num>
  <w:num w:numId="22" w16cid:durableId="2134664469">
    <w:abstractNumId w:val="16"/>
  </w:num>
  <w:num w:numId="23" w16cid:durableId="10944725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yawcMaxFileSize" w:val="300"/>
  </w:docVars>
  <w:rsids>
    <w:rsidRoot w:val="00442222"/>
    <w:rsid w:val="000023BF"/>
    <w:rsid w:val="00002D0B"/>
    <w:rsid w:val="00004BDB"/>
    <w:rsid w:val="00004F73"/>
    <w:rsid w:val="000062C2"/>
    <w:rsid w:val="00012694"/>
    <w:rsid w:val="00013169"/>
    <w:rsid w:val="00015380"/>
    <w:rsid w:val="000202E9"/>
    <w:rsid w:val="000230D5"/>
    <w:rsid w:val="00027164"/>
    <w:rsid w:val="0003079C"/>
    <w:rsid w:val="000316E1"/>
    <w:rsid w:val="00033FE5"/>
    <w:rsid w:val="00036F8B"/>
    <w:rsid w:val="000376B1"/>
    <w:rsid w:val="00043FB9"/>
    <w:rsid w:val="00044341"/>
    <w:rsid w:val="000466CF"/>
    <w:rsid w:val="000479E0"/>
    <w:rsid w:val="00047F8B"/>
    <w:rsid w:val="00051675"/>
    <w:rsid w:val="00051FA0"/>
    <w:rsid w:val="00054999"/>
    <w:rsid w:val="000600ED"/>
    <w:rsid w:val="00061353"/>
    <w:rsid w:val="000615BF"/>
    <w:rsid w:val="00062612"/>
    <w:rsid w:val="00064F2E"/>
    <w:rsid w:val="00067B75"/>
    <w:rsid w:val="000708FF"/>
    <w:rsid w:val="0007283C"/>
    <w:rsid w:val="000742CF"/>
    <w:rsid w:val="00074A63"/>
    <w:rsid w:val="00080304"/>
    <w:rsid w:val="00081E0C"/>
    <w:rsid w:val="00084053"/>
    <w:rsid w:val="0008445A"/>
    <w:rsid w:val="00084857"/>
    <w:rsid w:val="000854F9"/>
    <w:rsid w:val="00086285"/>
    <w:rsid w:val="000862CA"/>
    <w:rsid w:val="000943C0"/>
    <w:rsid w:val="000953FA"/>
    <w:rsid w:val="000A0103"/>
    <w:rsid w:val="000A05CB"/>
    <w:rsid w:val="000A5310"/>
    <w:rsid w:val="000A5992"/>
    <w:rsid w:val="000A7F73"/>
    <w:rsid w:val="000B2D76"/>
    <w:rsid w:val="000B2F39"/>
    <w:rsid w:val="000B60F8"/>
    <w:rsid w:val="000B6161"/>
    <w:rsid w:val="000C05B8"/>
    <w:rsid w:val="000C0E4C"/>
    <w:rsid w:val="000C46BF"/>
    <w:rsid w:val="000C729E"/>
    <w:rsid w:val="000C7834"/>
    <w:rsid w:val="000D057D"/>
    <w:rsid w:val="000D0AD1"/>
    <w:rsid w:val="000D3013"/>
    <w:rsid w:val="000D3B05"/>
    <w:rsid w:val="000E3115"/>
    <w:rsid w:val="000E33CC"/>
    <w:rsid w:val="000E7EB9"/>
    <w:rsid w:val="000F0250"/>
    <w:rsid w:val="000F268E"/>
    <w:rsid w:val="000F3045"/>
    <w:rsid w:val="000F39EF"/>
    <w:rsid w:val="000F4220"/>
    <w:rsid w:val="000F5EBE"/>
    <w:rsid w:val="000F64CE"/>
    <w:rsid w:val="00103B3C"/>
    <w:rsid w:val="001043B9"/>
    <w:rsid w:val="0010474C"/>
    <w:rsid w:val="0010733A"/>
    <w:rsid w:val="00110294"/>
    <w:rsid w:val="00111C84"/>
    <w:rsid w:val="00112F5E"/>
    <w:rsid w:val="00117393"/>
    <w:rsid w:val="00117A37"/>
    <w:rsid w:val="001222EF"/>
    <w:rsid w:val="00123C9A"/>
    <w:rsid w:val="001336F3"/>
    <w:rsid w:val="001374E4"/>
    <w:rsid w:val="00137E5A"/>
    <w:rsid w:val="00142668"/>
    <w:rsid w:val="0015007F"/>
    <w:rsid w:val="00152F41"/>
    <w:rsid w:val="00154A19"/>
    <w:rsid w:val="00157690"/>
    <w:rsid w:val="001639DB"/>
    <w:rsid w:val="00170B3D"/>
    <w:rsid w:val="00175DA6"/>
    <w:rsid w:val="001936C3"/>
    <w:rsid w:val="00194B25"/>
    <w:rsid w:val="00196930"/>
    <w:rsid w:val="001970EC"/>
    <w:rsid w:val="001A13C1"/>
    <w:rsid w:val="001A2637"/>
    <w:rsid w:val="001A38F4"/>
    <w:rsid w:val="001A6891"/>
    <w:rsid w:val="001A77AE"/>
    <w:rsid w:val="001B11E0"/>
    <w:rsid w:val="001B3995"/>
    <w:rsid w:val="001B39E6"/>
    <w:rsid w:val="001B649F"/>
    <w:rsid w:val="001C09F6"/>
    <w:rsid w:val="001C0E0E"/>
    <w:rsid w:val="001C1AB7"/>
    <w:rsid w:val="001C2884"/>
    <w:rsid w:val="001C376A"/>
    <w:rsid w:val="001C793E"/>
    <w:rsid w:val="001D0BCC"/>
    <w:rsid w:val="001D12C0"/>
    <w:rsid w:val="001D3697"/>
    <w:rsid w:val="001D3995"/>
    <w:rsid w:val="001D49C7"/>
    <w:rsid w:val="001D6055"/>
    <w:rsid w:val="001D663B"/>
    <w:rsid w:val="001D6B26"/>
    <w:rsid w:val="001E0A5E"/>
    <w:rsid w:val="001E0AF6"/>
    <w:rsid w:val="001E1788"/>
    <w:rsid w:val="001E2638"/>
    <w:rsid w:val="001E7F5C"/>
    <w:rsid w:val="001F22DE"/>
    <w:rsid w:val="001F454E"/>
    <w:rsid w:val="001F48C8"/>
    <w:rsid w:val="001F5AA1"/>
    <w:rsid w:val="001F6DD1"/>
    <w:rsid w:val="001F79FF"/>
    <w:rsid w:val="0020022F"/>
    <w:rsid w:val="0020482A"/>
    <w:rsid w:val="00204959"/>
    <w:rsid w:val="00213885"/>
    <w:rsid w:val="00221920"/>
    <w:rsid w:val="00223EA9"/>
    <w:rsid w:val="002253AC"/>
    <w:rsid w:val="00227733"/>
    <w:rsid w:val="00230E3E"/>
    <w:rsid w:val="0023228B"/>
    <w:rsid w:val="00234687"/>
    <w:rsid w:val="0023573C"/>
    <w:rsid w:val="002402CC"/>
    <w:rsid w:val="00243639"/>
    <w:rsid w:val="00252F08"/>
    <w:rsid w:val="00253B89"/>
    <w:rsid w:val="00255CF3"/>
    <w:rsid w:val="002561FA"/>
    <w:rsid w:val="00257EC9"/>
    <w:rsid w:val="002633EF"/>
    <w:rsid w:val="0026432C"/>
    <w:rsid w:val="00264AE2"/>
    <w:rsid w:val="002657F7"/>
    <w:rsid w:val="00270170"/>
    <w:rsid w:val="00273690"/>
    <w:rsid w:val="00274063"/>
    <w:rsid w:val="00275040"/>
    <w:rsid w:val="0027579A"/>
    <w:rsid w:val="002762D5"/>
    <w:rsid w:val="00277102"/>
    <w:rsid w:val="00280FDA"/>
    <w:rsid w:val="002826BD"/>
    <w:rsid w:val="00282E2B"/>
    <w:rsid w:val="002832DA"/>
    <w:rsid w:val="00284A6F"/>
    <w:rsid w:val="002917D3"/>
    <w:rsid w:val="002935CD"/>
    <w:rsid w:val="00295180"/>
    <w:rsid w:val="00297D5D"/>
    <w:rsid w:val="002A0402"/>
    <w:rsid w:val="002A752D"/>
    <w:rsid w:val="002A7C02"/>
    <w:rsid w:val="002B0A76"/>
    <w:rsid w:val="002B0F17"/>
    <w:rsid w:val="002B3493"/>
    <w:rsid w:val="002B3CF2"/>
    <w:rsid w:val="002B4051"/>
    <w:rsid w:val="002C22D2"/>
    <w:rsid w:val="002C2957"/>
    <w:rsid w:val="002C317C"/>
    <w:rsid w:val="002C5F9D"/>
    <w:rsid w:val="002C72C6"/>
    <w:rsid w:val="002D719D"/>
    <w:rsid w:val="002D7A09"/>
    <w:rsid w:val="002D7B56"/>
    <w:rsid w:val="002E2598"/>
    <w:rsid w:val="002E33FC"/>
    <w:rsid w:val="002E59CD"/>
    <w:rsid w:val="002F3533"/>
    <w:rsid w:val="002F36A4"/>
    <w:rsid w:val="002F7434"/>
    <w:rsid w:val="00301019"/>
    <w:rsid w:val="00302193"/>
    <w:rsid w:val="00304322"/>
    <w:rsid w:val="00305A2C"/>
    <w:rsid w:val="00305FED"/>
    <w:rsid w:val="003067D0"/>
    <w:rsid w:val="00307488"/>
    <w:rsid w:val="00310334"/>
    <w:rsid w:val="003115A2"/>
    <w:rsid w:val="003124FF"/>
    <w:rsid w:val="00315F2F"/>
    <w:rsid w:val="00317AF3"/>
    <w:rsid w:val="0032262B"/>
    <w:rsid w:val="00322702"/>
    <w:rsid w:val="00323117"/>
    <w:rsid w:val="00324DF5"/>
    <w:rsid w:val="00325DB4"/>
    <w:rsid w:val="00333556"/>
    <w:rsid w:val="00335311"/>
    <w:rsid w:val="0034691F"/>
    <w:rsid w:val="0034764E"/>
    <w:rsid w:val="00355FCD"/>
    <w:rsid w:val="003600FE"/>
    <w:rsid w:val="00360ECB"/>
    <w:rsid w:val="0036167B"/>
    <w:rsid w:val="00361E03"/>
    <w:rsid w:val="0036773A"/>
    <w:rsid w:val="0037028B"/>
    <w:rsid w:val="0037414C"/>
    <w:rsid w:val="00377793"/>
    <w:rsid w:val="00381CDD"/>
    <w:rsid w:val="003844F5"/>
    <w:rsid w:val="003848B4"/>
    <w:rsid w:val="00386B27"/>
    <w:rsid w:val="00393C77"/>
    <w:rsid w:val="003955A1"/>
    <w:rsid w:val="003A06F5"/>
    <w:rsid w:val="003A0E9E"/>
    <w:rsid w:val="003A3E8D"/>
    <w:rsid w:val="003A4B48"/>
    <w:rsid w:val="003A6929"/>
    <w:rsid w:val="003B3D3D"/>
    <w:rsid w:val="003B6EAF"/>
    <w:rsid w:val="003C1D96"/>
    <w:rsid w:val="003C2FC7"/>
    <w:rsid w:val="003C3591"/>
    <w:rsid w:val="003C4683"/>
    <w:rsid w:val="003C529C"/>
    <w:rsid w:val="003C5F16"/>
    <w:rsid w:val="003C64BE"/>
    <w:rsid w:val="003D1FD4"/>
    <w:rsid w:val="003D3C17"/>
    <w:rsid w:val="003D46BA"/>
    <w:rsid w:val="003D5EB8"/>
    <w:rsid w:val="003E1DEB"/>
    <w:rsid w:val="003E2315"/>
    <w:rsid w:val="003E70A8"/>
    <w:rsid w:val="003E72CD"/>
    <w:rsid w:val="003F06F7"/>
    <w:rsid w:val="003F195D"/>
    <w:rsid w:val="003F7E61"/>
    <w:rsid w:val="00401C46"/>
    <w:rsid w:val="004026F1"/>
    <w:rsid w:val="00402B5E"/>
    <w:rsid w:val="00402DD9"/>
    <w:rsid w:val="0041032D"/>
    <w:rsid w:val="00416E3E"/>
    <w:rsid w:val="00416ED5"/>
    <w:rsid w:val="00420779"/>
    <w:rsid w:val="004208E8"/>
    <w:rsid w:val="0042377F"/>
    <w:rsid w:val="00423E0C"/>
    <w:rsid w:val="00425401"/>
    <w:rsid w:val="00426F8D"/>
    <w:rsid w:val="004276DE"/>
    <w:rsid w:val="00427A1A"/>
    <w:rsid w:val="00434442"/>
    <w:rsid w:val="0043478C"/>
    <w:rsid w:val="0043753E"/>
    <w:rsid w:val="00442222"/>
    <w:rsid w:val="004458B5"/>
    <w:rsid w:val="004459E2"/>
    <w:rsid w:val="0045164F"/>
    <w:rsid w:val="00453647"/>
    <w:rsid w:val="00455C0B"/>
    <w:rsid w:val="00455CBB"/>
    <w:rsid w:val="004579C7"/>
    <w:rsid w:val="00460B9D"/>
    <w:rsid w:val="00463DDC"/>
    <w:rsid w:val="00466DCC"/>
    <w:rsid w:val="004741C0"/>
    <w:rsid w:val="00476598"/>
    <w:rsid w:val="00483456"/>
    <w:rsid w:val="004838C8"/>
    <w:rsid w:val="00491100"/>
    <w:rsid w:val="00492B58"/>
    <w:rsid w:val="00492CC5"/>
    <w:rsid w:val="0049372D"/>
    <w:rsid w:val="004942A5"/>
    <w:rsid w:val="0049497B"/>
    <w:rsid w:val="004963FF"/>
    <w:rsid w:val="00497D43"/>
    <w:rsid w:val="004A6473"/>
    <w:rsid w:val="004A7261"/>
    <w:rsid w:val="004B180D"/>
    <w:rsid w:val="004C053B"/>
    <w:rsid w:val="004C1E95"/>
    <w:rsid w:val="004C4C28"/>
    <w:rsid w:val="004C5FCF"/>
    <w:rsid w:val="004D0D49"/>
    <w:rsid w:val="004D10C6"/>
    <w:rsid w:val="004D19CC"/>
    <w:rsid w:val="004D3286"/>
    <w:rsid w:val="004D42AA"/>
    <w:rsid w:val="004D4F22"/>
    <w:rsid w:val="004E2EBD"/>
    <w:rsid w:val="004E609D"/>
    <w:rsid w:val="004F01A7"/>
    <w:rsid w:val="004F1042"/>
    <w:rsid w:val="004F3037"/>
    <w:rsid w:val="004F79FC"/>
    <w:rsid w:val="00502743"/>
    <w:rsid w:val="00502AEE"/>
    <w:rsid w:val="00503AC2"/>
    <w:rsid w:val="0050472B"/>
    <w:rsid w:val="00504F7A"/>
    <w:rsid w:val="005056C2"/>
    <w:rsid w:val="00510010"/>
    <w:rsid w:val="00510092"/>
    <w:rsid w:val="00510D85"/>
    <w:rsid w:val="00511C7C"/>
    <w:rsid w:val="005160EC"/>
    <w:rsid w:val="00520A20"/>
    <w:rsid w:val="0052228D"/>
    <w:rsid w:val="005229CC"/>
    <w:rsid w:val="0052306A"/>
    <w:rsid w:val="0052595E"/>
    <w:rsid w:val="00525BFB"/>
    <w:rsid w:val="00527B9C"/>
    <w:rsid w:val="00530738"/>
    <w:rsid w:val="00533393"/>
    <w:rsid w:val="00533CF1"/>
    <w:rsid w:val="00535BAD"/>
    <w:rsid w:val="00536DED"/>
    <w:rsid w:val="00536F93"/>
    <w:rsid w:val="00544C6F"/>
    <w:rsid w:val="00544CBF"/>
    <w:rsid w:val="00545645"/>
    <w:rsid w:val="00546F9D"/>
    <w:rsid w:val="00547897"/>
    <w:rsid w:val="00561199"/>
    <w:rsid w:val="00562307"/>
    <w:rsid w:val="00562E44"/>
    <w:rsid w:val="00563F29"/>
    <w:rsid w:val="0057022F"/>
    <w:rsid w:val="00570863"/>
    <w:rsid w:val="0057151D"/>
    <w:rsid w:val="00572902"/>
    <w:rsid w:val="005731D0"/>
    <w:rsid w:val="00573397"/>
    <w:rsid w:val="005742ED"/>
    <w:rsid w:val="00576F05"/>
    <w:rsid w:val="00577497"/>
    <w:rsid w:val="00580072"/>
    <w:rsid w:val="00581D7C"/>
    <w:rsid w:val="00585806"/>
    <w:rsid w:val="00590629"/>
    <w:rsid w:val="0059692F"/>
    <w:rsid w:val="005A05A7"/>
    <w:rsid w:val="005A08B2"/>
    <w:rsid w:val="005A1DC7"/>
    <w:rsid w:val="005A329F"/>
    <w:rsid w:val="005A37E6"/>
    <w:rsid w:val="005A403D"/>
    <w:rsid w:val="005D0698"/>
    <w:rsid w:val="005D16D3"/>
    <w:rsid w:val="005D205A"/>
    <w:rsid w:val="005D2250"/>
    <w:rsid w:val="005D42C6"/>
    <w:rsid w:val="005D5355"/>
    <w:rsid w:val="005E0FD2"/>
    <w:rsid w:val="005E339B"/>
    <w:rsid w:val="005E3B7C"/>
    <w:rsid w:val="005E49DD"/>
    <w:rsid w:val="005E5AD0"/>
    <w:rsid w:val="00600BCC"/>
    <w:rsid w:val="00604172"/>
    <w:rsid w:val="00607719"/>
    <w:rsid w:val="006077E3"/>
    <w:rsid w:val="0061059E"/>
    <w:rsid w:val="00612EF1"/>
    <w:rsid w:val="00612FFC"/>
    <w:rsid w:val="00616DCB"/>
    <w:rsid w:val="006203AC"/>
    <w:rsid w:val="006207C8"/>
    <w:rsid w:val="006264BC"/>
    <w:rsid w:val="0063090A"/>
    <w:rsid w:val="00631287"/>
    <w:rsid w:val="0063707E"/>
    <w:rsid w:val="00640728"/>
    <w:rsid w:val="00642B0E"/>
    <w:rsid w:val="00642C74"/>
    <w:rsid w:val="00650D48"/>
    <w:rsid w:val="00653085"/>
    <w:rsid w:val="00653618"/>
    <w:rsid w:val="00655E75"/>
    <w:rsid w:val="00656B09"/>
    <w:rsid w:val="00660F00"/>
    <w:rsid w:val="0066496D"/>
    <w:rsid w:val="00665560"/>
    <w:rsid w:val="00665C69"/>
    <w:rsid w:val="006677E3"/>
    <w:rsid w:val="006716DD"/>
    <w:rsid w:val="00671EC7"/>
    <w:rsid w:val="006727E3"/>
    <w:rsid w:val="00680A57"/>
    <w:rsid w:val="00682930"/>
    <w:rsid w:val="00685638"/>
    <w:rsid w:val="00692024"/>
    <w:rsid w:val="00692277"/>
    <w:rsid w:val="0069529F"/>
    <w:rsid w:val="00695DEF"/>
    <w:rsid w:val="006969EB"/>
    <w:rsid w:val="006A0DDD"/>
    <w:rsid w:val="006A2CF9"/>
    <w:rsid w:val="006A48B1"/>
    <w:rsid w:val="006A5FAC"/>
    <w:rsid w:val="006B0AC9"/>
    <w:rsid w:val="006B2273"/>
    <w:rsid w:val="006B4170"/>
    <w:rsid w:val="006C1EF6"/>
    <w:rsid w:val="006C389C"/>
    <w:rsid w:val="006C59A5"/>
    <w:rsid w:val="006D49E7"/>
    <w:rsid w:val="006D6FE2"/>
    <w:rsid w:val="006D7040"/>
    <w:rsid w:val="006E057B"/>
    <w:rsid w:val="006E1D3D"/>
    <w:rsid w:val="006E3AE0"/>
    <w:rsid w:val="006E7EA2"/>
    <w:rsid w:val="006E7FAF"/>
    <w:rsid w:val="006F0E96"/>
    <w:rsid w:val="006F1B7C"/>
    <w:rsid w:val="006F2C61"/>
    <w:rsid w:val="006F4155"/>
    <w:rsid w:val="006F7502"/>
    <w:rsid w:val="00700131"/>
    <w:rsid w:val="00700413"/>
    <w:rsid w:val="007056D8"/>
    <w:rsid w:val="00705965"/>
    <w:rsid w:val="00706B16"/>
    <w:rsid w:val="00707155"/>
    <w:rsid w:val="00707615"/>
    <w:rsid w:val="007106D7"/>
    <w:rsid w:val="00711BE3"/>
    <w:rsid w:val="0071209B"/>
    <w:rsid w:val="00713AFD"/>
    <w:rsid w:val="00717B75"/>
    <w:rsid w:val="007222D5"/>
    <w:rsid w:val="00722703"/>
    <w:rsid w:val="007228DF"/>
    <w:rsid w:val="00725295"/>
    <w:rsid w:val="00727EC0"/>
    <w:rsid w:val="007300F6"/>
    <w:rsid w:val="00731F3D"/>
    <w:rsid w:val="00732221"/>
    <w:rsid w:val="00733272"/>
    <w:rsid w:val="0073567F"/>
    <w:rsid w:val="00735913"/>
    <w:rsid w:val="00735DAD"/>
    <w:rsid w:val="007369C5"/>
    <w:rsid w:val="00740439"/>
    <w:rsid w:val="00741B05"/>
    <w:rsid w:val="007451A3"/>
    <w:rsid w:val="00746450"/>
    <w:rsid w:val="0074717C"/>
    <w:rsid w:val="0074796F"/>
    <w:rsid w:val="007508A3"/>
    <w:rsid w:val="00750D14"/>
    <w:rsid w:val="007535B2"/>
    <w:rsid w:val="00760ED2"/>
    <w:rsid w:val="007616BD"/>
    <w:rsid w:val="0076177A"/>
    <w:rsid w:val="007657EE"/>
    <w:rsid w:val="0076773C"/>
    <w:rsid w:val="00767DD6"/>
    <w:rsid w:val="0077542E"/>
    <w:rsid w:val="007760F1"/>
    <w:rsid w:val="007776E5"/>
    <w:rsid w:val="0078753E"/>
    <w:rsid w:val="007902BD"/>
    <w:rsid w:val="007917F8"/>
    <w:rsid w:val="0079540F"/>
    <w:rsid w:val="0079634B"/>
    <w:rsid w:val="00796AB9"/>
    <w:rsid w:val="007A1BB6"/>
    <w:rsid w:val="007A67FE"/>
    <w:rsid w:val="007B3049"/>
    <w:rsid w:val="007B37B4"/>
    <w:rsid w:val="007B5EF0"/>
    <w:rsid w:val="007B7789"/>
    <w:rsid w:val="007C0BA2"/>
    <w:rsid w:val="007C10DD"/>
    <w:rsid w:val="007C1E27"/>
    <w:rsid w:val="007C74DE"/>
    <w:rsid w:val="007C7AA9"/>
    <w:rsid w:val="007D00C2"/>
    <w:rsid w:val="007D319D"/>
    <w:rsid w:val="007D3514"/>
    <w:rsid w:val="007D51A1"/>
    <w:rsid w:val="007D54E5"/>
    <w:rsid w:val="007E049F"/>
    <w:rsid w:val="007E6D08"/>
    <w:rsid w:val="007F0572"/>
    <w:rsid w:val="007F14F4"/>
    <w:rsid w:val="007F41C0"/>
    <w:rsid w:val="007F5643"/>
    <w:rsid w:val="007F604D"/>
    <w:rsid w:val="008038C6"/>
    <w:rsid w:val="00813A97"/>
    <w:rsid w:val="00816790"/>
    <w:rsid w:val="00817AB2"/>
    <w:rsid w:val="00821FCB"/>
    <w:rsid w:val="00823689"/>
    <w:rsid w:val="00836344"/>
    <w:rsid w:val="00836522"/>
    <w:rsid w:val="0083787A"/>
    <w:rsid w:val="00841581"/>
    <w:rsid w:val="0084350B"/>
    <w:rsid w:val="00844D45"/>
    <w:rsid w:val="00847A64"/>
    <w:rsid w:val="008514F2"/>
    <w:rsid w:val="00857F8E"/>
    <w:rsid w:val="00860242"/>
    <w:rsid w:val="00862CCA"/>
    <w:rsid w:val="008659D3"/>
    <w:rsid w:val="008665B5"/>
    <w:rsid w:val="00866CFA"/>
    <w:rsid w:val="00871363"/>
    <w:rsid w:val="00876CB6"/>
    <w:rsid w:val="00877AFA"/>
    <w:rsid w:val="00881687"/>
    <w:rsid w:val="00883A9C"/>
    <w:rsid w:val="00884CA2"/>
    <w:rsid w:val="00891DF1"/>
    <w:rsid w:val="0089445D"/>
    <w:rsid w:val="00896274"/>
    <w:rsid w:val="008A08E1"/>
    <w:rsid w:val="008A098C"/>
    <w:rsid w:val="008A12EA"/>
    <w:rsid w:val="008A2D92"/>
    <w:rsid w:val="008A47CB"/>
    <w:rsid w:val="008A4C82"/>
    <w:rsid w:val="008A73F4"/>
    <w:rsid w:val="008B0BEB"/>
    <w:rsid w:val="008B15DB"/>
    <w:rsid w:val="008B39C7"/>
    <w:rsid w:val="008B67C1"/>
    <w:rsid w:val="008C41D1"/>
    <w:rsid w:val="008C5200"/>
    <w:rsid w:val="008C7378"/>
    <w:rsid w:val="008E24F9"/>
    <w:rsid w:val="008E32A8"/>
    <w:rsid w:val="008E43D0"/>
    <w:rsid w:val="008F0F0F"/>
    <w:rsid w:val="008F1755"/>
    <w:rsid w:val="008F2B14"/>
    <w:rsid w:val="008F4179"/>
    <w:rsid w:val="008F5063"/>
    <w:rsid w:val="0090165B"/>
    <w:rsid w:val="009018B1"/>
    <w:rsid w:val="00904784"/>
    <w:rsid w:val="00914C51"/>
    <w:rsid w:val="00914C7E"/>
    <w:rsid w:val="00915C7D"/>
    <w:rsid w:val="0092705B"/>
    <w:rsid w:val="00927258"/>
    <w:rsid w:val="009365B4"/>
    <w:rsid w:val="00942E10"/>
    <w:rsid w:val="00942F6D"/>
    <w:rsid w:val="00945F6A"/>
    <w:rsid w:val="00945FB5"/>
    <w:rsid w:val="00947003"/>
    <w:rsid w:val="009500A7"/>
    <w:rsid w:val="00950D81"/>
    <w:rsid w:val="00952CE6"/>
    <w:rsid w:val="00960E31"/>
    <w:rsid w:val="00963BFD"/>
    <w:rsid w:val="00967DED"/>
    <w:rsid w:val="00970517"/>
    <w:rsid w:val="00970558"/>
    <w:rsid w:val="00973DC4"/>
    <w:rsid w:val="00977398"/>
    <w:rsid w:val="00980190"/>
    <w:rsid w:val="00980B18"/>
    <w:rsid w:val="009838EE"/>
    <w:rsid w:val="0098390D"/>
    <w:rsid w:val="0098555F"/>
    <w:rsid w:val="00985C8B"/>
    <w:rsid w:val="009930D7"/>
    <w:rsid w:val="00994A59"/>
    <w:rsid w:val="009955A6"/>
    <w:rsid w:val="009A0FA1"/>
    <w:rsid w:val="009A1131"/>
    <w:rsid w:val="009A4630"/>
    <w:rsid w:val="009A6EA4"/>
    <w:rsid w:val="009B0053"/>
    <w:rsid w:val="009B0CB8"/>
    <w:rsid w:val="009B4D56"/>
    <w:rsid w:val="009B7AE7"/>
    <w:rsid w:val="009C3C66"/>
    <w:rsid w:val="009C42C4"/>
    <w:rsid w:val="009C5C91"/>
    <w:rsid w:val="009C7FFE"/>
    <w:rsid w:val="009D3F67"/>
    <w:rsid w:val="009D6AD7"/>
    <w:rsid w:val="009E19A5"/>
    <w:rsid w:val="009E5919"/>
    <w:rsid w:val="009E5D50"/>
    <w:rsid w:val="009E5D9F"/>
    <w:rsid w:val="009F14C0"/>
    <w:rsid w:val="009F1B1B"/>
    <w:rsid w:val="009F4CCA"/>
    <w:rsid w:val="009F64F9"/>
    <w:rsid w:val="00A04A6E"/>
    <w:rsid w:val="00A0566C"/>
    <w:rsid w:val="00A1090B"/>
    <w:rsid w:val="00A12E2A"/>
    <w:rsid w:val="00A16AA6"/>
    <w:rsid w:val="00A17B50"/>
    <w:rsid w:val="00A2021F"/>
    <w:rsid w:val="00A25B74"/>
    <w:rsid w:val="00A32BFD"/>
    <w:rsid w:val="00A334B2"/>
    <w:rsid w:val="00A339D0"/>
    <w:rsid w:val="00A3614A"/>
    <w:rsid w:val="00A37568"/>
    <w:rsid w:val="00A43BE5"/>
    <w:rsid w:val="00A44B03"/>
    <w:rsid w:val="00A44C33"/>
    <w:rsid w:val="00A463F6"/>
    <w:rsid w:val="00A5083A"/>
    <w:rsid w:val="00A53925"/>
    <w:rsid w:val="00A55D5A"/>
    <w:rsid w:val="00A615F3"/>
    <w:rsid w:val="00A61690"/>
    <w:rsid w:val="00A7258F"/>
    <w:rsid w:val="00A75B42"/>
    <w:rsid w:val="00A77883"/>
    <w:rsid w:val="00A8322F"/>
    <w:rsid w:val="00A85880"/>
    <w:rsid w:val="00A90976"/>
    <w:rsid w:val="00A923F7"/>
    <w:rsid w:val="00A92592"/>
    <w:rsid w:val="00A94011"/>
    <w:rsid w:val="00A97C0A"/>
    <w:rsid w:val="00AA30CE"/>
    <w:rsid w:val="00AA3C5B"/>
    <w:rsid w:val="00AA4F14"/>
    <w:rsid w:val="00AA62E9"/>
    <w:rsid w:val="00AA6E9D"/>
    <w:rsid w:val="00AB2548"/>
    <w:rsid w:val="00AB3EB2"/>
    <w:rsid w:val="00AB7BC4"/>
    <w:rsid w:val="00AC5DCD"/>
    <w:rsid w:val="00AC6F92"/>
    <w:rsid w:val="00AC7BC0"/>
    <w:rsid w:val="00AD2785"/>
    <w:rsid w:val="00AD2BF0"/>
    <w:rsid w:val="00AD3C02"/>
    <w:rsid w:val="00AD6672"/>
    <w:rsid w:val="00AD6C78"/>
    <w:rsid w:val="00AE0F2F"/>
    <w:rsid w:val="00AE1FAF"/>
    <w:rsid w:val="00AE36CF"/>
    <w:rsid w:val="00AE51AD"/>
    <w:rsid w:val="00AE6DCA"/>
    <w:rsid w:val="00AF0296"/>
    <w:rsid w:val="00AF227B"/>
    <w:rsid w:val="00AF4CA1"/>
    <w:rsid w:val="00AF4CB3"/>
    <w:rsid w:val="00AF5657"/>
    <w:rsid w:val="00AF71D0"/>
    <w:rsid w:val="00B00F4F"/>
    <w:rsid w:val="00B03046"/>
    <w:rsid w:val="00B052DC"/>
    <w:rsid w:val="00B077C1"/>
    <w:rsid w:val="00B10CB7"/>
    <w:rsid w:val="00B111BE"/>
    <w:rsid w:val="00B1541B"/>
    <w:rsid w:val="00B16BD7"/>
    <w:rsid w:val="00B16D2E"/>
    <w:rsid w:val="00B22935"/>
    <w:rsid w:val="00B23329"/>
    <w:rsid w:val="00B272CE"/>
    <w:rsid w:val="00B314F7"/>
    <w:rsid w:val="00B3522A"/>
    <w:rsid w:val="00B36CB9"/>
    <w:rsid w:val="00B36D0F"/>
    <w:rsid w:val="00B4002D"/>
    <w:rsid w:val="00B41B01"/>
    <w:rsid w:val="00B4244E"/>
    <w:rsid w:val="00B42B76"/>
    <w:rsid w:val="00B43D43"/>
    <w:rsid w:val="00B43F7B"/>
    <w:rsid w:val="00B531E3"/>
    <w:rsid w:val="00B53F81"/>
    <w:rsid w:val="00B60571"/>
    <w:rsid w:val="00B6280C"/>
    <w:rsid w:val="00B726A6"/>
    <w:rsid w:val="00B76F56"/>
    <w:rsid w:val="00B77C63"/>
    <w:rsid w:val="00B839E3"/>
    <w:rsid w:val="00B87745"/>
    <w:rsid w:val="00B922F4"/>
    <w:rsid w:val="00B94B71"/>
    <w:rsid w:val="00B94C91"/>
    <w:rsid w:val="00B95A23"/>
    <w:rsid w:val="00B95E74"/>
    <w:rsid w:val="00B960A3"/>
    <w:rsid w:val="00B969B0"/>
    <w:rsid w:val="00BA3EED"/>
    <w:rsid w:val="00BA405C"/>
    <w:rsid w:val="00BB0636"/>
    <w:rsid w:val="00BB7272"/>
    <w:rsid w:val="00BC0BA7"/>
    <w:rsid w:val="00BC0E6F"/>
    <w:rsid w:val="00BC1DCC"/>
    <w:rsid w:val="00BC6303"/>
    <w:rsid w:val="00BD5055"/>
    <w:rsid w:val="00BD7806"/>
    <w:rsid w:val="00BE0CD6"/>
    <w:rsid w:val="00BE37D5"/>
    <w:rsid w:val="00BE5EE5"/>
    <w:rsid w:val="00BE71A4"/>
    <w:rsid w:val="00BE74FA"/>
    <w:rsid w:val="00BF340D"/>
    <w:rsid w:val="00BF421C"/>
    <w:rsid w:val="00BF437D"/>
    <w:rsid w:val="00BF6ECE"/>
    <w:rsid w:val="00C0228A"/>
    <w:rsid w:val="00C04FB3"/>
    <w:rsid w:val="00C0603E"/>
    <w:rsid w:val="00C07CF4"/>
    <w:rsid w:val="00C102EE"/>
    <w:rsid w:val="00C10FA7"/>
    <w:rsid w:val="00C11A6A"/>
    <w:rsid w:val="00C16E95"/>
    <w:rsid w:val="00C226E2"/>
    <w:rsid w:val="00C22785"/>
    <w:rsid w:val="00C319B4"/>
    <w:rsid w:val="00C3379D"/>
    <w:rsid w:val="00C362A4"/>
    <w:rsid w:val="00C37E2F"/>
    <w:rsid w:val="00C407E3"/>
    <w:rsid w:val="00C42DE6"/>
    <w:rsid w:val="00C42E52"/>
    <w:rsid w:val="00C453BD"/>
    <w:rsid w:val="00C4580C"/>
    <w:rsid w:val="00C50800"/>
    <w:rsid w:val="00C5703F"/>
    <w:rsid w:val="00C63134"/>
    <w:rsid w:val="00C67309"/>
    <w:rsid w:val="00C71AB6"/>
    <w:rsid w:val="00C725FE"/>
    <w:rsid w:val="00C7444C"/>
    <w:rsid w:val="00C80564"/>
    <w:rsid w:val="00C808DD"/>
    <w:rsid w:val="00C85AC3"/>
    <w:rsid w:val="00C87B84"/>
    <w:rsid w:val="00C913DF"/>
    <w:rsid w:val="00C932D2"/>
    <w:rsid w:val="00C9383B"/>
    <w:rsid w:val="00C950C9"/>
    <w:rsid w:val="00C97803"/>
    <w:rsid w:val="00CA218C"/>
    <w:rsid w:val="00CA2715"/>
    <w:rsid w:val="00CA3A3F"/>
    <w:rsid w:val="00CA4935"/>
    <w:rsid w:val="00CB13CA"/>
    <w:rsid w:val="00CB19F3"/>
    <w:rsid w:val="00CB3A7F"/>
    <w:rsid w:val="00CB4272"/>
    <w:rsid w:val="00CB4293"/>
    <w:rsid w:val="00CB4858"/>
    <w:rsid w:val="00CB6284"/>
    <w:rsid w:val="00CB775C"/>
    <w:rsid w:val="00CC02C2"/>
    <w:rsid w:val="00CC0695"/>
    <w:rsid w:val="00CC4E23"/>
    <w:rsid w:val="00CC73A9"/>
    <w:rsid w:val="00CC7E76"/>
    <w:rsid w:val="00CD14E4"/>
    <w:rsid w:val="00CD7882"/>
    <w:rsid w:val="00CE051F"/>
    <w:rsid w:val="00CE0B87"/>
    <w:rsid w:val="00CE4B44"/>
    <w:rsid w:val="00CE7949"/>
    <w:rsid w:val="00CF46E9"/>
    <w:rsid w:val="00CF5B57"/>
    <w:rsid w:val="00CF5CE6"/>
    <w:rsid w:val="00D060C2"/>
    <w:rsid w:val="00D066A2"/>
    <w:rsid w:val="00D109B3"/>
    <w:rsid w:val="00D11414"/>
    <w:rsid w:val="00D1520D"/>
    <w:rsid w:val="00D20BBE"/>
    <w:rsid w:val="00D22110"/>
    <w:rsid w:val="00D24235"/>
    <w:rsid w:val="00D255FF"/>
    <w:rsid w:val="00D25BAC"/>
    <w:rsid w:val="00D27067"/>
    <w:rsid w:val="00D334A7"/>
    <w:rsid w:val="00D357E0"/>
    <w:rsid w:val="00D357ED"/>
    <w:rsid w:val="00D40BDA"/>
    <w:rsid w:val="00D431DB"/>
    <w:rsid w:val="00D5009A"/>
    <w:rsid w:val="00D5451A"/>
    <w:rsid w:val="00D56DD4"/>
    <w:rsid w:val="00D625BA"/>
    <w:rsid w:val="00D6613F"/>
    <w:rsid w:val="00D67581"/>
    <w:rsid w:val="00D70C42"/>
    <w:rsid w:val="00D70D29"/>
    <w:rsid w:val="00D73200"/>
    <w:rsid w:val="00D8106C"/>
    <w:rsid w:val="00D824CE"/>
    <w:rsid w:val="00D85865"/>
    <w:rsid w:val="00D867D6"/>
    <w:rsid w:val="00D8761F"/>
    <w:rsid w:val="00D9667E"/>
    <w:rsid w:val="00D96886"/>
    <w:rsid w:val="00D973CE"/>
    <w:rsid w:val="00DA01DA"/>
    <w:rsid w:val="00DA4168"/>
    <w:rsid w:val="00DA56D8"/>
    <w:rsid w:val="00DA5F68"/>
    <w:rsid w:val="00DA5FDF"/>
    <w:rsid w:val="00DA71E6"/>
    <w:rsid w:val="00DA730D"/>
    <w:rsid w:val="00DA7F86"/>
    <w:rsid w:val="00DB5734"/>
    <w:rsid w:val="00DB5DAB"/>
    <w:rsid w:val="00DC0703"/>
    <w:rsid w:val="00DC0D7B"/>
    <w:rsid w:val="00DD1076"/>
    <w:rsid w:val="00DD2201"/>
    <w:rsid w:val="00DD4473"/>
    <w:rsid w:val="00DE4B9D"/>
    <w:rsid w:val="00DE4F4A"/>
    <w:rsid w:val="00DE5A91"/>
    <w:rsid w:val="00DE6261"/>
    <w:rsid w:val="00DE6410"/>
    <w:rsid w:val="00DF1083"/>
    <w:rsid w:val="00DF6F6E"/>
    <w:rsid w:val="00E00AE2"/>
    <w:rsid w:val="00E00C80"/>
    <w:rsid w:val="00E02CC5"/>
    <w:rsid w:val="00E03C8E"/>
    <w:rsid w:val="00E069AD"/>
    <w:rsid w:val="00E11998"/>
    <w:rsid w:val="00E157CD"/>
    <w:rsid w:val="00E17529"/>
    <w:rsid w:val="00E200B9"/>
    <w:rsid w:val="00E20E95"/>
    <w:rsid w:val="00E22C5F"/>
    <w:rsid w:val="00E22D1B"/>
    <w:rsid w:val="00E27A89"/>
    <w:rsid w:val="00E30398"/>
    <w:rsid w:val="00E3245D"/>
    <w:rsid w:val="00E3335E"/>
    <w:rsid w:val="00E334BE"/>
    <w:rsid w:val="00E35C8E"/>
    <w:rsid w:val="00E430A9"/>
    <w:rsid w:val="00E44880"/>
    <w:rsid w:val="00E4566A"/>
    <w:rsid w:val="00E5060F"/>
    <w:rsid w:val="00E50EC5"/>
    <w:rsid w:val="00E511C4"/>
    <w:rsid w:val="00E52460"/>
    <w:rsid w:val="00E52D91"/>
    <w:rsid w:val="00E60E78"/>
    <w:rsid w:val="00E62505"/>
    <w:rsid w:val="00E66AD8"/>
    <w:rsid w:val="00E71A31"/>
    <w:rsid w:val="00E72B62"/>
    <w:rsid w:val="00E73355"/>
    <w:rsid w:val="00E75524"/>
    <w:rsid w:val="00E77E09"/>
    <w:rsid w:val="00E81E6B"/>
    <w:rsid w:val="00E84945"/>
    <w:rsid w:val="00E86F94"/>
    <w:rsid w:val="00E86FAE"/>
    <w:rsid w:val="00E871D5"/>
    <w:rsid w:val="00E94711"/>
    <w:rsid w:val="00E9666C"/>
    <w:rsid w:val="00EA6EF8"/>
    <w:rsid w:val="00EA76F4"/>
    <w:rsid w:val="00EB015F"/>
    <w:rsid w:val="00EB24F8"/>
    <w:rsid w:val="00EB354C"/>
    <w:rsid w:val="00EB50C7"/>
    <w:rsid w:val="00EC22D0"/>
    <w:rsid w:val="00EC5A3F"/>
    <w:rsid w:val="00ED419C"/>
    <w:rsid w:val="00ED4849"/>
    <w:rsid w:val="00EE13B8"/>
    <w:rsid w:val="00EE19E8"/>
    <w:rsid w:val="00EE397C"/>
    <w:rsid w:val="00EE458F"/>
    <w:rsid w:val="00EE7D57"/>
    <w:rsid w:val="00EF022B"/>
    <w:rsid w:val="00EF6CF6"/>
    <w:rsid w:val="00EF735F"/>
    <w:rsid w:val="00F00F71"/>
    <w:rsid w:val="00F046B9"/>
    <w:rsid w:val="00F12E18"/>
    <w:rsid w:val="00F1538D"/>
    <w:rsid w:val="00F169D3"/>
    <w:rsid w:val="00F2048B"/>
    <w:rsid w:val="00F20C85"/>
    <w:rsid w:val="00F21610"/>
    <w:rsid w:val="00F21776"/>
    <w:rsid w:val="00F23BA1"/>
    <w:rsid w:val="00F373E6"/>
    <w:rsid w:val="00F436EF"/>
    <w:rsid w:val="00F43D69"/>
    <w:rsid w:val="00F447A3"/>
    <w:rsid w:val="00F507FB"/>
    <w:rsid w:val="00F553FF"/>
    <w:rsid w:val="00F57E7A"/>
    <w:rsid w:val="00F61343"/>
    <w:rsid w:val="00F62ED5"/>
    <w:rsid w:val="00F64865"/>
    <w:rsid w:val="00F730D2"/>
    <w:rsid w:val="00F73540"/>
    <w:rsid w:val="00F74E39"/>
    <w:rsid w:val="00F8033C"/>
    <w:rsid w:val="00F80A49"/>
    <w:rsid w:val="00F80CFF"/>
    <w:rsid w:val="00F82450"/>
    <w:rsid w:val="00F85C3C"/>
    <w:rsid w:val="00F876BB"/>
    <w:rsid w:val="00F908E9"/>
    <w:rsid w:val="00F92CCB"/>
    <w:rsid w:val="00F94618"/>
    <w:rsid w:val="00F94BF5"/>
    <w:rsid w:val="00F95F81"/>
    <w:rsid w:val="00F968C9"/>
    <w:rsid w:val="00FA1CB2"/>
    <w:rsid w:val="00FA4513"/>
    <w:rsid w:val="00FA4FD6"/>
    <w:rsid w:val="00FB1CA2"/>
    <w:rsid w:val="00FB27D0"/>
    <w:rsid w:val="00FB655E"/>
    <w:rsid w:val="00FB6662"/>
    <w:rsid w:val="00FB73C7"/>
    <w:rsid w:val="00FC12B4"/>
    <w:rsid w:val="00FC2E6C"/>
    <w:rsid w:val="00FC4D59"/>
    <w:rsid w:val="00FC50E0"/>
    <w:rsid w:val="00FC6CA9"/>
    <w:rsid w:val="00FC7537"/>
    <w:rsid w:val="00FD041A"/>
    <w:rsid w:val="00FD7AC1"/>
    <w:rsid w:val="00FD7C91"/>
    <w:rsid w:val="00FE2763"/>
    <w:rsid w:val="00FE356F"/>
    <w:rsid w:val="00FE437E"/>
    <w:rsid w:val="00FF0582"/>
    <w:rsid w:val="00FF6655"/>
    <w:rsid w:val="00FF6A38"/>
    <w:rsid w:val="00FF6AA8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0D738"/>
  <w15:docId w15:val="{3345778C-CFF5-40A5-B0C2-A2B5286B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CD7882"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CD7882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b/>
      <w:bCs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styleId="Strong">
    <w:name w:val="Strong"/>
    <w:qFormat/>
    <w:rPr>
      <w:b/>
      <w:bCs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eastAsia="en-US"/>
    </w:rPr>
  </w:style>
  <w:style w:type="paragraph" w:styleId="ListBullet">
    <w:name w:val="List Bullet"/>
    <w:basedOn w:val="Normal"/>
    <w:pPr>
      <w:numPr>
        <w:numId w:val="2"/>
      </w:numPr>
      <w:spacing w:before="0" w:after="0"/>
    </w:pPr>
  </w:style>
  <w:style w:type="paragraph" w:styleId="ListBullet2">
    <w:name w:val="List Bullet 2"/>
    <w:basedOn w:val="Normal"/>
    <w:pPr>
      <w:numPr>
        <w:ilvl w:val="1"/>
        <w:numId w:val="2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2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2"/>
      </w:numPr>
      <w:spacing w:before="0" w:after="0"/>
    </w:pPr>
    <w:rPr>
      <w:lang w:val="en-US"/>
    </w:rPr>
  </w:style>
  <w:style w:type="paragraph" w:styleId="ListNumber">
    <w:name w:val="List Number"/>
    <w:basedOn w:val="Normal"/>
    <w:pPr>
      <w:numPr>
        <w:ilvl w:val="1"/>
        <w:numId w:val="3"/>
      </w:numPr>
      <w:tabs>
        <w:tab w:val="num" w:pos="360"/>
      </w:tabs>
      <w:spacing w:before="0" w:after="0"/>
      <w:ind w:left="360"/>
    </w:p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Number2">
    <w:name w:val="List Number 2"/>
    <w:basedOn w:val="Normal"/>
    <w:pPr>
      <w:numPr>
        <w:ilvl w:val="2"/>
        <w:numId w:val="3"/>
      </w:numPr>
      <w:tabs>
        <w:tab w:val="num" w:pos="720"/>
      </w:tabs>
      <w:spacing w:before="0" w:after="0"/>
      <w:ind w:left="72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3"/>
      </w:numPr>
      <w:tabs>
        <w:tab w:val="num" w:pos="1080"/>
      </w:tabs>
      <w:spacing w:before="0" w:after="0"/>
      <w:ind w:left="108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3"/>
      </w:numPr>
      <w:tabs>
        <w:tab w:val="num" w:pos="1440"/>
      </w:tabs>
      <w:spacing w:before="0" w:after="0"/>
      <w:ind w:left="144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Caption">
    <w:name w:val="caption"/>
    <w:basedOn w:val="Normal"/>
    <w:next w:val="BodyText"/>
    <w:qFormat/>
    <w:pPr>
      <w:numPr>
        <w:ilvl w:val="1"/>
        <w:numId w:val="4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rsid w:val="00F553FF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styleId="Title">
    <w:name w:val="Title"/>
    <w:basedOn w:val="Normal"/>
    <w:next w:val="BodyText"/>
    <w:link w:val="TitleChar"/>
    <w:qFormat/>
    <w:rsid w:val="009A6EA4"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TOC1">
    <w:name w:val="toc 1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semiHidden/>
    <w:pPr>
      <w:pBdr>
        <w:top w:val="single" w:sz="4" w:space="0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semiHidden/>
  </w:style>
  <w:style w:type="paragraph" w:styleId="CommentText">
    <w:name w:val="annotation text"/>
    <w:basedOn w:val="Normal"/>
    <w:link w:val="CommentTextChar1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QFFeedback">
    <w:name w:val="QF Feedback"/>
    <w:basedOn w:val="Normal"/>
    <w:rsid w:val="00C932D2"/>
    <w:pPr>
      <w:spacing w:before="100" w:beforeAutospacing="1" w:after="100" w:afterAutospacing="1"/>
      <w:jc w:val="left"/>
    </w:pPr>
    <w:rPr>
      <w:rFonts w:ascii="Arial" w:hAnsi="Arial" w:cs="Arial"/>
      <w:iCs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ItemNumber">
    <w:name w:val="QF Item Number"/>
    <w:basedOn w:val="Normal"/>
    <w:next w:val="Cell"/>
    <w:rsid w:val="00CC7E76"/>
    <w:pPr>
      <w:numPr>
        <w:numId w:val="14"/>
      </w:numPr>
      <w:spacing w:before="0" w:after="0" w:line="240" w:lineRule="auto"/>
      <w:jc w:val="left"/>
    </w:pPr>
    <w:rPr>
      <w:rFonts w:ascii="Arial" w:hAnsi="Arial" w:cs="Arial"/>
      <w:bCs/>
      <w:szCs w:val="18"/>
    </w:rPr>
  </w:style>
  <w:style w:type="paragraph" w:customStyle="1" w:styleId="Cell">
    <w:name w:val="Cell"/>
    <w:rsid w:val="00871363"/>
    <w:pPr>
      <w:keepNext/>
      <w:spacing w:before="20" w:after="40"/>
      <w:ind w:left="40" w:right="144"/>
    </w:pPr>
    <w:rPr>
      <w:rFonts w:ascii="Arial" w:hAnsi="Arial" w:cs="Arial"/>
      <w:szCs w:val="18"/>
      <w:lang w:eastAsia="en-US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link w:val="FooterChar"/>
    <w:rsid w:val="00C3379D"/>
    <w:pPr>
      <w:tabs>
        <w:tab w:val="center" w:pos="5760"/>
        <w:tab w:val="right" w:pos="8029"/>
      </w:tabs>
      <w:spacing w:before="0" w:after="0"/>
      <w:ind w:left="1080" w:hanging="1080"/>
      <w:jc w:val="left"/>
    </w:pPr>
    <w:rPr>
      <w:rFonts w:ascii="Arial" w:hAnsi="Arial" w:cs="Arial"/>
      <w:sz w:val="14"/>
      <w:szCs w:val="14"/>
    </w:rPr>
  </w:style>
  <w:style w:type="paragraph" w:customStyle="1" w:styleId="TableHead">
    <w:name w:val="Table Head"/>
    <w:basedOn w:val="Normal"/>
    <w:rsid w:val="001B11E0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E3B7C"/>
    <w:pPr>
      <w:spacing w:before="60" w:after="6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154A19"/>
    <w:rPr>
      <w:rFonts w:ascii="Arial" w:hAnsi="Arial" w:cs="Arial"/>
      <w:sz w:val="26"/>
      <w:szCs w:val="26"/>
      <w:lang w:eastAsia="en-US"/>
    </w:rPr>
  </w:style>
  <w:style w:type="paragraph" w:customStyle="1" w:styleId="QMultiChoice">
    <w:name w:val="Q Multi Choice"/>
    <w:basedOn w:val="Heading1"/>
    <w:next w:val="Normal"/>
    <w:uiPriority w:val="99"/>
    <w:rsid w:val="0034691F"/>
    <w:pPr>
      <w:tabs>
        <w:tab w:val="clear" w:pos="0"/>
        <w:tab w:val="clear" w:pos="1080"/>
        <w:tab w:val="num" w:pos="720"/>
      </w:tabs>
      <w:spacing w:before="360" w:after="60" w:line="240" w:lineRule="auto"/>
      <w:ind w:left="357" w:hanging="357"/>
    </w:pPr>
    <w:rPr>
      <w:rFonts w:ascii="Times New Roman" w:hAnsi="Times New Roman" w:cs="Times New Roman"/>
      <w:b/>
      <w:kern w:val="32"/>
      <w:sz w:val="24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rsid w:val="0079634B"/>
    <w:rPr>
      <w:rFonts w:ascii="Arial" w:hAnsi="Arial" w:cs="Arial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rsid w:val="0079634B"/>
    <w:rPr>
      <w:lang w:eastAsia="en-US"/>
    </w:rPr>
  </w:style>
  <w:style w:type="character" w:customStyle="1" w:styleId="TitleChar">
    <w:name w:val="Title Char"/>
    <w:basedOn w:val="DefaultParagraphFont"/>
    <w:link w:val="Title"/>
    <w:rsid w:val="0079634B"/>
    <w:rPr>
      <w:rFonts w:ascii="Arial" w:hAnsi="Arial" w:cs="Arial"/>
      <w:b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7963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0250"/>
    <w:pPr>
      <w:spacing w:before="0" w:after="150" w:line="240" w:lineRule="auto"/>
      <w:jc w:val="left"/>
    </w:pPr>
    <w:rPr>
      <w:sz w:val="24"/>
      <w:szCs w:val="24"/>
      <w:lang w:val="en-US"/>
    </w:rPr>
  </w:style>
  <w:style w:type="paragraph" w:customStyle="1" w:styleId="BlockQuote">
    <w:name w:val="Block Quote"/>
    <w:basedOn w:val="Normal"/>
    <w:rsid w:val="00257EC9"/>
    <w:pPr>
      <w:ind w:left="360" w:right="360"/>
      <w:jc w:val="left"/>
    </w:pPr>
    <w:rPr>
      <w:rFonts w:ascii="Arial" w:eastAsiaTheme="minorEastAsia" w:hAnsi="Arial" w:cs="Arial"/>
      <w:sz w:val="18"/>
      <w:szCs w:val="18"/>
      <w:lang w:val="en-US"/>
    </w:rPr>
  </w:style>
  <w:style w:type="paragraph" w:customStyle="1" w:styleId="ListNumberalphaReset">
    <w:name w:val="List Number alpha Reset"/>
    <w:basedOn w:val="Normal"/>
    <w:rsid w:val="00E27A89"/>
    <w:pPr>
      <w:tabs>
        <w:tab w:val="num" w:pos="720"/>
      </w:tabs>
      <w:spacing w:before="0" w:after="0" w:line="240" w:lineRule="auto"/>
      <w:ind w:hanging="360"/>
      <w:jc w:val="left"/>
    </w:pPr>
    <w:rPr>
      <w:rFonts w:eastAsiaTheme="minorEastAsia"/>
      <w:sz w:val="2"/>
      <w:szCs w:val="2"/>
      <w:lang w:val="en-US"/>
    </w:rPr>
  </w:style>
  <w:style w:type="character" w:customStyle="1" w:styleId="apple-converted-space-h">
    <w:name w:val="apple-converted-space-h"/>
    <w:basedOn w:val="DefaultParagraphFont"/>
    <w:rsid w:val="007917F8"/>
  </w:style>
  <w:style w:type="character" w:styleId="Hyperlink">
    <w:name w:val="Hyperlink"/>
    <w:basedOn w:val="DefaultParagraphFont"/>
    <w:semiHidden/>
    <w:unhideWhenUsed/>
    <w:rsid w:val="00463DD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203AC"/>
  </w:style>
  <w:style w:type="paragraph" w:customStyle="1" w:styleId="incorrectanswer">
    <w:name w:val="in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qmultichoice0">
    <w:name w:val="qmultichoice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correctanswer">
    <w:name w:val="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BodyTextIndentChar">
    <w:name w:val="Body Text Indent Char"/>
    <w:basedOn w:val="DefaultParagraphFont"/>
    <w:link w:val="BodyTextIndent"/>
    <w:locked/>
    <w:rsid w:val="0066496D"/>
    <w:rPr>
      <w:lang w:eastAsia="en-US"/>
    </w:rPr>
  </w:style>
  <w:style w:type="character" w:customStyle="1" w:styleId="Heading3Char">
    <w:name w:val="Heading 3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semiHidden/>
    <w:rsid w:val="0066496D"/>
    <w:rPr>
      <w:rFonts w:asciiTheme="majorHAnsi" w:eastAsiaTheme="majorEastAsia" w:hAnsiTheme="majorHAnsi" w:cstheme="majorBidi" w:hint="default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365F91" w:themeColor="accent1" w:themeShade="BF"/>
      <w:lang w:val="en-US"/>
    </w:rPr>
  </w:style>
  <w:style w:type="paragraph" w:customStyle="1" w:styleId="msonormal0">
    <w:name w:val="msonormal"/>
    <w:basedOn w:val="Normal"/>
    <w:rsid w:val="0066496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66496D"/>
    <w:rPr>
      <w:lang w:eastAsia="en-US"/>
    </w:rPr>
  </w:style>
  <w:style w:type="character" w:customStyle="1" w:styleId="CommentTextChar">
    <w:name w:val="Comment Text Char"/>
    <w:basedOn w:val="DefaultParagraphFont"/>
    <w:semiHidden/>
    <w:locked/>
    <w:rsid w:val="0066496D"/>
    <w:rPr>
      <w:rFonts w:ascii="Times New Roman" w:eastAsiaTheme="minorEastAsia" w:hAnsi="Times New Roman" w:cs="Times New Roman" w:hint="default"/>
      <w:lang w:val="en-US"/>
    </w:rPr>
  </w:style>
  <w:style w:type="character" w:customStyle="1" w:styleId="HeaderChar">
    <w:name w:val="Header Char"/>
    <w:basedOn w:val="DefaultParagraphFont"/>
    <w:link w:val="Header"/>
    <w:locked/>
    <w:rsid w:val="0066496D"/>
    <w:rPr>
      <w:rFonts w:ascii="Arial" w:hAnsi="Arial" w:cs="Arial"/>
      <w:b/>
      <w:bCs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locked/>
    <w:rsid w:val="0066496D"/>
    <w:rPr>
      <w:rFonts w:ascii="Arial" w:hAnsi="Arial" w:cs="Arial"/>
      <w:sz w:val="14"/>
      <w:szCs w:val="14"/>
      <w:lang w:eastAsia="en-US"/>
    </w:rPr>
  </w:style>
  <w:style w:type="character" w:customStyle="1" w:styleId="SubtitleChar">
    <w:name w:val="Subtitle Char"/>
    <w:basedOn w:val="DefaultParagraphFont"/>
    <w:link w:val="Subtitle"/>
    <w:locked/>
    <w:rsid w:val="0066496D"/>
    <w:rPr>
      <w:rFonts w:ascii="Arial" w:hAnsi="Arial" w:cs="Arial"/>
      <w:sz w:val="28"/>
      <w:szCs w:val="28"/>
      <w:lang w:eastAsia="en-US"/>
    </w:rPr>
  </w:style>
  <w:style w:type="paragraph" w:styleId="BlockText">
    <w:name w:val="Block Text"/>
    <w:basedOn w:val="Normal"/>
    <w:semiHidden/>
    <w:unhideWhenUsed/>
    <w:rsid w:val="0066496D"/>
    <w:pPr>
      <w:spacing w:line="220" w:lineRule="atLeast"/>
      <w:ind w:left="360" w:right="360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ListTitle">
    <w:name w:val="List Title"/>
    <w:basedOn w:val="Normal"/>
    <w:next w:val="BodyText"/>
    <w:rsid w:val="0066496D"/>
    <w:pPr>
      <w:spacing w:before="0" w:after="0"/>
      <w:ind w:left="360"/>
      <w:jc w:val="center"/>
    </w:pPr>
    <w:rPr>
      <w:rFonts w:ascii="Arial" w:eastAsiaTheme="minorEastAsia" w:hAnsi="Arial" w:cs="Arial"/>
      <w:b/>
      <w:bCs/>
      <w:lang w:val="en-IN" w:eastAsia="en-IN"/>
    </w:rPr>
  </w:style>
  <w:style w:type="paragraph" w:customStyle="1" w:styleId="ListNumberReset">
    <w:name w:val="List Number Reset"/>
    <w:basedOn w:val="Normal"/>
    <w:rsid w:val="0066496D"/>
    <w:pPr>
      <w:tabs>
        <w:tab w:val="num" w:pos="720"/>
      </w:tabs>
      <w:spacing w:before="0" w:after="0" w:line="240" w:lineRule="auto"/>
      <w:ind w:hanging="360"/>
      <w:jc w:val="center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TableTitle">
    <w:name w:val="Table Title"/>
    <w:basedOn w:val="Normal"/>
    <w:rsid w:val="0066496D"/>
    <w:pPr>
      <w:keepNext/>
      <w:tabs>
        <w:tab w:val="left" w:pos="1080"/>
        <w:tab w:val="num" w:pos="1440"/>
      </w:tabs>
      <w:spacing w:before="100" w:beforeAutospacing="1" w:after="100" w:afterAutospacing="1"/>
      <w:ind w:left="1080" w:hanging="1080"/>
      <w:jc w:val="left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ListNumberalpha">
    <w:name w:val="List Number alpha"/>
    <w:basedOn w:val="Normal"/>
    <w:rsid w:val="0066496D"/>
    <w:pPr>
      <w:tabs>
        <w:tab w:val="num" w:pos="360"/>
        <w:tab w:val="num" w:pos="1440"/>
      </w:tabs>
      <w:spacing w:before="0" w:after="0"/>
      <w:ind w:left="360" w:hanging="360"/>
      <w:jc w:val="left"/>
    </w:pPr>
    <w:rPr>
      <w:rFonts w:eastAsiaTheme="minorEastAsia"/>
      <w:lang w:val="en-US" w:eastAsia="en-IN"/>
    </w:rPr>
  </w:style>
  <w:style w:type="paragraph" w:customStyle="1" w:styleId="Figure">
    <w:name w:val="Figure"/>
    <w:basedOn w:val="BodyText"/>
    <w:next w:val="BodyText"/>
    <w:rsid w:val="0066496D"/>
    <w:pPr>
      <w:keepNext/>
      <w:spacing w:line="240" w:lineRule="auto"/>
      <w:ind w:firstLine="0"/>
      <w:jc w:val="left"/>
    </w:pPr>
    <w:rPr>
      <w:rFonts w:eastAsiaTheme="minorEastAsia"/>
      <w:lang w:val="en-US" w:eastAsia="en-IN"/>
    </w:rPr>
  </w:style>
  <w:style w:type="paragraph" w:customStyle="1" w:styleId="QFNormal">
    <w:name w:val="QF Normal"/>
    <w:basedOn w:val="Normal"/>
    <w:rsid w:val="0066496D"/>
    <w:pPr>
      <w:spacing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Heading">
    <w:name w:val="QF Heading"/>
    <w:basedOn w:val="Normal"/>
    <w:next w:val="QFNormal"/>
    <w:rsid w:val="0066496D"/>
    <w:pPr>
      <w:spacing w:before="120"/>
      <w:jc w:val="left"/>
    </w:pPr>
    <w:rPr>
      <w:rFonts w:ascii="Arial" w:eastAsiaTheme="minorEastAsia" w:hAnsi="Arial" w:cs="Arial"/>
      <w:b/>
      <w:bCs/>
      <w:i/>
      <w:iCs/>
      <w:sz w:val="24"/>
      <w:szCs w:val="24"/>
      <w:lang w:val="en-US" w:eastAsia="en-IN"/>
    </w:rPr>
  </w:style>
  <w:style w:type="paragraph" w:customStyle="1" w:styleId="QFName">
    <w:name w:val="QF Name"/>
    <w:basedOn w:val="Normal"/>
    <w:rsid w:val="0066496D"/>
    <w:pPr>
      <w:keepNext/>
      <w:spacing w:before="100" w:beforeAutospacing="1" w:after="100" w:afterAutospacing="1"/>
      <w:jc w:val="lef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Weight">
    <w:name w:val="QF Weight"/>
    <w:basedOn w:val="Normal"/>
    <w:rsid w:val="0066496D"/>
    <w:pPr>
      <w:keepNext/>
      <w:spacing w:before="100" w:beforeAutospacing="1" w:after="100" w:afterAutospacing="1"/>
      <w:jc w:val="righ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CaseStudy">
    <w:name w:val="QF CaseStudy"/>
    <w:basedOn w:val="Normal"/>
    <w:rsid w:val="0066496D"/>
    <w:pPr>
      <w:spacing w:before="100" w:beforeAutospacing="1" w:after="100" w:afterAutospacing="1"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Answer">
    <w:name w:val="QF Answer"/>
    <w:basedOn w:val="Normal"/>
    <w:rsid w:val="0066496D"/>
    <w:pPr>
      <w:spacing w:before="100" w:beforeAutospacing="1" w:after="100" w:afterAutospacing="1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spacer">
    <w:name w:val="spacer"/>
    <w:rsid w:val="0066496D"/>
    <w:rPr>
      <w:rFonts w:ascii="Arial" w:eastAsiaTheme="minorEastAsia" w:hAnsi="Arial" w:cs="Arial"/>
      <w:color w:val="FFFFFF"/>
      <w:sz w:val="2"/>
      <w:szCs w:val="2"/>
      <w:lang w:val="en-US" w:eastAsia="en-IN"/>
    </w:rPr>
  </w:style>
  <w:style w:type="paragraph" w:customStyle="1" w:styleId="Cell2">
    <w:name w:val="Cell2"/>
    <w:basedOn w:val="Normal"/>
    <w:rsid w:val="0066496D"/>
    <w:pPr>
      <w:keepNext/>
      <w:spacing w:before="20" w:after="20" w:line="240" w:lineRule="auto"/>
      <w:ind w:left="40"/>
      <w:jc w:val="left"/>
    </w:pPr>
    <w:rPr>
      <w:rFonts w:eastAsiaTheme="minorEastAsia"/>
      <w:lang w:val="en-US" w:eastAsia="en-IN"/>
    </w:rPr>
  </w:style>
  <w:style w:type="paragraph" w:customStyle="1" w:styleId="TableNote">
    <w:name w:val="Table Note"/>
    <w:basedOn w:val="Normal"/>
    <w:rsid w:val="0066496D"/>
    <w:pPr>
      <w:spacing w:before="20" w:after="20" w:line="240" w:lineRule="auto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character" w:styleId="CommentReference">
    <w:name w:val="annotation reference"/>
    <w:basedOn w:val="DefaultParagraphFont"/>
    <w:semiHidden/>
    <w:unhideWhenUsed/>
    <w:rsid w:val="0066496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6496D"/>
    <w:pPr>
      <w:spacing w:before="60" w:beforeAutospacing="0" w:after="60" w:afterAutospacing="0" w:line="240" w:lineRule="auto"/>
    </w:pPr>
    <w:rPr>
      <w:rFonts w:eastAsiaTheme="minorEastAsia"/>
      <w:b/>
      <w:bCs/>
      <w:sz w:val="20"/>
      <w:szCs w:val="20"/>
      <w:lang w:val="en-US" w:eastAsia="en-IN"/>
    </w:rPr>
  </w:style>
  <w:style w:type="character" w:customStyle="1" w:styleId="CommentTextChar1">
    <w:name w:val="Comment Text Char1"/>
    <w:basedOn w:val="DefaultParagraphFont"/>
    <w:link w:val="CommentText"/>
    <w:semiHidden/>
    <w:rsid w:val="0066496D"/>
    <w:rPr>
      <w:sz w:val="24"/>
      <w:szCs w:val="24"/>
      <w:lang w:eastAsia="en-US"/>
    </w:rPr>
  </w:style>
  <w:style w:type="character" w:customStyle="1" w:styleId="CommentSubjectChar">
    <w:name w:val="Comment Subject Char"/>
    <w:basedOn w:val="CommentTextChar1"/>
    <w:link w:val="CommentSubject"/>
    <w:semiHidden/>
    <w:rsid w:val="0066496D"/>
    <w:rPr>
      <w:rFonts w:eastAsiaTheme="minorEastAsia"/>
      <w:b/>
      <w:bCs/>
      <w:sz w:val="24"/>
      <w:szCs w:val="24"/>
      <w:lang w:val="en-US" w:eastAsia="en-IN"/>
    </w:rPr>
  </w:style>
  <w:style w:type="paragraph" w:styleId="BalloonText">
    <w:name w:val="Balloon Text"/>
    <w:basedOn w:val="Normal"/>
    <w:link w:val="BalloonTextChar"/>
    <w:semiHidden/>
    <w:unhideWhenUsed/>
    <w:rsid w:val="0066496D"/>
    <w:pPr>
      <w:spacing w:before="0" w:after="0" w:line="240" w:lineRule="auto"/>
      <w:jc w:val="left"/>
    </w:pPr>
    <w:rPr>
      <w:rFonts w:ascii="Segoe UI" w:eastAsiaTheme="minorEastAsia" w:hAnsi="Segoe UI" w:cs="Segoe UI"/>
      <w:sz w:val="18"/>
      <w:szCs w:val="18"/>
      <w:lang w:val="en-US" w:eastAsia="en-IN"/>
    </w:rPr>
  </w:style>
  <w:style w:type="character" w:customStyle="1" w:styleId="BalloonTextChar">
    <w:name w:val="Balloon Text Char"/>
    <w:basedOn w:val="DefaultParagraphFont"/>
    <w:link w:val="BalloonText"/>
    <w:semiHidden/>
    <w:rsid w:val="0066496D"/>
    <w:rPr>
      <w:rFonts w:ascii="Segoe UI" w:eastAsiaTheme="minorEastAsia" w:hAnsi="Segoe UI" w:cs="Segoe UI"/>
      <w:sz w:val="18"/>
      <w:szCs w:val="1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77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9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030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3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1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84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7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62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0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4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010">
          <w:marLeft w:val="3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1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02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80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24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08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\AppData\Roaming\Microsoft\Templates\moodleQues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1</TotalTime>
  <Pages>8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Moodle2Word Style Template</vt:lpstr>
    </vt:vector>
  </TitlesOfParts>
  <Company>XML Workshop Ltd.</Company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Moodle2Word Style Template</dc:title>
  <dc:creator>rod</dc:creator>
  <cp:keywords>HCLClassification=Public</cp:keywords>
  <cp:lastModifiedBy>Namrata Marathe</cp:lastModifiedBy>
  <cp:revision>3</cp:revision>
  <cp:lastPrinted>2009-03-13T17:29:00Z</cp:lastPrinted>
  <dcterms:created xsi:type="dcterms:W3CDTF">2022-03-17T12:03:00Z</dcterms:created>
  <dcterms:modified xsi:type="dcterms:W3CDTF">2023-07-25T07:02:00Z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URL">
    <vt:lpwstr>http://www.moodle2word.net/</vt:lpwstr>
  </property>
  <property fmtid="{D5CDD505-2E9C-101B-9397-08002B2CF9AE}" pid="3" name="DC.Type">
    <vt:lpwstr>Question</vt:lpwstr>
  </property>
  <property fmtid="{D5CDD505-2E9C-101B-9397-08002B2CF9AE}" pid="4" name="moodleQuestionSeqNum">
    <vt:i4>4</vt:i4>
  </property>
  <property fmtid="{D5CDD505-2E9C-101B-9397-08002B2CF9AE}" pid="5" name="yawcToolbarBehaviour">
    <vt:lpwstr>doNothing</vt:lpwstr>
  </property>
  <property fmtid="{D5CDD505-2E9C-101B-9397-08002B2CF9AE}" pid="6" name="moodleCourseID">
    <vt:lpwstr>2</vt:lpwstr>
  </property>
  <property fmtid="{D5CDD505-2E9C-101B-9397-08002B2CF9AE}" pid="7" name="moodleLanguage">
    <vt:lpwstr>en</vt:lpwstr>
  </property>
  <property fmtid="{D5CDD505-2E9C-101B-9397-08002B2CF9AE}" pid="8" name="moodleRelease">
    <vt:lpwstr>2.8</vt:lpwstr>
  </property>
  <property fmtid="{D5CDD505-2E9C-101B-9397-08002B2CF9AE}" pid="9" name="moodleQuestion">
    <vt:lpwstr>Question</vt:lpwstr>
  </property>
  <property fmtid="{D5CDD505-2E9C-101B-9397-08002B2CF9AE}" pid="10" name="moodleCategory">
    <vt:lpwstr>Category name</vt:lpwstr>
  </property>
  <property fmtid="{D5CDD505-2E9C-101B-9397-08002B2CF9AE}" pid="11" name="TitusGUID">
    <vt:lpwstr>fbd23ea2-d0af-4f98-bb28-9d47a88c3d2d</vt:lpwstr>
  </property>
  <property fmtid="{D5CDD505-2E9C-101B-9397-08002B2CF9AE}" pid="12" name="HCL_Cla5s_D6">
    <vt:lpwstr>False</vt:lpwstr>
  </property>
  <property fmtid="{D5CDD505-2E9C-101B-9397-08002B2CF9AE}" pid="13" name="HCLClassD6">
    <vt:lpwstr>False</vt:lpwstr>
  </property>
  <property fmtid="{D5CDD505-2E9C-101B-9397-08002B2CF9AE}" pid="14" name="HCLClassification">
    <vt:lpwstr>HCL_Cla5s_Publ1c</vt:lpwstr>
  </property>
</Properties>
</file>