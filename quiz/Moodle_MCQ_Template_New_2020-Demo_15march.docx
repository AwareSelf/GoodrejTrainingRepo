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1DB8C2BE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0F4673">
        <w:rPr>
          <w:color w:val="000000" w:themeColor="text1"/>
          <w:sz w:val="24"/>
          <w:szCs w:val="20"/>
        </w:rPr>
        <w:t>2</w:t>
      </w:r>
    </w:p>
    <w:p w14:paraId="302D72D7" w14:textId="7777777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23D04E21" w:rsidR="00631287" w:rsidRPr="00036F8B" w:rsidRDefault="00CA218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of the </w:t>
            </w:r>
            <w:r w:rsidR="005160EC">
              <w:rPr>
                <w:color w:val="000000" w:themeColor="text1"/>
                <w:szCs w:val="20"/>
              </w:rPr>
              <w:t xml:space="preserve">following is not </w:t>
            </w:r>
            <w:r w:rsidR="000F4673">
              <w:rPr>
                <w:color w:val="000000" w:themeColor="text1"/>
                <w:szCs w:val="20"/>
              </w:rPr>
              <w:t>the characteristics of Requirements</w:t>
            </w:r>
            <w:r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7777777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CA218C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52B2CF19" w:rsidR="009018B1" w:rsidRPr="00306F1D" w:rsidRDefault="0078219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Precise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3C05C5CE" w:rsidR="00C94A7B" w:rsidRPr="00306F1D" w:rsidRDefault="00782190" w:rsidP="00C94A7B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784E542D" w:rsidR="009018B1" w:rsidRPr="007056D8" w:rsidRDefault="0078219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53E8BC05" w:rsidR="009018B1" w:rsidRPr="00306F1D" w:rsidRDefault="0078219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Realistic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0FC44D5A" w:rsidR="009018B1" w:rsidRPr="00306F1D" w:rsidRDefault="0078219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Ambiguous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7CCFD82A" w:rsidR="009018B1" w:rsidRPr="007056D8" w:rsidRDefault="0078219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1A440DD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7F153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3073"/>
        <w:gridCol w:w="3688"/>
        <w:gridCol w:w="921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3A32A" w14:textId="3CC21007" w:rsidR="0066496D" w:rsidRPr="00036F8B" w:rsidRDefault="003616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of the following are </w:t>
            </w:r>
            <w:r w:rsidR="003E0A83">
              <w:rPr>
                <w:color w:val="000000" w:themeColor="text1"/>
                <w:szCs w:val="20"/>
              </w:rPr>
              <w:t>key objectives of SCM</w:t>
            </w:r>
            <w:r w:rsidR="00616DCB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55F243E6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E0A83">
              <w:rPr>
                <w:color w:val="000000" w:themeColor="text1"/>
                <w:sz w:val="20"/>
                <w:szCs w:val="20"/>
              </w:rPr>
              <w:t>A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2DF8FD60" w:rsidR="0066496D" w:rsidRPr="00036F8B" w:rsidRDefault="007F153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468A6A8C" w:rsidR="0066496D" w:rsidRPr="00036F8B" w:rsidRDefault="003E0A8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Release Management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6AA0805" w:rsidR="0066496D" w:rsidRPr="00036F8B" w:rsidRDefault="003E0A8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469FA266" w:rsidR="0066496D" w:rsidRPr="00036F8B" w:rsidRDefault="003E0A8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Version Control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5C7D700D" w:rsidR="0066496D" w:rsidRPr="00036F8B" w:rsidRDefault="003E0A8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341E4FAB" w:rsidR="0066496D" w:rsidRPr="00036F8B" w:rsidRDefault="003E0A83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WorkItem</w:t>
            </w:r>
            <w:proofErr w:type="spellEnd"/>
            <w:r>
              <w:rPr>
                <w:color w:val="000000" w:themeColor="text1"/>
                <w:szCs w:val="20"/>
              </w:rPr>
              <w:t xml:space="preserve"> Tracking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506A482D" w:rsidR="0066496D" w:rsidRPr="00036F8B" w:rsidRDefault="003E0A8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63A986E8" w:rsidR="0066496D" w:rsidRPr="00036F8B" w:rsidRDefault="003E0A8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User Management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1160137B" w:rsidR="0066496D" w:rsidRPr="00036F8B" w:rsidRDefault="003E0A8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-33.33333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5417944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0C76A4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607F" w14:textId="6DD42F34" w:rsidR="0066496D" w:rsidRPr="00036F8B" w:rsidRDefault="003E72C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</w:t>
            </w:r>
            <w:r w:rsidR="00032A23">
              <w:rPr>
                <w:color w:val="000000" w:themeColor="text1"/>
                <w:szCs w:val="20"/>
              </w:rPr>
              <w:t xml:space="preserve"> </w:t>
            </w:r>
            <w:r w:rsidR="000C76A4">
              <w:rPr>
                <w:color w:val="000000" w:themeColor="text1"/>
                <w:szCs w:val="20"/>
              </w:rPr>
              <w:t xml:space="preserve">is not a </w:t>
            </w:r>
            <w:r w:rsidR="00032A23">
              <w:rPr>
                <w:color w:val="000000" w:themeColor="text1"/>
                <w:szCs w:val="20"/>
              </w:rPr>
              <w:t>status associated with defect</w:t>
            </w:r>
            <w:r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7FD9A580" w:rsidR="0066496D" w:rsidRPr="00036F8B" w:rsidRDefault="000C76A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Fixed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1798D824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3126313F" w:rsidR="0066496D" w:rsidRPr="00036F8B" w:rsidRDefault="000C76A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Reopen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4206BD4C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11A55754" w:rsidR="0066496D" w:rsidRPr="00036F8B" w:rsidRDefault="000C76A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Reassign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1ABC81AD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551B897F" w:rsidR="0066496D" w:rsidRPr="00036F8B" w:rsidRDefault="000C76A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Open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1BE8836D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20045AA5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37FB2" w14:textId="0315C7C7" w:rsidR="0066496D" w:rsidRPr="00036F8B" w:rsidRDefault="000B7A0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statement is false</w:t>
            </w:r>
            <w:r w:rsidR="00680A57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77777777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Yes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2B5854E5" w:rsidR="0066496D" w:rsidRPr="00036F8B" w:rsidRDefault="000B7A0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Stress Testing executes the system in manner that demands resources in abnormal quantity, frequency or volume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174FDC0A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48483F3D" w:rsidR="0066496D" w:rsidRPr="00036F8B" w:rsidRDefault="00F3785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Acceptance testing verifies that protection mechanisms built into a system will </w:t>
            </w:r>
            <w:proofErr w:type="spellStart"/>
            <w:r>
              <w:rPr>
                <w:color w:val="000000" w:themeColor="text1"/>
                <w:szCs w:val="20"/>
              </w:rPr>
              <w:t>infact</w:t>
            </w:r>
            <w:proofErr w:type="spellEnd"/>
            <w:r>
              <w:rPr>
                <w:color w:val="000000" w:themeColor="text1"/>
                <w:szCs w:val="20"/>
              </w:rPr>
              <w:t xml:space="preserve"> protect the system from improper access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0A11AB90" w:rsidR="0066496D" w:rsidRPr="00036F8B" w:rsidRDefault="00F3785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7CE86B2C" w:rsidR="0066496D" w:rsidRPr="00036F8B" w:rsidRDefault="000B7A0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Beta test is conducted at client’s </w:t>
            </w:r>
            <w:proofErr w:type="spellStart"/>
            <w:r>
              <w:rPr>
                <w:color w:val="000000" w:themeColor="text1"/>
                <w:szCs w:val="20"/>
              </w:rPr>
              <w:t>environement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2CE7A78A" w:rsidR="0066496D" w:rsidRPr="00036F8B" w:rsidRDefault="00F3785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3AA2EF4D" w:rsidR="0066496D" w:rsidRPr="00036F8B" w:rsidRDefault="00F3785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Recovery testing forces the system to fail in variety of ways and verifies that recovery is properly performed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2A07DB9F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5749B8C5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3073"/>
        <w:gridCol w:w="3688"/>
        <w:gridCol w:w="921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8A586" w14:textId="214E62F3" w:rsidR="0066496D" w:rsidRPr="00036F8B" w:rsidRDefault="00D872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statements </w:t>
            </w:r>
            <w:r w:rsidR="00D800C5">
              <w:rPr>
                <w:color w:val="000000" w:themeColor="text1"/>
                <w:szCs w:val="20"/>
              </w:rPr>
              <w:t xml:space="preserve">regarding Test data </w:t>
            </w:r>
            <w:r>
              <w:rPr>
                <w:color w:val="000000" w:themeColor="text1"/>
                <w:szCs w:val="20"/>
              </w:rPr>
              <w:t>are true?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6E02816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D800C5">
              <w:rPr>
                <w:color w:val="000000" w:themeColor="text1"/>
                <w:sz w:val="20"/>
                <w:szCs w:val="20"/>
              </w:rPr>
              <w:t>A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54F27D01" w:rsidR="0066496D" w:rsidRPr="00036F8B" w:rsidRDefault="00D800C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Good test data is vital to reliable test results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59A08622" w:rsidR="0066496D" w:rsidRPr="00036F8B" w:rsidRDefault="007C4B6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757A0E8A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Te</w:t>
            </w:r>
            <w:r w:rsidR="00D800C5">
              <w:rPr>
                <w:color w:val="000000" w:themeColor="text1"/>
                <w:szCs w:val="20"/>
              </w:rPr>
              <w:t>st data is actually the input given to software program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27924210" w:rsidR="0066496D" w:rsidRPr="00036F8B" w:rsidRDefault="007C4B6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14435707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Test</w:t>
            </w:r>
            <w:r w:rsidR="00D800C5">
              <w:rPr>
                <w:color w:val="000000" w:themeColor="text1"/>
                <w:szCs w:val="20"/>
              </w:rPr>
              <w:t xml:space="preserve"> data helps testing stay on schedule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3FF221AE" w:rsidR="0066496D" w:rsidRPr="00036F8B" w:rsidRDefault="007C4B6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1446329D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Test data is not part of testcase document and is generated just before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72E50A3" w:rsidR="0066496D" w:rsidRPr="00036F8B" w:rsidRDefault="007C4B6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-33.33333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6E2455B6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84267" w14:textId="7DE9E029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of the following stage of bug </w:t>
            </w:r>
            <w:r w:rsidR="00410CAC">
              <w:rPr>
                <w:color w:val="000000" w:themeColor="text1"/>
                <w:szCs w:val="20"/>
              </w:rPr>
              <w:t xml:space="preserve">life </w:t>
            </w:r>
            <w:r>
              <w:rPr>
                <w:color w:val="000000" w:themeColor="text1"/>
                <w:szCs w:val="20"/>
              </w:rPr>
              <w:t>cycle is not performed by tester</w:t>
            </w:r>
            <w:r w:rsidR="0071209B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2DF3C54B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Reopen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5EF68F68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6A2E2C4D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Assign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224F622D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472BDEEC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New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4BEAC885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Close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7DB06F5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537A44A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948DC" w14:textId="6CAF9E78" w:rsidR="0066496D" w:rsidRPr="00036F8B" w:rsidRDefault="0058580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 statements are true</w:t>
            </w:r>
            <w:r w:rsidR="006137FB">
              <w:rPr>
                <w:color w:val="000000" w:themeColor="text1"/>
                <w:szCs w:val="20"/>
              </w:rPr>
              <w:t xml:space="preserve"> regarding the requirement document</w:t>
            </w:r>
            <w:r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19688288" w:rsidR="0066496D" w:rsidRPr="00036F8B" w:rsidRDefault="006137F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003329FC" w:rsidR="0066496D" w:rsidRPr="00036F8B" w:rsidRDefault="006137FB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It is official statement of what is required of the system developers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555AB85C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65065E24" w:rsidR="0066496D" w:rsidRPr="00036F8B" w:rsidRDefault="006137F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</w:t>
            </w:r>
            <w:proofErr w:type="gramStart"/>
            <w:r>
              <w:rPr>
                <w:color w:val="000000" w:themeColor="text1"/>
                <w:szCs w:val="20"/>
              </w:rPr>
              <w:t>characterize</w:t>
            </w:r>
            <w:proofErr w:type="gramEnd"/>
            <w:r>
              <w:rPr>
                <w:color w:val="000000" w:themeColor="text1"/>
                <w:szCs w:val="20"/>
              </w:rPr>
              <w:t xml:space="preserve"> responses to unexpected events</w:t>
            </w:r>
            <w:r w:rsidR="00585806">
              <w:rPr>
                <w:color w:val="000000" w:themeColor="text1"/>
                <w:szCs w:val="20"/>
              </w:rPr>
              <w:t>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145F9231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31B66C87" w:rsidR="0066496D" w:rsidRPr="00036F8B" w:rsidRDefault="006137F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It should include specification of requirements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15F4EEBD" w:rsidR="0066496D" w:rsidRPr="00036F8B" w:rsidRDefault="005308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281FC059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B06761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61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423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4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95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2480C0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3D1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AB0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DA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DD0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F9968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D16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ABE5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6229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0FA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5FC71A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0FA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C79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B7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616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7C4E42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0D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552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C7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C9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6A46B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29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EB3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4CB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B0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5B1BD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8BC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00C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4C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6B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A4F3F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4B1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9E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2AEDD0E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4378" w14:textId="604DA647" w:rsidR="0066496D" w:rsidRPr="00036F8B" w:rsidRDefault="00002D0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of the following is not a </w:t>
            </w:r>
            <w:r w:rsidR="00D135B3">
              <w:rPr>
                <w:color w:val="000000" w:themeColor="text1"/>
                <w:szCs w:val="20"/>
              </w:rPr>
              <w:t>user of Requirement document?</w:t>
            </w:r>
            <w:r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7C795BB8" w:rsidR="0066496D" w:rsidRPr="00036F8B" w:rsidRDefault="00D135B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System Maintenance Engineer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403CAFEA" w:rsidR="0066496D" w:rsidRPr="00036F8B" w:rsidRDefault="007D31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114903A9" w:rsidR="0066496D" w:rsidRPr="00036F8B" w:rsidRDefault="00D135B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System Test Engineers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73357168" w:rsidR="0066496D" w:rsidRPr="00036F8B" w:rsidRDefault="007D31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0BC8131D" w:rsidR="0066496D" w:rsidRPr="00036F8B" w:rsidRDefault="00E010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Administrator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6BF41D3D" w:rsidR="0066496D" w:rsidRPr="00036F8B" w:rsidRDefault="00E010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E51EAF1" w:rsidR="0066496D" w:rsidRPr="00036F8B" w:rsidRDefault="00E010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Project </w:t>
            </w:r>
            <w:r w:rsidR="00F82450">
              <w:rPr>
                <w:color w:val="000000" w:themeColor="text1"/>
                <w:szCs w:val="20"/>
              </w:rPr>
              <w:t>Ma</w:t>
            </w:r>
            <w:r w:rsidR="00D135B3">
              <w:rPr>
                <w:color w:val="000000" w:themeColor="text1"/>
                <w:szCs w:val="20"/>
              </w:rPr>
              <w:t>nagers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26894D65" w:rsidR="0066496D" w:rsidRPr="00036F8B" w:rsidRDefault="00E010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728BC279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3073"/>
        <w:gridCol w:w="3688"/>
        <w:gridCol w:w="921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C675F" w14:textId="041EF655" w:rsidR="0066496D" w:rsidRPr="00036F8B" w:rsidRDefault="00F57E7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</w:t>
            </w:r>
            <w:r w:rsidR="00947926">
              <w:rPr>
                <w:color w:val="000000" w:themeColor="text1"/>
                <w:szCs w:val="20"/>
              </w:rPr>
              <w:t xml:space="preserve">ich of the following are </w:t>
            </w:r>
            <w:proofErr w:type="spellStart"/>
            <w:r w:rsidR="00947926">
              <w:rPr>
                <w:color w:val="000000" w:themeColor="text1"/>
                <w:szCs w:val="20"/>
              </w:rPr>
              <w:t>non functional</w:t>
            </w:r>
            <w:proofErr w:type="spellEnd"/>
            <w:r w:rsidR="00947926">
              <w:rPr>
                <w:color w:val="000000" w:themeColor="text1"/>
                <w:szCs w:val="20"/>
              </w:rPr>
              <w:t xml:space="preserve"> requirement types?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336B6BBF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F57E7A">
              <w:rPr>
                <w:color w:val="000000" w:themeColor="text1"/>
                <w:sz w:val="20"/>
                <w:szCs w:val="20"/>
              </w:rPr>
              <w:t>A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D7111" w14:textId="3F097E1A" w:rsidR="0066496D" w:rsidRPr="00036F8B" w:rsidRDefault="0094792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Interoperability requirements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2BEC3508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64551" w14:textId="7474C2CA" w:rsidR="0066496D" w:rsidRPr="00036F8B" w:rsidRDefault="0094792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Reliability requirements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798EA773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647FC" w14:textId="43365572" w:rsidR="0066496D" w:rsidRPr="00036F8B" w:rsidRDefault="0094792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Performance requirements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4E6DBFE7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7B319EDC" w:rsidR="0066496D" w:rsidRPr="00036F8B" w:rsidRDefault="0094792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User Requirements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3EEA1110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-33.33333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0D9ED86E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2D20C" w14:textId="167CCCA1" w:rsidR="0066496D" w:rsidRPr="00036F8B" w:rsidRDefault="00BF29A9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Functional requirements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specifies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which of the following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70B711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32A27858" w:rsidR="0066496D" w:rsidRPr="00036F8B" w:rsidRDefault="00BF29A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Describes functionality or system services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29FEB" w14:textId="2AE0436B" w:rsidR="0066496D" w:rsidRPr="00036F8B" w:rsidRDefault="00BF29A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Depend on type of software, expected users and type of system where software is used.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4BC79E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8CB7C" w14:textId="05906EE9" w:rsidR="0066496D" w:rsidRPr="00036F8B" w:rsidRDefault="00FF3A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specifies how reliable the system is by specifying how much load/no of users/transactions a system can handle at a time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745B1188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3B5C7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691C24DB" w:rsidR="0066496D" w:rsidRPr="00036F8B" w:rsidRDefault="00FF3A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In some </w:t>
            </w:r>
            <w:proofErr w:type="gramStart"/>
            <w:r>
              <w:rPr>
                <w:color w:val="000000" w:themeColor="text1"/>
                <w:szCs w:val="20"/>
              </w:rPr>
              <w:t>cases</w:t>
            </w:r>
            <w:proofErr w:type="gramEnd"/>
            <w:r>
              <w:rPr>
                <w:color w:val="000000" w:themeColor="text1"/>
                <w:szCs w:val="20"/>
              </w:rPr>
              <w:t xml:space="preserve"> might also explicitly state what the system should not do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DA03EB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07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9B9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AB1E3" w14:textId="77777777" w:rsidR="007C1AC7" w:rsidRDefault="007C1AC7" w:rsidP="00C3379D">
      <w:pPr>
        <w:spacing w:before="0" w:after="0" w:line="240" w:lineRule="auto"/>
      </w:pPr>
      <w:r>
        <w:separator/>
      </w:r>
    </w:p>
  </w:endnote>
  <w:endnote w:type="continuationSeparator" w:id="0">
    <w:p w14:paraId="57004351" w14:textId="77777777" w:rsidR="007C1AC7" w:rsidRDefault="007C1AC7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6944C" w14:textId="77777777" w:rsidR="007C1AC7" w:rsidRDefault="007C1AC7" w:rsidP="00C3379D">
      <w:pPr>
        <w:spacing w:before="0" w:after="0" w:line="240" w:lineRule="auto"/>
      </w:pPr>
      <w:r>
        <w:separator/>
      </w:r>
    </w:p>
  </w:footnote>
  <w:footnote w:type="continuationSeparator" w:id="0">
    <w:p w14:paraId="18497E51" w14:textId="77777777" w:rsidR="007C1AC7" w:rsidRDefault="007C1AC7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0"/>
  </w:num>
  <w:num w:numId="16">
    <w:abstractNumId w:val="13"/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4"/>
  </w:num>
  <w:num w:numId="20">
    <w:abstractNumId w:val="18"/>
  </w:num>
  <w:num w:numId="21">
    <w:abstractNumId w:val="15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7164"/>
    <w:rsid w:val="0003079C"/>
    <w:rsid w:val="000316E1"/>
    <w:rsid w:val="00032A23"/>
    <w:rsid w:val="00033FE5"/>
    <w:rsid w:val="00036F8B"/>
    <w:rsid w:val="000376B1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42CF"/>
    <w:rsid w:val="00074A63"/>
    <w:rsid w:val="00080304"/>
    <w:rsid w:val="00081E0C"/>
    <w:rsid w:val="00084053"/>
    <w:rsid w:val="0008445A"/>
    <w:rsid w:val="00084857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D76"/>
    <w:rsid w:val="000B2F39"/>
    <w:rsid w:val="000B60F8"/>
    <w:rsid w:val="000B6161"/>
    <w:rsid w:val="000B7A04"/>
    <w:rsid w:val="000C05B8"/>
    <w:rsid w:val="000C0E4C"/>
    <w:rsid w:val="000C46BF"/>
    <w:rsid w:val="000C729E"/>
    <w:rsid w:val="000C76A4"/>
    <w:rsid w:val="000C7834"/>
    <w:rsid w:val="000D057D"/>
    <w:rsid w:val="000D0AD1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4673"/>
    <w:rsid w:val="000F5EBE"/>
    <w:rsid w:val="000F64CE"/>
    <w:rsid w:val="00103B3C"/>
    <w:rsid w:val="001043B9"/>
    <w:rsid w:val="0010474C"/>
    <w:rsid w:val="0010733A"/>
    <w:rsid w:val="00110294"/>
    <w:rsid w:val="00111C84"/>
    <w:rsid w:val="00112F5E"/>
    <w:rsid w:val="00117393"/>
    <w:rsid w:val="00117A37"/>
    <w:rsid w:val="001222EF"/>
    <w:rsid w:val="00123C9A"/>
    <w:rsid w:val="001336F3"/>
    <w:rsid w:val="001374E4"/>
    <w:rsid w:val="00137E5A"/>
    <w:rsid w:val="00142668"/>
    <w:rsid w:val="0015007F"/>
    <w:rsid w:val="00152F41"/>
    <w:rsid w:val="00154A19"/>
    <w:rsid w:val="00157690"/>
    <w:rsid w:val="001639DB"/>
    <w:rsid w:val="00170B3D"/>
    <w:rsid w:val="00175DA6"/>
    <w:rsid w:val="001936C3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793E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5AA1"/>
    <w:rsid w:val="001F6DD1"/>
    <w:rsid w:val="001F79FF"/>
    <w:rsid w:val="0020022F"/>
    <w:rsid w:val="0020482A"/>
    <w:rsid w:val="00204959"/>
    <w:rsid w:val="00213885"/>
    <w:rsid w:val="00221920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EC9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917D3"/>
    <w:rsid w:val="002935CD"/>
    <w:rsid w:val="00295180"/>
    <w:rsid w:val="00297D5D"/>
    <w:rsid w:val="002A0402"/>
    <w:rsid w:val="002A752D"/>
    <w:rsid w:val="002A7C02"/>
    <w:rsid w:val="002B0A76"/>
    <w:rsid w:val="002B0F17"/>
    <w:rsid w:val="002B3493"/>
    <w:rsid w:val="002B3CF2"/>
    <w:rsid w:val="002B4051"/>
    <w:rsid w:val="002C22D2"/>
    <w:rsid w:val="002C2957"/>
    <w:rsid w:val="002C317C"/>
    <w:rsid w:val="002C5F9D"/>
    <w:rsid w:val="002C72C6"/>
    <w:rsid w:val="002D719D"/>
    <w:rsid w:val="002D7A09"/>
    <w:rsid w:val="002D7B56"/>
    <w:rsid w:val="002E2598"/>
    <w:rsid w:val="002E33FC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15A2"/>
    <w:rsid w:val="003124FF"/>
    <w:rsid w:val="00315F2F"/>
    <w:rsid w:val="00317AF3"/>
    <w:rsid w:val="0032262B"/>
    <w:rsid w:val="00322702"/>
    <w:rsid w:val="00323117"/>
    <w:rsid w:val="00324DF5"/>
    <w:rsid w:val="00325DB4"/>
    <w:rsid w:val="00333556"/>
    <w:rsid w:val="00335311"/>
    <w:rsid w:val="0034691F"/>
    <w:rsid w:val="0034764E"/>
    <w:rsid w:val="00355FCD"/>
    <w:rsid w:val="00360ECB"/>
    <w:rsid w:val="0036167B"/>
    <w:rsid w:val="00361E03"/>
    <w:rsid w:val="0036773A"/>
    <w:rsid w:val="0037028B"/>
    <w:rsid w:val="0037414C"/>
    <w:rsid w:val="00377793"/>
    <w:rsid w:val="00381CDD"/>
    <w:rsid w:val="003844F5"/>
    <w:rsid w:val="003848B4"/>
    <w:rsid w:val="00386B27"/>
    <w:rsid w:val="00393C7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D1FD4"/>
    <w:rsid w:val="003D3C17"/>
    <w:rsid w:val="003D46BA"/>
    <w:rsid w:val="003D5EB8"/>
    <w:rsid w:val="003E0A83"/>
    <w:rsid w:val="003E1DEB"/>
    <w:rsid w:val="003E2315"/>
    <w:rsid w:val="003E70A8"/>
    <w:rsid w:val="003E72CD"/>
    <w:rsid w:val="003F06F7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53E"/>
    <w:rsid w:val="00442222"/>
    <w:rsid w:val="004458B5"/>
    <w:rsid w:val="004459E2"/>
    <w:rsid w:val="0045164F"/>
    <w:rsid w:val="00453647"/>
    <w:rsid w:val="00455C0B"/>
    <w:rsid w:val="00455CBB"/>
    <w:rsid w:val="004579C7"/>
    <w:rsid w:val="00460B9D"/>
    <w:rsid w:val="00463DDC"/>
    <w:rsid w:val="00466DCC"/>
    <w:rsid w:val="004741C0"/>
    <w:rsid w:val="00476598"/>
    <w:rsid w:val="00483456"/>
    <w:rsid w:val="004838C8"/>
    <w:rsid w:val="00491100"/>
    <w:rsid w:val="00492B58"/>
    <w:rsid w:val="00492CC5"/>
    <w:rsid w:val="0049372D"/>
    <w:rsid w:val="004942A5"/>
    <w:rsid w:val="0049497B"/>
    <w:rsid w:val="004963FF"/>
    <w:rsid w:val="00497D43"/>
    <w:rsid w:val="004A6473"/>
    <w:rsid w:val="004A7261"/>
    <w:rsid w:val="004B180D"/>
    <w:rsid w:val="004C053B"/>
    <w:rsid w:val="004C1E95"/>
    <w:rsid w:val="004C4C28"/>
    <w:rsid w:val="004C5FCF"/>
    <w:rsid w:val="004D0D49"/>
    <w:rsid w:val="004D10C6"/>
    <w:rsid w:val="004D19CC"/>
    <w:rsid w:val="004D3286"/>
    <w:rsid w:val="004D42AA"/>
    <w:rsid w:val="004D4F22"/>
    <w:rsid w:val="004E2EBD"/>
    <w:rsid w:val="004E609D"/>
    <w:rsid w:val="004F01A7"/>
    <w:rsid w:val="004F1042"/>
    <w:rsid w:val="004F303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2307"/>
    <w:rsid w:val="00562E44"/>
    <w:rsid w:val="00563F29"/>
    <w:rsid w:val="0057022F"/>
    <w:rsid w:val="00570863"/>
    <w:rsid w:val="0057151D"/>
    <w:rsid w:val="00572902"/>
    <w:rsid w:val="005731D0"/>
    <w:rsid w:val="00573397"/>
    <w:rsid w:val="005742ED"/>
    <w:rsid w:val="00576F05"/>
    <w:rsid w:val="00577497"/>
    <w:rsid w:val="00580072"/>
    <w:rsid w:val="00581D7C"/>
    <w:rsid w:val="00585806"/>
    <w:rsid w:val="00590629"/>
    <w:rsid w:val="0059692F"/>
    <w:rsid w:val="005A05A7"/>
    <w:rsid w:val="005A08B2"/>
    <w:rsid w:val="005A1DC7"/>
    <w:rsid w:val="005A329F"/>
    <w:rsid w:val="005A37E6"/>
    <w:rsid w:val="005A403D"/>
    <w:rsid w:val="005D0698"/>
    <w:rsid w:val="005D16D3"/>
    <w:rsid w:val="005D205A"/>
    <w:rsid w:val="005D2250"/>
    <w:rsid w:val="005D42C6"/>
    <w:rsid w:val="005D5355"/>
    <w:rsid w:val="005E0FD2"/>
    <w:rsid w:val="005E339B"/>
    <w:rsid w:val="005E3B7C"/>
    <w:rsid w:val="005E49DD"/>
    <w:rsid w:val="005E5AD0"/>
    <w:rsid w:val="005F36F3"/>
    <w:rsid w:val="00600BCC"/>
    <w:rsid w:val="00604172"/>
    <w:rsid w:val="00607719"/>
    <w:rsid w:val="006077E3"/>
    <w:rsid w:val="0061059E"/>
    <w:rsid w:val="00612EF1"/>
    <w:rsid w:val="00612FFC"/>
    <w:rsid w:val="006137FB"/>
    <w:rsid w:val="00616DCB"/>
    <w:rsid w:val="006203AC"/>
    <w:rsid w:val="006207C8"/>
    <w:rsid w:val="006264BC"/>
    <w:rsid w:val="0063090A"/>
    <w:rsid w:val="00631287"/>
    <w:rsid w:val="0063707E"/>
    <w:rsid w:val="00640728"/>
    <w:rsid w:val="00642B0E"/>
    <w:rsid w:val="00642C74"/>
    <w:rsid w:val="00650D48"/>
    <w:rsid w:val="00653085"/>
    <w:rsid w:val="00653618"/>
    <w:rsid w:val="00655E75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48B1"/>
    <w:rsid w:val="006A5FAC"/>
    <w:rsid w:val="006B0AC9"/>
    <w:rsid w:val="006B2273"/>
    <w:rsid w:val="006B4170"/>
    <w:rsid w:val="006C1EF6"/>
    <w:rsid w:val="006C389C"/>
    <w:rsid w:val="006C59A5"/>
    <w:rsid w:val="006D49E7"/>
    <w:rsid w:val="006D6FE2"/>
    <w:rsid w:val="006D7040"/>
    <w:rsid w:val="006E057B"/>
    <w:rsid w:val="006E1D3D"/>
    <w:rsid w:val="006E3AE0"/>
    <w:rsid w:val="006E7EA2"/>
    <w:rsid w:val="006E7FAF"/>
    <w:rsid w:val="006F0E96"/>
    <w:rsid w:val="006F1B7C"/>
    <w:rsid w:val="006F2C61"/>
    <w:rsid w:val="006F4155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567F"/>
    <w:rsid w:val="00735913"/>
    <w:rsid w:val="00735DAD"/>
    <w:rsid w:val="007369C5"/>
    <w:rsid w:val="00740439"/>
    <w:rsid w:val="00741B05"/>
    <w:rsid w:val="007451A3"/>
    <w:rsid w:val="00746450"/>
    <w:rsid w:val="0074717C"/>
    <w:rsid w:val="0074796F"/>
    <w:rsid w:val="007508A3"/>
    <w:rsid w:val="00750D14"/>
    <w:rsid w:val="007535B2"/>
    <w:rsid w:val="00760ED2"/>
    <w:rsid w:val="007616BD"/>
    <w:rsid w:val="0076177A"/>
    <w:rsid w:val="007657EE"/>
    <w:rsid w:val="0076773C"/>
    <w:rsid w:val="00767DD6"/>
    <w:rsid w:val="0077542E"/>
    <w:rsid w:val="007760F1"/>
    <w:rsid w:val="007776E5"/>
    <w:rsid w:val="00782190"/>
    <w:rsid w:val="0078753E"/>
    <w:rsid w:val="007902BD"/>
    <w:rsid w:val="007917F8"/>
    <w:rsid w:val="0079540F"/>
    <w:rsid w:val="0079634B"/>
    <w:rsid w:val="00796AB9"/>
    <w:rsid w:val="007A1BB6"/>
    <w:rsid w:val="007A67FE"/>
    <w:rsid w:val="007B3049"/>
    <w:rsid w:val="007B37B4"/>
    <w:rsid w:val="007B5EF0"/>
    <w:rsid w:val="007B7789"/>
    <w:rsid w:val="007C0BA2"/>
    <w:rsid w:val="007C10DD"/>
    <w:rsid w:val="007C1AC7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E049F"/>
    <w:rsid w:val="007E6D08"/>
    <w:rsid w:val="007F0572"/>
    <w:rsid w:val="007F14F4"/>
    <w:rsid w:val="007F1531"/>
    <w:rsid w:val="007F41C0"/>
    <w:rsid w:val="007F5643"/>
    <w:rsid w:val="007F604D"/>
    <w:rsid w:val="008038C6"/>
    <w:rsid w:val="00813A97"/>
    <w:rsid w:val="00816790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5B5"/>
    <w:rsid w:val="00866CFA"/>
    <w:rsid w:val="00871363"/>
    <w:rsid w:val="00876CB6"/>
    <w:rsid w:val="00877AFA"/>
    <w:rsid w:val="00881687"/>
    <w:rsid w:val="00883A9C"/>
    <w:rsid w:val="00884CA2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67C1"/>
    <w:rsid w:val="008C41D1"/>
    <w:rsid w:val="008C5200"/>
    <w:rsid w:val="008C7378"/>
    <w:rsid w:val="008E24F9"/>
    <w:rsid w:val="008E32A8"/>
    <w:rsid w:val="008E43D0"/>
    <w:rsid w:val="008F0F0F"/>
    <w:rsid w:val="008F1755"/>
    <w:rsid w:val="008F2B14"/>
    <w:rsid w:val="008F4179"/>
    <w:rsid w:val="008F5063"/>
    <w:rsid w:val="0090165B"/>
    <w:rsid w:val="009018B1"/>
    <w:rsid w:val="00904784"/>
    <w:rsid w:val="00914C51"/>
    <w:rsid w:val="00914C7E"/>
    <w:rsid w:val="00915C7D"/>
    <w:rsid w:val="0092705B"/>
    <w:rsid w:val="00927258"/>
    <w:rsid w:val="009365B4"/>
    <w:rsid w:val="00942E10"/>
    <w:rsid w:val="00942F6D"/>
    <w:rsid w:val="00945F6A"/>
    <w:rsid w:val="00945FB5"/>
    <w:rsid w:val="00947003"/>
    <w:rsid w:val="00947926"/>
    <w:rsid w:val="009500A7"/>
    <w:rsid w:val="00950D81"/>
    <w:rsid w:val="00952CE6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4A59"/>
    <w:rsid w:val="009955A6"/>
    <w:rsid w:val="009A0FA1"/>
    <w:rsid w:val="009A1131"/>
    <w:rsid w:val="009A4630"/>
    <w:rsid w:val="009A6EA4"/>
    <w:rsid w:val="009B0053"/>
    <w:rsid w:val="009B0CB8"/>
    <w:rsid w:val="009B4D56"/>
    <w:rsid w:val="009B7AE7"/>
    <w:rsid w:val="009C3C66"/>
    <w:rsid w:val="009C42C4"/>
    <w:rsid w:val="009C5C91"/>
    <w:rsid w:val="009C7FFE"/>
    <w:rsid w:val="009D3F67"/>
    <w:rsid w:val="009D6AD7"/>
    <w:rsid w:val="009E19A5"/>
    <w:rsid w:val="009E5919"/>
    <w:rsid w:val="009E5D50"/>
    <w:rsid w:val="009E5D9F"/>
    <w:rsid w:val="009F14C0"/>
    <w:rsid w:val="009F1B1B"/>
    <w:rsid w:val="009F4CCA"/>
    <w:rsid w:val="009F64F9"/>
    <w:rsid w:val="00A04A6E"/>
    <w:rsid w:val="00A0566C"/>
    <w:rsid w:val="00A1090B"/>
    <w:rsid w:val="00A12E2A"/>
    <w:rsid w:val="00A16AA6"/>
    <w:rsid w:val="00A202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63F6"/>
    <w:rsid w:val="00A5083A"/>
    <w:rsid w:val="00A53925"/>
    <w:rsid w:val="00A55D5A"/>
    <w:rsid w:val="00A615F3"/>
    <w:rsid w:val="00A61690"/>
    <w:rsid w:val="00A7258F"/>
    <w:rsid w:val="00A75B42"/>
    <w:rsid w:val="00A77883"/>
    <w:rsid w:val="00A8322F"/>
    <w:rsid w:val="00A85880"/>
    <w:rsid w:val="00A90976"/>
    <w:rsid w:val="00A923F7"/>
    <w:rsid w:val="00A92592"/>
    <w:rsid w:val="00A94011"/>
    <w:rsid w:val="00A97C0A"/>
    <w:rsid w:val="00AA30CE"/>
    <w:rsid w:val="00AA3C5B"/>
    <w:rsid w:val="00AA4F14"/>
    <w:rsid w:val="00AA62E9"/>
    <w:rsid w:val="00AA6E9D"/>
    <w:rsid w:val="00AB2548"/>
    <w:rsid w:val="00AB3EB2"/>
    <w:rsid w:val="00AB7BC4"/>
    <w:rsid w:val="00AC5DCD"/>
    <w:rsid w:val="00AC6F92"/>
    <w:rsid w:val="00AC7BC0"/>
    <w:rsid w:val="00AD2785"/>
    <w:rsid w:val="00AD2BF0"/>
    <w:rsid w:val="00AD3C02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77C1"/>
    <w:rsid w:val="00B10CB7"/>
    <w:rsid w:val="00B111BE"/>
    <w:rsid w:val="00B1541B"/>
    <w:rsid w:val="00B16BD7"/>
    <w:rsid w:val="00B16D2E"/>
    <w:rsid w:val="00B22935"/>
    <w:rsid w:val="00B23329"/>
    <w:rsid w:val="00B272CE"/>
    <w:rsid w:val="00B314F7"/>
    <w:rsid w:val="00B3522A"/>
    <w:rsid w:val="00B36CB9"/>
    <w:rsid w:val="00B36D0F"/>
    <w:rsid w:val="00B4002D"/>
    <w:rsid w:val="00B41B01"/>
    <w:rsid w:val="00B4244E"/>
    <w:rsid w:val="00B42B76"/>
    <w:rsid w:val="00B43D43"/>
    <w:rsid w:val="00B43F7B"/>
    <w:rsid w:val="00B531E3"/>
    <w:rsid w:val="00B53F81"/>
    <w:rsid w:val="00B60571"/>
    <w:rsid w:val="00B6280C"/>
    <w:rsid w:val="00B726A6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3EED"/>
    <w:rsid w:val="00BA405C"/>
    <w:rsid w:val="00BB0636"/>
    <w:rsid w:val="00BB7272"/>
    <w:rsid w:val="00BC0BA7"/>
    <w:rsid w:val="00BC0E6F"/>
    <w:rsid w:val="00BC1DCC"/>
    <w:rsid w:val="00BC6303"/>
    <w:rsid w:val="00BD5055"/>
    <w:rsid w:val="00BD7806"/>
    <w:rsid w:val="00BE0CD6"/>
    <w:rsid w:val="00BE37D5"/>
    <w:rsid w:val="00BE5EE5"/>
    <w:rsid w:val="00BE71A4"/>
    <w:rsid w:val="00BE74FA"/>
    <w:rsid w:val="00BF29A9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319B4"/>
    <w:rsid w:val="00C3379D"/>
    <w:rsid w:val="00C362A4"/>
    <w:rsid w:val="00C37E2F"/>
    <w:rsid w:val="00C407E3"/>
    <w:rsid w:val="00C42DE6"/>
    <w:rsid w:val="00C42E52"/>
    <w:rsid w:val="00C453BD"/>
    <w:rsid w:val="00C4580C"/>
    <w:rsid w:val="00C50800"/>
    <w:rsid w:val="00C5703F"/>
    <w:rsid w:val="00C63134"/>
    <w:rsid w:val="00C67309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D14E4"/>
    <w:rsid w:val="00CD7882"/>
    <w:rsid w:val="00CE051F"/>
    <w:rsid w:val="00CE0B87"/>
    <w:rsid w:val="00CE4B44"/>
    <w:rsid w:val="00CE7949"/>
    <w:rsid w:val="00CF46E9"/>
    <w:rsid w:val="00CF5B57"/>
    <w:rsid w:val="00CF5CE6"/>
    <w:rsid w:val="00D060C2"/>
    <w:rsid w:val="00D066A2"/>
    <w:rsid w:val="00D109B3"/>
    <w:rsid w:val="00D11414"/>
    <w:rsid w:val="00D135B3"/>
    <w:rsid w:val="00D1520D"/>
    <w:rsid w:val="00D20BBE"/>
    <w:rsid w:val="00D22110"/>
    <w:rsid w:val="00D24235"/>
    <w:rsid w:val="00D255FF"/>
    <w:rsid w:val="00D25BAC"/>
    <w:rsid w:val="00D27067"/>
    <w:rsid w:val="00D334A7"/>
    <w:rsid w:val="00D357E0"/>
    <w:rsid w:val="00D357ED"/>
    <w:rsid w:val="00D40BDA"/>
    <w:rsid w:val="00D431DB"/>
    <w:rsid w:val="00D5009A"/>
    <w:rsid w:val="00D5451A"/>
    <w:rsid w:val="00D56DD4"/>
    <w:rsid w:val="00D625BA"/>
    <w:rsid w:val="00D6613F"/>
    <w:rsid w:val="00D67581"/>
    <w:rsid w:val="00D70C42"/>
    <w:rsid w:val="00D70D29"/>
    <w:rsid w:val="00D73200"/>
    <w:rsid w:val="00D800C5"/>
    <w:rsid w:val="00D8106C"/>
    <w:rsid w:val="00D824CE"/>
    <w:rsid w:val="00D85865"/>
    <w:rsid w:val="00D867D6"/>
    <w:rsid w:val="00D872CE"/>
    <w:rsid w:val="00D8761F"/>
    <w:rsid w:val="00D9667E"/>
    <w:rsid w:val="00D96886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C0703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57CD"/>
    <w:rsid w:val="00E17529"/>
    <w:rsid w:val="00E200B9"/>
    <w:rsid w:val="00E20E95"/>
    <w:rsid w:val="00E22C5F"/>
    <w:rsid w:val="00E22D1B"/>
    <w:rsid w:val="00E27A89"/>
    <w:rsid w:val="00E30398"/>
    <w:rsid w:val="00E3245D"/>
    <w:rsid w:val="00E3335E"/>
    <w:rsid w:val="00E334BE"/>
    <w:rsid w:val="00E35C8E"/>
    <w:rsid w:val="00E430A9"/>
    <w:rsid w:val="00E44880"/>
    <w:rsid w:val="00E4566A"/>
    <w:rsid w:val="00E5060F"/>
    <w:rsid w:val="00E50EC5"/>
    <w:rsid w:val="00E511C4"/>
    <w:rsid w:val="00E52460"/>
    <w:rsid w:val="00E52D91"/>
    <w:rsid w:val="00E60E78"/>
    <w:rsid w:val="00E62505"/>
    <w:rsid w:val="00E66AD8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C7"/>
    <w:rsid w:val="00EC22D0"/>
    <w:rsid w:val="00EC5A3F"/>
    <w:rsid w:val="00ED419C"/>
    <w:rsid w:val="00ED4849"/>
    <w:rsid w:val="00EE13B8"/>
    <w:rsid w:val="00EE19E8"/>
    <w:rsid w:val="00EE397C"/>
    <w:rsid w:val="00EE458F"/>
    <w:rsid w:val="00EE7D57"/>
    <w:rsid w:val="00EF022B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3BA1"/>
    <w:rsid w:val="00F373E6"/>
    <w:rsid w:val="00F37850"/>
    <w:rsid w:val="00F436EF"/>
    <w:rsid w:val="00F43D69"/>
    <w:rsid w:val="00F447A3"/>
    <w:rsid w:val="00F507FB"/>
    <w:rsid w:val="00F553FF"/>
    <w:rsid w:val="00F57E7A"/>
    <w:rsid w:val="00F61343"/>
    <w:rsid w:val="00F62ED5"/>
    <w:rsid w:val="00F64865"/>
    <w:rsid w:val="00F730D2"/>
    <w:rsid w:val="00F74E39"/>
    <w:rsid w:val="00F8033C"/>
    <w:rsid w:val="00F80A49"/>
    <w:rsid w:val="00F80CFF"/>
    <w:rsid w:val="00F82450"/>
    <w:rsid w:val="00F85C3C"/>
    <w:rsid w:val="00F876BB"/>
    <w:rsid w:val="00F908E9"/>
    <w:rsid w:val="00F92CCB"/>
    <w:rsid w:val="00F94618"/>
    <w:rsid w:val="00F94BF5"/>
    <w:rsid w:val="00F95F81"/>
    <w:rsid w:val="00F968C9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D59"/>
    <w:rsid w:val="00FC50E0"/>
    <w:rsid w:val="00FC6CA9"/>
    <w:rsid w:val="00FC7537"/>
    <w:rsid w:val="00FD041A"/>
    <w:rsid w:val="00FD7AC1"/>
    <w:rsid w:val="00FD7C91"/>
    <w:rsid w:val="00FE2763"/>
    <w:rsid w:val="00FE356F"/>
    <w:rsid w:val="00FE437E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1667</TotalTime>
  <Pages>8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namratamarathe81@gmail.com</cp:lastModifiedBy>
  <cp:revision>31</cp:revision>
  <cp:lastPrinted>2009-03-13T17:29:00Z</cp:lastPrinted>
  <dcterms:created xsi:type="dcterms:W3CDTF">2022-03-15T13:26:00Z</dcterms:created>
  <dcterms:modified xsi:type="dcterms:W3CDTF">2022-03-17T12:09:00Z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