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413B6949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205574">
        <w:rPr>
          <w:color w:val="000000" w:themeColor="text1"/>
          <w:sz w:val="24"/>
          <w:szCs w:val="20"/>
        </w:rPr>
        <w:t>7</w:t>
      </w:r>
    </w:p>
    <w:p w14:paraId="302D72D7" w14:textId="36FE3D9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E13F87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68EE636D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781206DA" w:rsidR="0044537D" w:rsidRPr="00306F1D" w:rsidRDefault="00D9703C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keyword used only inside the constructor or instance method and is used to refer to current object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F4F1D7" w14:textId="4EA8C9AB" w:rsidR="00026075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hidden</w:t>
            </w:r>
            <w:r w:rsidR="001338C9">
              <w:rPr>
                <w:rFonts w:ascii="Arial" w:hAnsi="Arial" w:cs="Arial"/>
              </w:rPr>
              <w:t>/implicit</w:t>
            </w:r>
            <w:r>
              <w:rPr>
                <w:rFonts w:ascii="Arial" w:hAnsi="Arial" w:cs="Arial"/>
              </w:rPr>
              <w:t xml:space="preserve"> reference that compiler provides to refer to current</w:t>
            </w:r>
          </w:p>
          <w:p w14:paraId="20646C34" w14:textId="097D98EB" w:rsidR="00C94A7B" w:rsidRPr="00306F1D" w:rsidRDefault="00026075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object 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D7525" w14:textId="77777777" w:rsidR="003E5F50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can be used between local and</w:t>
            </w:r>
          </w:p>
          <w:p w14:paraId="371C85A6" w14:textId="16EEF030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 variables when their names are same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D98A3C9" w:rsidR="009018B1" w:rsidRPr="007056D8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8541F" w14:textId="77777777" w:rsidR="004A7CEE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keyword can be used i</w:t>
            </w:r>
            <w:r w:rsidR="004A7CEE">
              <w:rPr>
                <w:rFonts w:ascii="Arial" w:hAnsi="Arial" w:cs="Arial"/>
              </w:rPr>
              <w:t>nside</w:t>
            </w:r>
            <w:r>
              <w:rPr>
                <w:rFonts w:ascii="Arial" w:hAnsi="Arial" w:cs="Arial"/>
              </w:rPr>
              <w:t xml:space="preserve"> main method to call instance method</w:t>
            </w:r>
            <w:r w:rsidR="004A7CEE">
              <w:rPr>
                <w:rFonts w:ascii="Arial" w:hAnsi="Arial" w:cs="Arial"/>
              </w:rPr>
              <w:t xml:space="preserve"> as </w:t>
            </w:r>
          </w:p>
          <w:p w14:paraId="6D32153F" w14:textId="134E8887" w:rsidR="009018B1" w:rsidRDefault="004A7CEE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this.methodName</w:t>
            </w:r>
            <w:proofErr w:type="spellEnd"/>
            <w:proofErr w:type="gramEnd"/>
            <w:r>
              <w:rPr>
                <w:rFonts w:ascii="Arial" w:hAnsi="Arial" w:cs="Arial"/>
              </w:rPr>
              <w:t>();</w:t>
            </w:r>
          </w:p>
          <w:p w14:paraId="07F2BFD3" w14:textId="6AFC5412" w:rsidR="00182FBB" w:rsidRPr="00306F1D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599938DD" w:rsidR="009018B1" w:rsidRPr="007056D8" w:rsidRDefault="00182FBB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100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23DB0A0" w:rsidR="00261CB1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correct even if function name and argument list is same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326B6B4E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544CB1" w14:textId="77777777" w:rsidR="0066496D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Constructor overloading is an example of static/compile time</w:t>
            </w:r>
          </w:p>
          <w:p w14:paraId="3BB67CCA" w14:textId="3D36F53C" w:rsidR="009938BB" w:rsidRPr="00036F8B" w:rsidRDefault="009938B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polymorphism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3C3E" w14:textId="566ABBD2" w:rsidR="009938B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For method overloading to work properly argument list should differ, return type may or may not</w:t>
            </w:r>
          </w:p>
          <w:p w14:paraId="1BF372CB" w14:textId="22141DE0" w:rsidR="005B3097" w:rsidRPr="00036F8B" w:rsidRDefault="005B3097" w:rsidP="009938BB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be same</w:t>
            </w:r>
          </w:p>
          <w:p w14:paraId="204C04E6" w14:textId="249ED358" w:rsidR="00A45F9E" w:rsidRPr="00036F8B" w:rsidRDefault="00A45F9E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02ADFD98" w:rsidR="0066496D" w:rsidRPr="00036F8B" w:rsidRDefault="00221B4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948CB" w14:textId="2F32DD09" w:rsidR="0066496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In polymorphism methods can have same name if they do similar kind of work in some</w:t>
            </w:r>
          </w:p>
          <w:p w14:paraId="7C41D7BC" w14:textId="15C4A6CE" w:rsidR="006761AD" w:rsidRPr="00036F8B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different way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1EFA7C6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E63916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72460" w14:textId="63370DEE" w:rsidR="00F93B97" w:rsidRDefault="00591989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F93B97">
              <w:rPr>
                <w:color w:val="000000" w:themeColor="text1"/>
                <w:szCs w:val="20"/>
              </w:rPr>
              <w:t>what will be output of below program? (</w:t>
            </w:r>
            <w:proofErr w:type="spellStart"/>
            <w:proofErr w:type="gramStart"/>
            <w:r w:rsidR="00F93B97">
              <w:rPr>
                <w:color w:val="000000" w:themeColor="text1"/>
                <w:szCs w:val="20"/>
              </w:rPr>
              <w:t>ename</w:t>
            </w:r>
            <w:proofErr w:type="spellEnd"/>
            <w:proofErr w:type="gramEnd"/>
            <w:r w:rsidR="00F93B97">
              <w:rPr>
                <w:color w:val="000000" w:themeColor="text1"/>
                <w:szCs w:val="20"/>
              </w:rPr>
              <w:t xml:space="preserve"> is property of Employee class)</w:t>
            </w:r>
          </w:p>
          <w:p w14:paraId="372E62E7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</w:p>
          <w:p w14:paraId="6AA79D1C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 = new Employee(1</w:t>
            </w:r>
            <w:proofErr w:type="gramStart"/>
            <w:r>
              <w:rPr>
                <w:color w:val="000000" w:themeColor="text1"/>
                <w:szCs w:val="20"/>
              </w:rPr>
              <w:t>,”Ram</w:t>
            </w:r>
            <w:proofErr w:type="gramEnd"/>
            <w:r>
              <w:rPr>
                <w:color w:val="000000" w:themeColor="text1"/>
                <w:szCs w:val="20"/>
              </w:rPr>
              <w:t>”,30000);</w:t>
            </w:r>
          </w:p>
          <w:p w14:paraId="4305C67B" w14:textId="77777777" w:rsidR="00F93B97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Employee e1=e;</w:t>
            </w:r>
          </w:p>
          <w:p w14:paraId="0AD3607F" w14:textId="6EC8401B" w:rsidR="00BA2E3C" w:rsidRPr="00036F8B" w:rsidRDefault="00F93B97" w:rsidP="00765E0F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(e</w:t>
            </w:r>
            <w:proofErr w:type="gramStart"/>
            <w:r>
              <w:rPr>
                <w:color w:val="000000" w:themeColor="text1"/>
                <w:szCs w:val="20"/>
              </w:rPr>
              <w:t>1.ename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  <w:r w:rsidR="00BA2E3C">
              <w:rPr>
                <w:color w:val="000000" w:themeColor="text1"/>
                <w:szCs w:val="20"/>
              </w:rPr>
              <w:t xml:space="preserve">  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0E754797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421D4E20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755DC01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1CC56BB" w:rsidR="0066496D" w:rsidRPr="00036F8B" w:rsidRDefault="008074B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7D114ACD" w:rsidR="0066496D" w:rsidRPr="00036F8B" w:rsidRDefault="008074B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025108E6" w:rsidR="0066496D" w:rsidRPr="00036F8B" w:rsidRDefault="00073B0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1F8A32" w14:textId="77777777" w:rsidR="0066496D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error: e1 does not point</w:t>
            </w:r>
          </w:p>
          <w:p w14:paraId="6192743A" w14:textId="2907E4F9" w:rsidR="008074BE" w:rsidRPr="00036F8B" w:rsidRDefault="008074BE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Employee object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21A8A718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361BAE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4E91E6F9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DC0C55">
              <w:rPr>
                <w:color w:val="000000" w:themeColor="text1"/>
                <w:szCs w:val="20"/>
              </w:rPr>
              <w:t>which of the following is true?</w:t>
            </w: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6E6D40BF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F82726">
              <w:rPr>
                <w:color w:val="000000" w:themeColor="text1"/>
                <w:szCs w:val="20"/>
              </w:rPr>
              <w:t>property/method</w:t>
            </w:r>
            <w:r>
              <w:rPr>
                <w:color w:val="000000" w:themeColor="text1"/>
                <w:szCs w:val="20"/>
              </w:rPr>
              <w:t xml:space="preserve"> means it can be accessed outside the package also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50ECB880" w:rsidR="0066496D" w:rsidRPr="00036F8B" w:rsidRDefault="00DC0C5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private property can be accessed only from inside same class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98F8787" w:rsidR="00DC0C55" w:rsidRPr="00036F8B" w:rsidRDefault="00DC0C55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default modifier </w:t>
            </w:r>
            <w:r w:rsidR="00F8272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when there is no access specifier specified and it can’t be accessed outside the package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7661EA9F" w:rsidR="0066496D" w:rsidRPr="00036F8B" w:rsidRDefault="00126B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C555C6F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CA507" w14:textId="77777777" w:rsidR="0081601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s= new Student(“Mary”);</w:t>
            </w:r>
          </w:p>
          <w:p w14:paraId="0E3601F7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Student s1 = s;</w:t>
            </w:r>
          </w:p>
          <w:p w14:paraId="402D3C00" w14:textId="77777777" w:rsidR="00BF2A1F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</w:t>
            </w:r>
            <w:proofErr w:type="gramStart"/>
            <w:r>
              <w:rPr>
                <w:color w:val="000000" w:themeColor="text1"/>
                <w:szCs w:val="20"/>
              </w:rPr>
              <w:t>1.setName</w:t>
            </w:r>
            <w:proofErr w:type="gramEnd"/>
            <w:r>
              <w:rPr>
                <w:color w:val="000000" w:themeColor="text1"/>
                <w:szCs w:val="20"/>
              </w:rPr>
              <w:t>(“Rahul”);</w:t>
            </w:r>
          </w:p>
          <w:p w14:paraId="2A88A586" w14:textId="3E5EEE4F" w:rsidR="00BF2A1F" w:rsidRPr="00036F8B" w:rsidRDefault="00BF2A1F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s.getName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());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41009375" w:rsidR="0066496D" w:rsidRPr="00036F8B" w:rsidRDefault="00F226F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0BD9D5F1" w:rsidR="00493FFA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F7E5BF2" w:rsidR="0066496D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Rahul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1221C3E6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F29729E" w:rsidR="001F4FFF" w:rsidRPr="00036F8B" w:rsidRDefault="00B638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Mary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54D37FCA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149BB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E7F2E" w14:textId="28FC923F" w:rsidR="00C441C4" w:rsidRDefault="00E21270" w:rsidP="008C089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8C0895">
              <w:rPr>
                <w:color w:val="000000" w:themeColor="text1"/>
                <w:szCs w:val="20"/>
              </w:rPr>
              <w:t>which of the following is not true?</w:t>
            </w:r>
          </w:p>
          <w:p w14:paraId="2A084267" w14:textId="6525E502" w:rsidR="00A16001" w:rsidRPr="00036F8B" w:rsidRDefault="00A1600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261A7C75" w:rsidR="00B27488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Memory is allocated on heap (heap area of memory) for Objects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3BAFF759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4B8B5273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Local variables are allocated memory on stack (stack area of memory)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07AE084" w:rsidR="0066496D" w:rsidRPr="00036F8B" w:rsidRDefault="008C0895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If a</w:t>
            </w:r>
            <w:r w:rsidR="008111A4">
              <w:rPr>
                <w:color w:val="000000" w:themeColor="text1"/>
                <w:szCs w:val="20"/>
              </w:rPr>
              <w:t>n object</w:t>
            </w:r>
            <w:r>
              <w:rPr>
                <w:color w:val="000000" w:themeColor="text1"/>
                <w:szCs w:val="20"/>
              </w:rPr>
              <w:t xml:space="preserve"> reference is null means</w:t>
            </w:r>
            <w:r w:rsidR="007B6529">
              <w:rPr>
                <w:color w:val="000000" w:themeColor="text1"/>
                <w:szCs w:val="20"/>
              </w:rPr>
              <w:t xml:space="preserve"> as of now</w:t>
            </w:r>
            <w:r>
              <w:rPr>
                <w:color w:val="000000" w:themeColor="text1"/>
                <w:szCs w:val="20"/>
              </w:rPr>
              <w:t xml:space="preserve"> it does not point to any ob</w:t>
            </w:r>
            <w:r w:rsidR="00782AC1">
              <w:rPr>
                <w:color w:val="000000" w:themeColor="text1"/>
                <w:szCs w:val="20"/>
              </w:rPr>
              <w:t>j</w:t>
            </w:r>
            <w:r>
              <w:rPr>
                <w:color w:val="000000" w:themeColor="text1"/>
                <w:szCs w:val="20"/>
              </w:rPr>
              <w:t>ect.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50D2C1" w:rsidR="009B0EDF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461E8BB8" w:rsidR="0066496D" w:rsidRPr="00036F8B" w:rsidRDefault="000C6AC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1A20BA95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561DB6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D5E1D" w14:textId="2AD95262" w:rsidR="0066496D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603FE4">
              <w:rPr>
                <w:color w:val="000000" w:themeColor="text1"/>
                <w:szCs w:val="20"/>
              </w:rPr>
              <w:t xml:space="preserve">what is output of below </w:t>
            </w:r>
            <w:proofErr w:type="gramStart"/>
            <w:r w:rsidR="00B42C59">
              <w:rPr>
                <w:color w:val="000000" w:themeColor="text1"/>
                <w:szCs w:val="20"/>
              </w:rPr>
              <w:t xml:space="preserve">code </w:t>
            </w:r>
            <w:r w:rsidR="00D0206A">
              <w:rPr>
                <w:color w:val="000000" w:themeColor="text1"/>
                <w:szCs w:val="20"/>
              </w:rPr>
              <w:t>?</w:t>
            </w:r>
            <w:proofErr w:type="gramEnd"/>
          </w:p>
          <w:p w14:paraId="195C615F" w14:textId="62F4239A" w:rsidR="00603FE4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264F638" w14:textId="77777777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class Emp</w:t>
            </w:r>
          </w:p>
          <w:p w14:paraId="3B4F3010" w14:textId="7A72205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075079AA" w14:textId="78822BEB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int emp</w:t>
            </w:r>
            <w:r w:rsidR="005E2E0F">
              <w:rPr>
                <w:color w:val="000000" w:themeColor="text1"/>
                <w:szCs w:val="20"/>
              </w:rPr>
              <w:t>i</w:t>
            </w:r>
            <w:r>
              <w:rPr>
                <w:color w:val="000000" w:themeColor="text1"/>
                <w:szCs w:val="20"/>
              </w:rPr>
              <w:t>d;</w:t>
            </w:r>
          </w:p>
          <w:p w14:paraId="1A3547F0" w14:textId="76A1953F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String </w:t>
            </w:r>
            <w:proofErr w:type="spellStart"/>
            <w:r>
              <w:rPr>
                <w:color w:val="000000" w:themeColor="text1"/>
                <w:szCs w:val="20"/>
              </w:rPr>
              <w:t>ename</w:t>
            </w:r>
            <w:proofErr w:type="spellEnd"/>
            <w:r>
              <w:rPr>
                <w:color w:val="000000" w:themeColor="text1"/>
                <w:szCs w:val="20"/>
              </w:rPr>
              <w:t>;</w:t>
            </w:r>
          </w:p>
          <w:p w14:paraId="2FE79996" w14:textId="333BE015" w:rsidR="00A2057F" w:rsidRDefault="00A2057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double salary;</w:t>
            </w:r>
          </w:p>
          <w:p w14:paraId="1B1062B1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5B83E5BE" w14:textId="7777777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void </w:t>
            </w:r>
            <w:proofErr w:type="gramStart"/>
            <w:r>
              <w:rPr>
                <w:color w:val="000000" w:themeColor="text1"/>
                <w:szCs w:val="20"/>
              </w:rPr>
              <w:t>display(</w:t>
            </w:r>
            <w:proofErr w:type="gramEnd"/>
            <w:r>
              <w:rPr>
                <w:color w:val="000000" w:themeColor="text1"/>
                <w:szCs w:val="20"/>
              </w:rPr>
              <w:t>)</w:t>
            </w:r>
          </w:p>
          <w:p w14:paraId="79F54674" w14:textId="6D614237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{</w:t>
            </w:r>
          </w:p>
          <w:p w14:paraId="47362321" w14:textId="6F7108A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 </w:t>
            </w:r>
            <w:proofErr w:type="spellStart"/>
            <w:r>
              <w:rPr>
                <w:color w:val="000000" w:themeColor="text1"/>
                <w:szCs w:val="20"/>
              </w:rPr>
              <w:t>System.out.println</w:t>
            </w:r>
            <w:proofErr w:type="spellEnd"/>
            <w:r>
              <w:rPr>
                <w:color w:val="000000" w:themeColor="text1"/>
                <w:szCs w:val="20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this.empid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4B06B45E" w14:textId="38F6C145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  <w:r w:rsidR="0087646F">
              <w:rPr>
                <w:color w:val="000000" w:themeColor="text1"/>
                <w:szCs w:val="20"/>
              </w:rPr>
              <w:t xml:space="preserve"> </w:t>
            </w:r>
          </w:p>
          <w:p w14:paraId="702F559C" w14:textId="0C8C357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79ECA984" w14:textId="1D36FC46" w:rsidR="0087646F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</w:t>
            </w:r>
            <w:r w:rsidR="0087646F">
              <w:rPr>
                <w:color w:val="000000" w:themeColor="text1"/>
                <w:szCs w:val="20"/>
              </w:rPr>
              <w:t xml:space="preserve">class </w:t>
            </w:r>
            <w:proofErr w:type="spellStart"/>
            <w:r w:rsidR="0087646F">
              <w:rPr>
                <w:color w:val="000000" w:themeColor="text1"/>
                <w:szCs w:val="20"/>
              </w:rPr>
              <w:t>UseEmp</w:t>
            </w:r>
            <w:proofErr w:type="spellEnd"/>
          </w:p>
          <w:p w14:paraId="70982D3B" w14:textId="30F188C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{</w:t>
            </w:r>
          </w:p>
          <w:p w14:paraId="3D18B739" w14:textId="7C1E82CD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</w:p>
          <w:p w14:paraId="4389E076" w14:textId="3B23DF0E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{</w:t>
            </w:r>
          </w:p>
          <w:p w14:paraId="6A30DF5F" w14:textId="331787FE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Emp e = new </w:t>
            </w:r>
            <w:proofErr w:type="gramStart"/>
            <w:r>
              <w:rPr>
                <w:color w:val="000000" w:themeColor="text1"/>
                <w:szCs w:val="20"/>
              </w:rPr>
              <w:t>Emp(</w:t>
            </w:r>
            <w:proofErr w:type="gramEnd"/>
            <w:r>
              <w:rPr>
                <w:color w:val="000000" w:themeColor="text1"/>
                <w:szCs w:val="20"/>
              </w:rPr>
              <w:t>);</w:t>
            </w:r>
          </w:p>
          <w:p w14:paraId="28C8D891" w14:textId="39C1AA08" w:rsidR="00D0206A" w:rsidRDefault="00D0206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e.display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>();</w:t>
            </w:r>
          </w:p>
          <w:p w14:paraId="26A48091" w14:textId="6858AC55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  }</w:t>
            </w:r>
          </w:p>
          <w:p w14:paraId="4DC3FA04" w14:textId="725B3AF4" w:rsidR="0087646F" w:rsidRDefault="0087646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}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4E19BA3" w:rsidR="00603FE4" w:rsidRPr="00036F8B" w:rsidRDefault="00A24B1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1FB76849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384FF28" w:rsidR="0066496D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0.0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A919EBD" w:rsidR="00603FE4" w:rsidRPr="00036F8B" w:rsidRDefault="00A24B1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null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6F093777" w:rsidR="0066496D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68235E9F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A819AE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102054E5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D58566" w14:textId="77777777" w:rsidR="009543DD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package is used to group classes</w:t>
            </w:r>
          </w:p>
          <w:p w14:paraId="2F5E58DA" w14:textId="3DBD039B" w:rsidR="0066496D" w:rsidRPr="00036F8B" w:rsidRDefault="009543D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together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438A98C4" w:rsidR="0066496D" w:rsidRPr="00036F8B" w:rsidRDefault="0043736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</w:t>
            </w:r>
            <w:r w:rsidR="009543DD">
              <w:rPr>
                <w:color w:val="000000" w:themeColor="text1"/>
                <w:szCs w:val="20"/>
              </w:rPr>
              <w:t xml:space="preserve">lass </w:t>
            </w:r>
            <w:r w:rsidR="002B3CDA">
              <w:rPr>
                <w:color w:val="000000" w:themeColor="text1"/>
                <w:szCs w:val="20"/>
              </w:rPr>
              <w:t>contains</w:t>
            </w:r>
            <w:r w:rsidR="009543DD">
              <w:rPr>
                <w:color w:val="000000" w:themeColor="text1"/>
                <w:szCs w:val="20"/>
              </w:rPr>
              <w:t xml:space="preserve"> properties and functions related to particular </w:t>
            </w:r>
            <w:proofErr w:type="gramStart"/>
            <w:r w:rsidR="009543DD">
              <w:rPr>
                <w:color w:val="000000" w:themeColor="text1"/>
                <w:szCs w:val="20"/>
              </w:rPr>
              <w:t>real world</w:t>
            </w:r>
            <w:proofErr w:type="gramEnd"/>
            <w:r w:rsidR="009543DD">
              <w:rPr>
                <w:color w:val="000000" w:themeColor="text1"/>
                <w:szCs w:val="20"/>
              </w:rPr>
              <w:t xml:space="preserve"> entity</w:t>
            </w:r>
            <w:r w:rsidR="00125993">
              <w:rPr>
                <w:color w:val="000000" w:themeColor="text1"/>
                <w:szCs w:val="20"/>
              </w:rPr>
              <w:t xml:space="preserve"> </w:t>
            </w:r>
            <w:r w:rsidR="009543DD">
              <w:rPr>
                <w:color w:val="000000" w:themeColor="text1"/>
                <w:szCs w:val="20"/>
              </w:rPr>
              <w:t>that you are modelling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1487A590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cannot re-declare a variable with same name </w:t>
            </w:r>
            <w:proofErr w:type="gramStart"/>
            <w:r>
              <w:rPr>
                <w:color w:val="000000" w:themeColor="text1"/>
                <w:szCs w:val="20"/>
              </w:rPr>
              <w:t xml:space="preserve">in </w:t>
            </w:r>
            <w:r w:rsidR="00152863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same</w:t>
            </w:r>
            <w:proofErr w:type="gramEnd"/>
            <w:r>
              <w:rPr>
                <w:color w:val="000000" w:themeColor="text1"/>
                <w:szCs w:val="20"/>
              </w:rPr>
              <w:t xml:space="preserve"> function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DD45466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3CC37DA9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025503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1C532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E9533" w14:textId="01B1F94D" w:rsidR="00B2157E" w:rsidRDefault="006A3376" w:rsidP="00B2157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076ACA">
              <w:rPr>
                <w:color w:val="000000" w:themeColor="text1"/>
                <w:szCs w:val="20"/>
              </w:rPr>
              <w:t xml:space="preserve">which of the following </w:t>
            </w:r>
            <w:r w:rsidR="00A02F71">
              <w:rPr>
                <w:color w:val="000000" w:themeColor="text1"/>
                <w:szCs w:val="20"/>
              </w:rPr>
              <w:t>is true?</w:t>
            </w:r>
          </w:p>
          <w:p w14:paraId="223C675F" w14:textId="1475D905" w:rsidR="00C61E30" w:rsidRPr="00036F8B" w:rsidRDefault="00C61E30" w:rsidP="00C61E30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3022619A" w:rsidR="00076ACA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You create a </w:t>
            </w:r>
            <w:proofErr w:type="gramStart"/>
            <w:r>
              <w:rPr>
                <w:color w:val="000000" w:themeColor="text1"/>
                <w:szCs w:val="20"/>
              </w:rPr>
              <w:t>brand new</w:t>
            </w:r>
            <w:proofErr w:type="gramEnd"/>
            <w:r>
              <w:rPr>
                <w:color w:val="000000" w:themeColor="text1"/>
                <w:szCs w:val="20"/>
              </w:rPr>
              <w:t xml:space="preserve"> object using new keyword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5857666E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2C390D91" w:rsidR="00A02F71" w:rsidRPr="00036F8B" w:rsidRDefault="00A02F71" w:rsidP="00A02F71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To access an instance method in Car class, you need to create Car object first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1B1E91E0" w:rsidR="00C61E30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access a static method in a class you don’t need to create </w:t>
            </w:r>
            <w:r w:rsidR="007125FC">
              <w:rPr>
                <w:color w:val="000000" w:themeColor="text1"/>
                <w:szCs w:val="20"/>
              </w:rPr>
              <w:t>o</w:t>
            </w:r>
            <w:r>
              <w:rPr>
                <w:color w:val="000000" w:themeColor="text1"/>
                <w:szCs w:val="20"/>
              </w:rPr>
              <w:t>bject first. Static method can be called directly.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000C93D2" w:rsidR="0066496D" w:rsidRPr="00036F8B" w:rsidRDefault="00A02F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5A44C582" w:rsidR="0066496D" w:rsidRPr="00036F8B" w:rsidRDefault="0081134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0CEEA5A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1418DF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DCFF9" w14:textId="65677B12" w:rsidR="0066496D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</w:t>
            </w:r>
            <w:r w:rsidR="00F4303C">
              <w:rPr>
                <w:rFonts w:ascii="Arial" w:hAnsi="Arial" w:cs="Arial"/>
                <w:color w:val="000000" w:themeColor="text1"/>
                <w:lang w:val="en-IN"/>
              </w:rPr>
              <w:t>at is output of below code if added inside main method?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(</w:t>
            </w:r>
            <w:proofErr w:type="gramStart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>class</w:t>
            </w:r>
            <w:proofErr w:type="gramEnd"/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is already created in Car.java file</w:t>
            </w:r>
            <w:r w:rsidR="007A1606">
              <w:rPr>
                <w:rFonts w:ascii="Arial" w:hAnsi="Arial" w:cs="Arial"/>
                <w:color w:val="000000" w:themeColor="text1"/>
                <w:lang w:val="en-IN"/>
              </w:rPr>
              <w:t xml:space="preserve"> in same package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3E89FA59" w14:textId="77777777" w:rsidR="00F4303C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4248FF80" w14:textId="6FCE1326" w:rsidR="00F35ED4" w:rsidRDefault="00F4303C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="00F35ED4">
              <w:rPr>
                <w:rFonts w:ascii="Arial" w:hAnsi="Arial" w:cs="Arial"/>
                <w:color w:val="000000" w:themeColor="text1"/>
                <w:lang w:val="en-IN"/>
              </w:rPr>
              <w:t xml:space="preserve"> Car c = null;</w:t>
            </w:r>
          </w:p>
          <w:p w14:paraId="4FC17A5C" w14:textId="6AD7C27B" w:rsidR="00F35ED4" w:rsidRPr="00036F8B" w:rsidRDefault="00F35ED4" w:rsidP="00F35ED4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c.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display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);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A76" w14:textId="77777777" w:rsidR="0066496D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display method will be called</w:t>
            </w:r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40AADFB1" w:rsidR="0066496D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will be Error as can’t call display method on null reference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221E35D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D8CB7C" w14:textId="4AF9C76D" w:rsidR="0066496D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There will be Error as you cannot assign null to Car reference c in above code.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65572" w14:textId="77777777" w:rsidR="006A5FAC" w:rsidRDefault="006A5FAC" w:rsidP="00C3379D">
      <w:pPr>
        <w:spacing w:before="0" w:after="0" w:line="240" w:lineRule="auto"/>
      </w:pPr>
      <w:r>
        <w:separator/>
      </w:r>
    </w:p>
  </w:endnote>
  <w:endnote w:type="continuationSeparator" w:id="0">
    <w:p w14:paraId="2A67F1B5" w14:textId="77777777" w:rsidR="006A5FAC" w:rsidRDefault="006A5FAC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B8AD" w14:textId="77777777" w:rsidR="006A5FAC" w:rsidRDefault="006A5FAC" w:rsidP="00C3379D">
      <w:pPr>
        <w:spacing w:before="0" w:after="0" w:line="240" w:lineRule="auto"/>
      </w:pPr>
      <w:r>
        <w:separator/>
      </w:r>
    </w:p>
  </w:footnote>
  <w:footnote w:type="continuationSeparator" w:id="0">
    <w:p w14:paraId="516E1117" w14:textId="77777777" w:rsidR="006A5FAC" w:rsidRDefault="006A5FAC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0"/>
  </w:num>
  <w:num w:numId="16">
    <w:abstractNumId w:val="13"/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8"/>
  </w:num>
  <w:num w:numId="21">
    <w:abstractNumId w:val="1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6AC6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25993"/>
    <w:rsid w:val="00126BC6"/>
    <w:rsid w:val="001316DB"/>
    <w:rsid w:val="00132A29"/>
    <w:rsid w:val="001336F3"/>
    <w:rsid w:val="001338C9"/>
    <w:rsid w:val="001374E4"/>
    <w:rsid w:val="00137E5A"/>
    <w:rsid w:val="001418DF"/>
    <w:rsid w:val="00142668"/>
    <w:rsid w:val="0015007F"/>
    <w:rsid w:val="00152863"/>
    <w:rsid w:val="00152F41"/>
    <w:rsid w:val="00154A19"/>
    <w:rsid w:val="00157690"/>
    <w:rsid w:val="001639DB"/>
    <w:rsid w:val="00170B3D"/>
    <w:rsid w:val="00175DA6"/>
    <w:rsid w:val="00182FBB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3DBA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44F5"/>
    <w:rsid w:val="003848B4"/>
    <w:rsid w:val="00386B27"/>
    <w:rsid w:val="00393C77"/>
    <w:rsid w:val="00394F6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38D0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1989"/>
    <w:rsid w:val="0059692F"/>
    <w:rsid w:val="005A05A7"/>
    <w:rsid w:val="005A08B2"/>
    <w:rsid w:val="005A1DC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5355"/>
    <w:rsid w:val="005E0FD2"/>
    <w:rsid w:val="005E2E0F"/>
    <w:rsid w:val="005E339B"/>
    <w:rsid w:val="005E3B7C"/>
    <w:rsid w:val="005E49DD"/>
    <w:rsid w:val="005E5AD0"/>
    <w:rsid w:val="005F36F3"/>
    <w:rsid w:val="00600BCC"/>
    <w:rsid w:val="00603FE4"/>
    <w:rsid w:val="00604172"/>
    <w:rsid w:val="00607719"/>
    <w:rsid w:val="006077E3"/>
    <w:rsid w:val="00607A9E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391"/>
    <w:rsid w:val="00655AC9"/>
    <w:rsid w:val="00655E75"/>
    <w:rsid w:val="00656173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A6EBC"/>
    <w:rsid w:val="006B0AC9"/>
    <w:rsid w:val="006B2273"/>
    <w:rsid w:val="006B4170"/>
    <w:rsid w:val="006C1EF6"/>
    <w:rsid w:val="006C389C"/>
    <w:rsid w:val="006C45A5"/>
    <w:rsid w:val="006C59A5"/>
    <w:rsid w:val="006D47A9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DAD"/>
    <w:rsid w:val="007369C5"/>
    <w:rsid w:val="00740439"/>
    <w:rsid w:val="00741B05"/>
    <w:rsid w:val="007451A3"/>
    <w:rsid w:val="00745AED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5E0F"/>
    <w:rsid w:val="0076773C"/>
    <w:rsid w:val="00767DD6"/>
    <w:rsid w:val="0077542E"/>
    <w:rsid w:val="007760F1"/>
    <w:rsid w:val="007776E5"/>
    <w:rsid w:val="00782190"/>
    <w:rsid w:val="00782AC1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0895"/>
    <w:rsid w:val="008C41D1"/>
    <w:rsid w:val="008C5200"/>
    <w:rsid w:val="008C6F4D"/>
    <w:rsid w:val="008C7378"/>
    <w:rsid w:val="008D52ED"/>
    <w:rsid w:val="008E24F9"/>
    <w:rsid w:val="008E32A8"/>
    <w:rsid w:val="008E43D0"/>
    <w:rsid w:val="008F0F0F"/>
    <w:rsid w:val="008F1755"/>
    <w:rsid w:val="008F2B14"/>
    <w:rsid w:val="008F4179"/>
    <w:rsid w:val="008F5063"/>
    <w:rsid w:val="008F698E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7AE7"/>
    <w:rsid w:val="009C3C66"/>
    <w:rsid w:val="009C42C4"/>
    <w:rsid w:val="009C5C91"/>
    <w:rsid w:val="009C7FFE"/>
    <w:rsid w:val="009D37F6"/>
    <w:rsid w:val="009D3F67"/>
    <w:rsid w:val="009D6AD7"/>
    <w:rsid w:val="009E0973"/>
    <w:rsid w:val="009E19A5"/>
    <w:rsid w:val="009E5919"/>
    <w:rsid w:val="009E5D50"/>
    <w:rsid w:val="009E5D9F"/>
    <w:rsid w:val="009F14C0"/>
    <w:rsid w:val="009F1B1B"/>
    <w:rsid w:val="009F4CCA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5F9E"/>
    <w:rsid w:val="00A463F6"/>
    <w:rsid w:val="00A5083A"/>
    <w:rsid w:val="00A5304E"/>
    <w:rsid w:val="00A53925"/>
    <w:rsid w:val="00A55D5A"/>
    <w:rsid w:val="00A615F3"/>
    <w:rsid w:val="00A61690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4011"/>
    <w:rsid w:val="00A97C0A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5DCD"/>
    <w:rsid w:val="00AC6F92"/>
    <w:rsid w:val="00AC7BC0"/>
    <w:rsid w:val="00AD0E05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D43"/>
    <w:rsid w:val="00B43F7B"/>
    <w:rsid w:val="00B531E3"/>
    <w:rsid w:val="00B53F81"/>
    <w:rsid w:val="00B60571"/>
    <w:rsid w:val="00B6280C"/>
    <w:rsid w:val="00B6383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2E3C"/>
    <w:rsid w:val="00BA3EED"/>
    <w:rsid w:val="00BA405C"/>
    <w:rsid w:val="00BB0636"/>
    <w:rsid w:val="00BB7272"/>
    <w:rsid w:val="00BC0BA7"/>
    <w:rsid w:val="00BC0E6F"/>
    <w:rsid w:val="00BC1DCC"/>
    <w:rsid w:val="00BC6303"/>
    <w:rsid w:val="00BD1B7E"/>
    <w:rsid w:val="00BD5055"/>
    <w:rsid w:val="00BD7806"/>
    <w:rsid w:val="00BE0CD6"/>
    <w:rsid w:val="00BE37D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27213"/>
    <w:rsid w:val="00C319B4"/>
    <w:rsid w:val="00C3379D"/>
    <w:rsid w:val="00C362A4"/>
    <w:rsid w:val="00C37E2F"/>
    <w:rsid w:val="00C407E3"/>
    <w:rsid w:val="00C42DE6"/>
    <w:rsid w:val="00C42E52"/>
    <w:rsid w:val="00C441C4"/>
    <w:rsid w:val="00C453BD"/>
    <w:rsid w:val="00C4580C"/>
    <w:rsid w:val="00C50800"/>
    <w:rsid w:val="00C50D78"/>
    <w:rsid w:val="00C5703F"/>
    <w:rsid w:val="00C61E30"/>
    <w:rsid w:val="00C63134"/>
    <w:rsid w:val="00C658A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6B2D"/>
    <w:rsid w:val="00CD7882"/>
    <w:rsid w:val="00CE051F"/>
    <w:rsid w:val="00CE0B87"/>
    <w:rsid w:val="00CE4B44"/>
    <w:rsid w:val="00CE7949"/>
    <w:rsid w:val="00CF46E9"/>
    <w:rsid w:val="00CF5B57"/>
    <w:rsid w:val="00CF5CE6"/>
    <w:rsid w:val="00D0206A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451A"/>
    <w:rsid w:val="00D56DD4"/>
    <w:rsid w:val="00D625BA"/>
    <w:rsid w:val="00D6613F"/>
    <w:rsid w:val="00D67581"/>
    <w:rsid w:val="00D67B92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43BF"/>
    <w:rsid w:val="00D9667E"/>
    <w:rsid w:val="00D96886"/>
    <w:rsid w:val="00D9703C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B7747"/>
    <w:rsid w:val="00DC0703"/>
    <w:rsid w:val="00DC0C55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3916"/>
    <w:rsid w:val="00E66114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B542F"/>
    <w:rsid w:val="00EC22D0"/>
    <w:rsid w:val="00EC2F4C"/>
    <w:rsid w:val="00EC5A3F"/>
    <w:rsid w:val="00EC660E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26FC"/>
    <w:rsid w:val="00F23BA1"/>
    <w:rsid w:val="00F35ED4"/>
    <w:rsid w:val="00F373E6"/>
    <w:rsid w:val="00F37850"/>
    <w:rsid w:val="00F4303C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152</TotalTime>
  <Pages>10</Pages>
  <Words>1322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namratamarathe81@gmail.com</cp:lastModifiedBy>
  <cp:revision>86</cp:revision>
  <cp:lastPrinted>2009-03-13T17:29:00Z</cp:lastPrinted>
  <dcterms:created xsi:type="dcterms:W3CDTF">2022-03-24T13:03:00Z</dcterms:created>
  <dcterms:modified xsi:type="dcterms:W3CDTF">2022-03-24T15:35:00Z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