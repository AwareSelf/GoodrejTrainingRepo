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5E70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1E6F5E71" w14:textId="77777777" w:rsidR="00B10CB7" w:rsidRPr="00DA7F86" w:rsidRDefault="00545645" w:rsidP="0079634B">
      <w:pPr>
        <w:pStyle w:val="Heading1"/>
        <w:rPr>
          <w:color w:val="000000" w:themeColor="text1"/>
          <w:sz w:val="24"/>
          <w:szCs w:val="20"/>
        </w:rPr>
      </w:pPr>
      <w:r w:rsidRPr="00DA7F86">
        <w:rPr>
          <w:color w:val="000000" w:themeColor="text1"/>
          <w:sz w:val="24"/>
          <w:szCs w:val="20"/>
        </w:rPr>
        <w:t>##Title##</w:t>
      </w:r>
    </w:p>
    <w:p w14:paraId="1E6F5E72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1E6F5E75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73" w14:textId="77777777" w:rsidR="00631287" w:rsidRPr="00036F8B" w:rsidRDefault="00631287" w:rsidP="00985C8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7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E6F5E78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7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7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E6F5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7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7A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D20BBE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E6F5E7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7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7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E6F5E81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E6F5E86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8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8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8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8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1E6F5E8B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87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F5E8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F5E89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F5E8A" w14:textId="77777777" w:rsidR="009018B1" w:rsidRPr="007056D8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</w:p>
        </w:tc>
      </w:tr>
      <w:tr w:rsidR="009018B1" w:rsidRPr="00036F8B" w14:paraId="1E6F5E9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8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F5E8D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F5E8E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F5E8F" w14:textId="77777777" w:rsidR="009018B1" w:rsidRPr="007056D8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</w:p>
        </w:tc>
      </w:tr>
      <w:tr w:rsidR="009018B1" w:rsidRPr="00036F8B" w14:paraId="1E6F5E95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91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F5E9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F5E93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F5E94" w14:textId="77777777" w:rsidR="009018B1" w:rsidRPr="007056D8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</w:p>
        </w:tc>
      </w:tr>
      <w:tr w:rsidR="009018B1" w:rsidRPr="00036F8B" w14:paraId="1E6F5E9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96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F5E97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F5E9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F5E99" w14:textId="77777777" w:rsidR="009018B1" w:rsidRPr="007056D8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</w:p>
        </w:tc>
      </w:tr>
      <w:tr w:rsidR="009018B1" w:rsidRPr="00036F8B" w14:paraId="1E6F5E9F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9B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9C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9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1E6F5EA4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A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A1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A2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A3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1E6F5EA9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A5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A6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A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A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1E6F5EAE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A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AB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AC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A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1E6F5EB3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AF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B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B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B2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1E6F5EB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B5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B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1E6F5EB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B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BA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BB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BC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1E6F5EC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B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BF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1E6F5EC1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E6F5EC2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1E6F5EC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C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E6F5E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C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E6F5EC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C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E6F5EC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C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E6F5E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E6F5ED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D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D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D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D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E6F5ED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D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E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ED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EDA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EE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ED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ED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EDF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EE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EE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EE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EE4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E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E6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EE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E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EE9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EE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E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E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E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F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F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E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EF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E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0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0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10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1E6F5F11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E6F5F12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Q3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1E6F5F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1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E6F5F1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E6F5F1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1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E6F5F1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1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1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E6F5F2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E6F5F2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2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2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2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2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E6F5F2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2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2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2A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F3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2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2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2F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F3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3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3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34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F3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36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3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3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39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F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3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3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4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4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4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4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4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4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4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4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4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5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5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5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5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5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5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5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5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5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5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5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60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5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1E6F5F61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E6F5F62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1E6F5F6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6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6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E6F5F6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6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6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E6F5F6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6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6A" w14:textId="77777777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Yes</w:t>
            </w:r>
          </w:p>
        </w:tc>
      </w:tr>
      <w:tr w:rsidR="00FB73C7" w:rsidRPr="00036F8B" w14:paraId="1E6F5F6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6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E6F5F7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6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E6F5F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7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7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7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7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E6F5F7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7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7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7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7A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F8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7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7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7F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F8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8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8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84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F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86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8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89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F8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8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8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8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8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9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9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9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9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9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9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9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A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9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A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A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A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A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A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A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A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B0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A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1E6F5FB1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E6F5FB2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Q5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1E6F5FB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B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B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E6F5FB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E6F5FB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B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B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E6F5FB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B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B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E6F5FC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B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E6F5FC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C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C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C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E6F5FC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C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C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C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CA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FD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C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CF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FD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D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D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D4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FD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D6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D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5FD9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5F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D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D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E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E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E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E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E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E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E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E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E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E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E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E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E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F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F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F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F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5FF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00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F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1E6F6001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E6F6002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1E6F600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0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E6F600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0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E6F600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E6F600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0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0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E6F601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0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1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E6F601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1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1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1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E6F601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1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1A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02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1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1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1F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0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2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2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2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24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02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26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2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29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02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2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2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3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3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3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3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3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3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3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3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3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4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4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4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4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4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4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4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50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1E6F6051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E6F6052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1E6F605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5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5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E6F605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5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E6F605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5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E6F605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5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5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E6F606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E6F606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6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6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6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E6F606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6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68" w14:textId="77777777" w:rsidR="0066496D" w:rsidRPr="00036F8B" w:rsidRDefault="0066496D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6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6A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07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6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6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6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6F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07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7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7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7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74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07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76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7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7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79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07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7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7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8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8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8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8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8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8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8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8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8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9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9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9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9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A0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9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9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1E6F60A1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E6F60A2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1E6F60A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A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E6F60A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A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E6F60A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A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E6F60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A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A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E6F60B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A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E6F60B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B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B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B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E6F60B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B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B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BA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0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B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B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BF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0C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C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C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C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C4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0C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C6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C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0C9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0C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C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C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D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D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D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D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D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D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D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D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D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D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E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E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E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E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E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E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E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E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E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0F0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1E6F60F1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E6F60F2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Q9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1E6F60F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F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E6F60F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F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E6F60F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F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E6F60F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F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F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E6F610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0F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0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E6F610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0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0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0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E6F610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0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0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0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0A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11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0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0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0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0F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11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1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1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14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11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16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1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19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11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1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2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2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2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2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2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2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3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2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3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3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3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3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3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3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3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40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1E6F6141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E6F6142" w14:textId="77777777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1E6F614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43" w14:textId="77777777" w:rsidR="0066496D" w:rsidRPr="00036F8B" w:rsidRDefault="0066496D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4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E6F614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4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4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E6F614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4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E6F61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4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4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E6F615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5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E6F615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5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5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5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5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E6F615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5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5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5A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16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5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5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5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5F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16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6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6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64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16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66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6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6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F6169" w14:textId="77777777" w:rsidR="0066496D" w:rsidRPr="00036F8B" w:rsidRDefault="006649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</w:p>
        </w:tc>
      </w:tr>
      <w:tr w:rsidR="00FB73C7" w:rsidRPr="00036F8B" w14:paraId="1E6F616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6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6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7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7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7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7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7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7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7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7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7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7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8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7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8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8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8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8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8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8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8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8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E6F6190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8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1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1E6F6191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6194" w14:textId="77777777" w:rsidR="00E62505" w:rsidRDefault="00E62505" w:rsidP="00C3379D">
      <w:pPr>
        <w:spacing w:before="0" w:after="0" w:line="240" w:lineRule="auto"/>
      </w:pPr>
      <w:r>
        <w:separator/>
      </w:r>
    </w:p>
  </w:endnote>
  <w:endnote w:type="continuationSeparator" w:id="0">
    <w:p w14:paraId="1E6F6195" w14:textId="77777777" w:rsidR="00E62505" w:rsidRDefault="00E62505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6198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6199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D8761F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619B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F6192" w14:textId="77777777" w:rsidR="00E62505" w:rsidRDefault="00E62505" w:rsidP="00C3379D">
      <w:pPr>
        <w:spacing w:before="0" w:after="0" w:line="240" w:lineRule="auto"/>
      </w:pPr>
      <w:r>
        <w:separator/>
      </w:r>
    </w:p>
  </w:footnote>
  <w:footnote w:type="continuationSeparator" w:id="0">
    <w:p w14:paraId="1E6F6193" w14:textId="77777777" w:rsidR="00E62505" w:rsidRDefault="00E62505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6196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6197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619A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6F8B"/>
    <w:rsid w:val="000376B1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42CF"/>
    <w:rsid w:val="00074A63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F39"/>
    <w:rsid w:val="000B60F8"/>
    <w:rsid w:val="000B6161"/>
    <w:rsid w:val="000C05B8"/>
    <w:rsid w:val="000C0E4C"/>
    <w:rsid w:val="000C729E"/>
    <w:rsid w:val="000C7834"/>
    <w:rsid w:val="000D057D"/>
    <w:rsid w:val="000D0AD1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5EBE"/>
    <w:rsid w:val="000F64CE"/>
    <w:rsid w:val="00103B3C"/>
    <w:rsid w:val="001043B9"/>
    <w:rsid w:val="0010474C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21920"/>
    <w:rsid w:val="00223EA9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CF2"/>
    <w:rsid w:val="002B4051"/>
    <w:rsid w:val="002C22D2"/>
    <w:rsid w:val="002C2957"/>
    <w:rsid w:val="002C317C"/>
    <w:rsid w:val="002C5F9D"/>
    <w:rsid w:val="002D719D"/>
    <w:rsid w:val="002D7A09"/>
    <w:rsid w:val="002D7B56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15A2"/>
    <w:rsid w:val="003124FF"/>
    <w:rsid w:val="00315F2F"/>
    <w:rsid w:val="00317AF3"/>
    <w:rsid w:val="0032262B"/>
    <w:rsid w:val="00322702"/>
    <w:rsid w:val="00323117"/>
    <w:rsid w:val="00324DF5"/>
    <w:rsid w:val="00325DB4"/>
    <w:rsid w:val="00333556"/>
    <w:rsid w:val="00335311"/>
    <w:rsid w:val="0034691F"/>
    <w:rsid w:val="0034764E"/>
    <w:rsid w:val="00355FCD"/>
    <w:rsid w:val="00360ECB"/>
    <w:rsid w:val="00361E03"/>
    <w:rsid w:val="0036773A"/>
    <w:rsid w:val="0037028B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D1FD4"/>
    <w:rsid w:val="003D3C17"/>
    <w:rsid w:val="003D46BA"/>
    <w:rsid w:val="003D5EB8"/>
    <w:rsid w:val="003E1DEB"/>
    <w:rsid w:val="003E2315"/>
    <w:rsid w:val="003E70A8"/>
    <w:rsid w:val="003F06F7"/>
    <w:rsid w:val="003F195D"/>
    <w:rsid w:val="003F7E61"/>
    <w:rsid w:val="00401C46"/>
    <w:rsid w:val="004026F1"/>
    <w:rsid w:val="00402B5E"/>
    <w:rsid w:val="00402DD9"/>
    <w:rsid w:val="0041032D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5C0B"/>
    <w:rsid w:val="00455CBB"/>
    <w:rsid w:val="004579C7"/>
    <w:rsid w:val="00460B9D"/>
    <w:rsid w:val="00463DDC"/>
    <w:rsid w:val="00466DCC"/>
    <w:rsid w:val="004741C0"/>
    <w:rsid w:val="00476598"/>
    <w:rsid w:val="00483456"/>
    <w:rsid w:val="004838C8"/>
    <w:rsid w:val="00491100"/>
    <w:rsid w:val="00492B58"/>
    <w:rsid w:val="00492CC5"/>
    <w:rsid w:val="0049372D"/>
    <w:rsid w:val="004942A5"/>
    <w:rsid w:val="0049497B"/>
    <w:rsid w:val="004963FF"/>
    <w:rsid w:val="00497D43"/>
    <w:rsid w:val="004A6473"/>
    <w:rsid w:val="004A7261"/>
    <w:rsid w:val="004B180D"/>
    <w:rsid w:val="004C053B"/>
    <w:rsid w:val="004C1E95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F7A"/>
    <w:rsid w:val="005056C2"/>
    <w:rsid w:val="00510010"/>
    <w:rsid w:val="00510092"/>
    <w:rsid w:val="00510D85"/>
    <w:rsid w:val="00511C7C"/>
    <w:rsid w:val="00520A20"/>
    <w:rsid w:val="0052228D"/>
    <w:rsid w:val="005229CC"/>
    <w:rsid w:val="0052306A"/>
    <w:rsid w:val="0052595E"/>
    <w:rsid w:val="00525BFB"/>
    <w:rsid w:val="00530738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90629"/>
    <w:rsid w:val="0059692F"/>
    <w:rsid w:val="005A05A7"/>
    <w:rsid w:val="005A08B2"/>
    <w:rsid w:val="005A1DC7"/>
    <w:rsid w:val="005A329F"/>
    <w:rsid w:val="005A403D"/>
    <w:rsid w:val="005D0698"/>
    <w:rsid w:val="005D16D3"/>
    <w:rsid w:val="005D205A"/>
    <w:rsid w:val="005D2250"/>
    <w:rsid w:val="005D42C6"/>
    <w:rsid w:val="005D5355"/>
    <w:rsid w:val="005E0FD2"/>
    <w:rsid w:val="005E339B"/>
    <w:rsid w:val="005E3B7C"/>
    <w:rsid w:val="005E49DD"/>
    <w:rsid w:val="005E5AD0"/>
    <w:rsid w:val="00600BCC"/>
    <w:rsid w:val="00604172"/>
    <w:rsid w:val="00607719"/>
    <w:rsid w:val="006077E3"/>
    <w:rsid w:val="0061059E"/>
    <w:rsid w:val="00612EF1"/>
    <w:rsid w:val="00612FFC"/>
    <w:rsid w:val="006203AC"/>
    <w:rsid w:val="006207C8"/>
    <w:rsid w:val="006264BC"/>
    <w:rsid w:val="0063090A"/>
    <w:rsid w:val="00631287"/>
    <w:rsid w:val="0063707E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48B1"/>
    <w:rsid w:val="006B0AC9"/>
    <w:rsid w:val="006B2273"/>
    <w:rsid w:val="006B4170"/>
    <w:rsid w:val="006C1EF6"/>
    <w:rsid w:val="006C389C"/>
    <w:rsid w:val="006C59A5"/>
    <w:rsid w:val="006D49E7"/>
    <w:rsid w:val="006D6FE2"/>
    <w:rsid w:val="006D7040"/>
    <w:rsid w:val="006E057B"/>
    <w:rsid w:val="006E1D3D"/>
    <w:rsid w:val="006E3AE0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3AFD"/>
    <w:rsid w:val="00717B75"/>
    <w:rsid w:val="007222D5"/>
    <w:rsid w:val="00722703"/>
    <w:rsid w:val="007228DF"/>
    <w:rsid w:val="00725295"/>
    <w:rsid w:val="00727EC0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57EE"/>
    <w:rsid w:val="0076773C"/>
    <w:rsid w:val="00767DD6"/>
    <w:rsid w:val="007760F1"/>
    <w:rsid w:val="007776E5"/>
    <w:rsid w:val="0078753E"/>
    <w:rsid w:val="007902BD"/>
    <w:rsid w:val="007917F8"/>
    <w:rsid w:val="0079540F"/>
    <w:rsid w:val="0079634B"/>
    <w:rsid w:val="00796AB9"/>
    <w:rsid w:val="007A1BB6"/>
    <w:rsid w:val="007A67FE"/>
    <w:rsid w:val="007B3049"/>
    <w:rsid w:val="007B37B4"/>
    <w:rsid w:val="007B5EF0"/>
    <w:rsid w:val="007B7789"/>
    <w:rsid w:val="007C0BA2"/>
    <w:rsid w:val="007C10DD"/>
    <w:rsid w:val="007C1E27"/>
    <w:rsid w:val="007C74DE"/>
    <w:rsid w:val="007C7AA9"/>
    <w:rsid w:val="007D00C2"/>
    <w:rsid w:val="007D3514"/>
    <w:rsid w:val="007D51A1"/>
    <w:rsid w:val="007D54E5"/>
    <w:rsid w:val="007E049F"/>
    <w:rsid w:val="007E6D08"/>
    <w:rsid w:val="007F0572"/>
    <w:rsid w:val="007F14F4"/>
    <w:rsid w:val="007F41C0"/>
    <w:rsid w:val="007F5643"/>
    <w:rsid w:val="007F604D"/>
    <w:rsid w:val="008038C6"/>
    <w:rsid w:val="00813A97"/>
    <w:rsid w:val="00816790"/>
    <w:rsid w:val="00817AB2"/>
    <w:rsid w:val="00821FCB"/>
    <w:rsid w:val="00822C9A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6CB6"/>
    <w:rsid w:val="00877AFA"/>
    <w:rsid w:val="00881687"/>
    <w:rsid w:val="00883A9C"/>
    <w:rsid w:val="00884CA2"/>
    <w:rsid w:val="00891DF1"/>
    <w:rsid w:val="0089445D"/>
    <w:rsid w:val="00896274"/>
    <w:rsid w:val="008A08E1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4784"/>
    <w:rsid w:val="00914C51"/>
    <w:rsid w:val="00914C7E"/>
    <w:rsid w:val="00915C7D"/>
    <w:rsid w:val="0092705B"/>
    <w:rsid w:val="00927258"/>
    <w:rsid w:val="009365B4"/>
    <w:rsid w:val="00942E10"/>
    <w:rsid w:val="00942F6D"/>
    <w:rsid w:val="00945F6A"/>
    <w:rsid w:val="00945FB5"/>
    <w:rsid w:val="00947003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19A5"/>
    <w:rsid w:val="009E5919"/>
    <w:rsid w:val="009E5D50"/>
    <w:rsid w:val="009E5D9F"/>
    <w:rsid w:val="009F14C0"/>
    <w:rsid w:val="009F4CCA"/>
    <w:rsid w:val="009F64F9"/>
    <w:rsid w:val="00A04A6E"/>
    <w:rsid w:val="00A0566C"/>
    <w:rsid w:val="00A1090B"/>
    <w:rsid w:val="00A12E2A"/>
    <w:rsid w:val="00A16AA6"/>
    <w:rsid w:val="00A2021F"/>
    <w:rsid w:val="00A25B74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7258F"/>
    <w:rsid w:val="00A75B42"/>
    <w:rsid w:val="00A77883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6672"/>
    <w:rsid w:val="00AD6C78"/>
    <w:rsid w:val="00AE0F2F"/>
    <w:rsid w:val="00AE1FAF"/>
    <w:rsid w:val="00AE36CF"/>
    <w:rsid w:val="00AE51AD"/>
    <w:rsid w:val="00AE6DCA"/>
    <w:rsid w:val="00AF0296"/>
    <w:rsid w:val="00AF4CA1"/>
    <w:rsid w:val="00AF4CB3"/>
    <w:rsid w:val="00AF5657"/>
    <w:rsid w:val="00AF71D0"/>
    <w:rsid w:val="00B00F4F"/>
    <w:rsid w:val="00B03046"/>
    <w:rsid w:val="00B052DC"/>
    <w:rsid w:val="00B10CB7"/>
    <w:rsid w:val="00B111BE"/>
    <w:rsid w:val="00B1541B"/>
    <w:rsid w:val="00B16BD7"/>
    <w:rsid w:val="00B16D2E"/>
    <w:rsid w:val="00B22935"/>
    <w:rsid w:val="00B23329"/>
    <w:rsid w:val="00B272CE"/>
    <w:rsid w:val="00B314F7"/>
    <w:rsid w:val="00B3522A"/>
    <w:rsid w:val="00B36CB9"/>
    <w:rsid w:val="00B36D0F"/>
    <w:rsid w:val="00B4002D"/>
    <w:rsid w:val="00B41B01"/>
    <w:rsid w:val="00B4244E"/>
    <w:rsid w:val="00B42B76"/>
    <w:rsid w:val="00B43D43"/>
    <w:rsid w:val="00B43F7B"/>
    <w:rsid w:val="00B531E3"/>
    <w:rsid w:val="00B53F81"/>
    <w:rsid w:val="00B60571"/>
    <w:rsid w:val="00B6280C"/>
    <w:rsid w:val="00B726A6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340D"/>
    <w:rsid w:val="00BF421C"/>
    <w:rsid w:val="00BF437D"/>
    <w:rsid w:val="00BF6ECE"/>
    <w:rsid w:val="00C0228A"/>
    <w:rsid w:val="00C04FB3"/>
    <w:rsid w:val="00C07CF4"/>
    <w:rsid w:val="00C102EE"/>
    <w:rsid w:val="00C10FA7"/>
    <w:rsid w:val="00C11A6A"/>
    <w:rsid w:val="00C16E95"/>
    <w:rsid w:val="00C226E2"/>
    <w:rsid w:val="00C22785"/>
    <w:rsid w:val="00C319B4"/>
    <w:rsid w:val="00C3379D"/>
    <w:rsid w:val="00C362A4"/>
    <w:rsid w:val="00C37E2F"/>
    <w:rsid w:val="00C407E3"/>
    <w:rsid w:val="00C42DE6"/>
    <w:rsid w:val="00C453BD"/>
    <w:rsid w:val="00C4580C"/>
    <w:rsid w:val="00C50800"/>
    <w:rsid w:val="00C5703F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50C9"/>
    <w:rsid w:val="00C97803"/>
    <w:rsid w:val="00CA2715"/>
    <w:rsid w:val="00CA3A3F"/>
    <w:rsid w:val="00CA4935"/>
    <w:rsid w:val="00CB13CA"/>
    <w:rsid w:val="00CB19F3"/>
    <w:rsid w:val="00CB3A7F"/>
    <w:rsid w:val="00CB4272"/>
    <w:rsid w:val="00CB4293"/>
    <w:rsid w:val="00CB6284"/>
    <w:rsid w:val="00CB775C"/>
    <w:rsid w:val="00CC02C2"/>
    <w:rsid w:val="00CC0695"/>
    <w:rsid w:val="00CC4E23"/>
    <w:rsid w:val="00CC73A9"/>
    <w:rsid w:val="00CC7E76"/>
    <w:rsid w:val="00CD14E4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520D"/>
    <w:rsid w:val="00D20BBE"/>
    <w:rsid w:val="00D22110"/>
    <w:rsid w:val="00D24235"/>
    <w:rsid w:val="00D255FF"/>
    <w:rsid w:val="00D25BAC"/>
    <w:rsid w:val="00D27067"/>
    <w:rsid w:val="00D334A7"/>
    <w:rsid w:val="00D357E0"/>
    <w:rsid w:val="00D357ED"/>
    <w:rsid w:val="00D40BDA"/>
    <w:rsid w:val="00D431DB"/>
    <w:rsid w:val="00D5009A"/>
    <w:rsid w:val="00D5451A"/>
    <w:rsid w:val="00D625BA"/>
    <w:rsid w:val="00D6613F"/>
    <w:rsid w:val="00D67581"/>
    <w:rsid w:val="00D70C42"/>
    <w:rsid w:val="00D70D29"/>
    <w:rsid w:val="00D73200"/>
    <w:rsid w:val="00D8106C"/>
    <w:rsid w:val="00D824CE"/>
    <w:rsid w:val="00D85865"/>
    <w:rsid w:val="00D867D6"/>
    <w:rsid w:val="00D8761F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2CC5"/>
    <w:rsid w:val="00E03C8E"/>
    <w:rsid w:val="00E069AD"/>
    <w:rsid w:val="00E11998"/>
    <w:rsid w:val="00E157CD"/>
    <w:rsid w:val="00E17529"/>
    <w:rsid w:val="00E200B9"/>
    <w:rsid w:val="00E20E95"/>
    <w:rsid w:val="00E22C5F"/>
    <w:rsid w:val="00E22D1B"/>
    <w:rsid w:val="00E27A89"/>
    <w:rsid w:val="00E3245D"/>
    <w:rsid w:val="00E3335E"/>
    <w:rsid w:val="00E334BE"/>
    <w:rsid w:val="00E35C8E"/>
    <w:rsid w:val="00E430A9"/>
    <w:rsid w:val="00E44880"/>
    <w:rsid w:val="00E4566A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436EF"/>
    <w:rsid w:val="00F43D69"/>
    <w:rsid w:val="00F447A3"/>
    <w:rsid w:val="00F507FB"/>
    <w:rsid w:val="00F553FF"/>
    <w:rsid w:val="00F61343"/>
    <w:rsid w:val="00F62ED5"/>
    <w:rsid w:val="00F64865"/>
    <w:rsid w:val="00F74E39"/>
    <w:rsid w:val="00F8033C"/>
    <w:rsid w:val="00F80A49"/>
    <w:rsid w:val="00F80CFF"/>
    <w:rsid w:val="00F85C3C"/>
    <w:rsid w:val="00F876BB"/>
    <w:rsid w:val="00F908E9"/>
    <w:rsid w:val="00F92CCB"/>
    <w:rsid w:val="00F94618"/>
    <w:rsid w:val="00F94BF5"/>
    <w:rsid w:val="00F95F81"/>
    <w:rsid w:val="00F968C9"/>
    <w:rsid w:val="00FA1CB2"/>
    <w:rsid w:val="00FA4513"/>
    <w:rsid w:val="00FB1CA2"/>
    <w:rsid w:val="00FB27D0"/>
    <w:rsid w:val="00FB655E"/>
    <w:rsid w:val="00FB6662"/>
    <w:rsid w:val="00FB73C7"/>
    <w:rsid w:val="00FC12B4"/>
    <w:rsid w:val="00FC2E6C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F5E70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0</TotalTime>
  <Pages>6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2</cp:revision>
  <cp:lastPrinted>2009-03-13T17:29:00Z</cp:lastPrinted>
  <dcterms:created xsi:type="dcterms:W3CDTF">2022-03-14T12:31:00Z</dcterms:created>
  <dcterms:modified xsi:type="dcterms:W3CDTF">2022-03-14T12:31:00Z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