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1CF3BE98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325321">
        <w:rPr>
          <w:color w:val="000000" w:themeColor="text1"/>
          <w:sz w:val="24"/>
          <w:szCs w:val="20"/>
        </w:rPr>
        <w:t>4</w:t>
      </w:r>
    </w:p>
    <w:p w14:paraId="302D72D7" w14:textId="7777777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579E17BD" w:rsidR="00631287" w:rsidRPr="00036F8B" w:rsidRDefault="00CA218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Which </w:t>
            </w:r>
            <w:r w:rsidR="00B06FE1">
              <w:rPr>
                <w:color w:val="000000" w:themeColor="text1"/>
                <w:szCs w:val="20"/>
              </w:rPr>
              <w:t>of below you need for running your java program</w:t>
            </w:r>
            <w:r w:rsidR="00E310A7">
              <w:rPr>
                <w:color w:val="000000" w:themeColor="text1"/>
                <w:szCs w:val="20"/>
              </w:rPr>
              <w:t xml:space="preserve"> (.class file)</w:t>
            </w:r>
            <w:r w:rsidR="00B06FE1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7777777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CA218C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1938FEB1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JDK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4EF7E683" w:rsidR="00C94A7B" w:rsidRPr="00306F1D" w:rsidRDefault="00B06FE1" w:rsidP="00C94A7B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JRE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492DD232" w:rsidR="009018B1" w:rsidRPr="007056D8" w:rsidRDefault="00F00673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7E280FC1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Compiler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77777777" w:rsidR="009018B1" w:rsidRPr="007056D8" w:rsidRDefault="00CA218C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6C431F16" w:rsidR="009018B1" w:rsidRPr="00306F1D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Javadoc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6366D6F8" w:rsidR="009018B1" w:rsidRPr="007056D8" w:rsidRDefault="00B06FE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1A440DDC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F153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3A32A" w14:textId="3ED8ADAA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6167B">
              <w:rPr>
                <w:color w:val="000000" w:themeColor="text1"/>
                <w:szCs w:val="20"/>
              </w:rPr>
              <w:t xml:space="preserve">hich of the following </w:t>
            </w:r>
            <w:r w:rsidR="00635996">
              <w:rPr>
                <w:color w:val="000000" w:themeColor="text1"/>
                <w:szCs w:val="20"/>
              </w:rPr>
              <w:t>is</w:t>
            </w:r>
            <w:r>
              <w:rPr>
                <w:color w:val="000000" w:themeColor="text1"/>
                <w:szCs w:val="20"/>
              </w:rPr>
              <w:t xml:space="preserve"> not</w:t>
            </w:r>
            <w:r w:rsidR="0010630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3E6F4F42" w:rsidR="0066496D" w:rsidRPr="00036F8B" w:rsidRDefault="00B06FE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Annotations do not directly affect program semantics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60BE2252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35ABEAA3" w:rsidR="0066496D" w:rsidRPr="00036F8B" w:rsidRDefault="0063599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Autom</w:t>
            </w:r>
            <w:r w:rsidR="00B06FE1">
              <w:rPr>
                <w:color w:val="000000" w:themeColor="text1"/>
                <w:szCs w:val="20"/>
              </w:rPr>
              <w:t>atic garbage collection is integral part of java and its runtime system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3CA267AB" w:rsidR="0066496D" w:rsidRPr="00036F8B" w:rsidRDefault="00454A3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29643559" w:rsidR="0066496D" w:rsidRPr="00036F8B" w:rsidRDefault="00635996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</w:t>
            </w:r>
            <w:r w:rsidR="00B06FE1">
              <w:rPr>
                <w:color w:val="000000" w:themeColor="text1"/>
                <w:szCs w:val="20"/>
              </w:rPr>
              <w:t xml:space="preserve">Unreachable code is </w:t>
            </w:r>
            <w:r w:rsidR="00F83DF0"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6CC71A91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41D7BC" w14:textId="5FB2FE8A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F83DF0">
              <w:rPr>
                <w:color w:val="000000" w:themeColor="text1"/>
                <w:szCs w:val="20"/>
              </w:rPr>
              <w:t>ccess</w:t>
            </w:r>
            <w:r w:rsidR="00795BC8">
              <w:rPr>
                <w:color w:val="000000" w:themeColor="text1"/>
                <w:szCs w:val="20"/>
              </w:rPr>
              <w:t>ing</w:t>
            </w:r>
            <w:r w:rsidR="00F83DF0">
              <w:rPr>
                <w:color w:val="000000" w:themeColor="text1"/>
                <w:szCs w:val="20"/>
              </w:rPr>
              <w:t xml:space="preserve"> array index beyond defined range will give runtime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41BB6107" w:rsidR="0066496D" w:rsidRPr="00036F8B" w:rsidRDefault="00F83DF0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7447B49B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0D202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3607F" w14:textId="52B14664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</w:t>
            </w:r>
            <w:r w:rsidR="003E72CD">
              <w:rPr>
                <w:color w:val="000000" w:themeColor="text1"/>
                <w:szCs w:val="20"/>
              </w:rPr>
              <w:t>hich of the following</w:t>
            </w:r>
            <w:r w:rsidR="00032A23">
              <w:rPr>
                <w:color w:val="000000" w:themeColor="text1"/>
                <w:szCs w:val="20"/>
              </w:rPr>
              <w:t xml:space="preserve"> </w:t>
            </w:r>
            <w:r w:rsidR="000C76A4">
              <w:rPr>
                <w:color w:val="000000" w:themeColor="text1"/>
                <w:szCs w:val="20"/>
              </w:rPr>
              <w:t xml:space="preserve">is not </w:t>
            </w:r>
            <w:r>
              <w:rPr>
                <w:color w:val="000000" w:themeColor="text1"/>
                <w:szCs w:val="20"/>
              </w:rPr>
              <w:t>true</w:t>
            </w:r>
            <w:r w:rsidR="003E72CD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A9A05E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767D5EFB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javac</w:t>
            </w:r>
            <w:proofErr w:type="spellEnd"/>
            <w:r>
              <w:rPr>
                <w:color w:val="000000" w:themeColor="text1"/>
                <w:szCs w:val="20"/>
              </w:rPr>
              <w:t xml:space="preserve"> filename.java is used to compile java program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1441FBF0" w:rsidR="0066496D" w:rsidRPr="00036F8B" w:rsidRDefault="0021637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29CA49A8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javadoc</w:t>
            </w:r>
            <w:proofErr w:type="spellEnd"/>
            <w:r>
              <w:rPr>
                <w:color w:val="000000" w:themeColor="text1"/>
                <w:szCs w:val="20"/>
              </w:rPr>
              <w:t xml:space="preserve"> filename.java command is used to generate java documentation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4206BD4C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1D4E9" w14:textId="1286C205" w:rsidR="0066496D" w:rsidRPr="00036F8B" w:rsidRDefault="000D202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</w:t>
            </w:r>
            <w:proofErr w:type="spellStart"/>
            <w:r>
              <w:rPr>
                <w:color w:val="000000" w:themeColor="text1"/>
                <w:szCs w:val="20"/>
              </w:rPr>
              <w:t>classfilename.class</w:t>
            </w:r>
            <w:proofErr w:type="spellEnd"/>
            <w:r>
              <w:rPr>
                <w:color w:val="000000" w:themeColor="text1"/>
                <w:szCs w:val="20"/>
              </w:rPr>
              <w:t xml:space="preserve"> is used to run java </w:t>
            </w:r>
            <w:r w:rsidR="00216378">
              <w:rPr>
                <w:color w:val="000000" w:themeColor="text1"/>
                <w:szCs w:val="20"/>
              </w:rPr>
              <w:t xml:space="preserve">class file </w:t>
            </w:r>
            <w:r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6B60804F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494C6335" w:rsidR="0066496D" w:rsidRPr="00036F8B" w:rsidRDefault="0021637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java -jar jarfilename.jar command is used to run a jar file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1BE8836D" w:rsidR="0066496D" w:rsidRPr="00036F8B" w:rsidRDefault="0077542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02773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DB0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7920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8FB7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2F8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64FA5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556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D37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319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E13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D6183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447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7869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2E47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25C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27DA3A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AE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7C9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C15C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AD756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2867D7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CBA4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20F0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5FED26B9" w14:textId="0CB6218B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22012A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37FB2" w14:textId="7FB37B1E" w:rsidR="0066496D" w:rsidRPr="00036F8B" w:rsidRDefault="000B7A0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statement</w:t>
            </w:r>
            <w:r w:rsidR="00037F5A">
              <w:rPr>
                <w:color w:val="000000" w:themeColor="text1"/>
                <w:szCs w:val="20"/>
              </w:rPr>
              <w:t>s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="00037F5A">
              <w:rPr>
                <w:color w:val="000000" w:themeColor="text1"/>
                <w:szCs w:val="20"/>
              </w:rPr>
              <w:t>are true</w:t>
            </w:r>
            <w:r w:rsidR="00680A57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51223BE3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037F5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280F3C19" w:rsidR="0066496D" w:rsidRPr="00036F8B" w:rsidRDefault="0022012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runtime searches for main method </w:t>
            </w:r>
            <w:r w:rsidR="00037F5A">
              <w:rPr>
                <w:color w:val="000000" w:themeColor="text1"/>
                <w:szCs w:val="20"/>
              </w:rPr>
              <w:t xml:space="preserve">with signature - </w:t>
            </w:r>
            <w:r>
              <w:rPr>
                <w:color w:val="000000" w:themeColor="text1"/>
                <w:szCs w:val="20"/>
              </w:rPr>
              <w:t xml:space="preserve">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 as starting point of your application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174FDC0A" w:rsidR="0066496D" w:rsidRPr="00036F8B" w:rsidRDefault="008A098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608BA738" w:rsidR="0066496D" w:rsidRPr="00036F8B" w:rsidRDefault="0022012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J2ME is used to develop java based mobile applications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263CDF12" w:rsidR="0066496D" w:rsidRPr="00036F8B" w:rsidRDefault="00B747A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17B9C9" w14:textId="00223E5D" w:rsidR="0066496D" w:rsidRPr="00036F8B" w:rsidRDefault="00B747A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</w:t>
            </w:r>
            <w:r w:rsidR="0022012A">
              <w:rPr>
                <w:color w:val="000000" w:themeColor="text1"/>
                <w:szCs w:val="20"/>
              </w:rPr>
              <w:t xml:space="preserve">nnotations </w:t>
            </w:r>
            <w:r w:rsidR="00037F5A">
              <w:rPr>
                <w:color w:val="000000" w:themeColor="text1"/>
                <w:szCs w:val="20"/>
              </w:rPr>
              <w:t xml:space="preserve">start with @ symbol and </w:t>
            </w:r>
            <w:r w:rsidR="0022012A">
              <w:rPr>
                <w:color w:val="000000" w:themeColor="text1"/>
                <w:szCs w:val="20"/>
              </w:rPr>
              <w:t xml:space="preserve">give </w:t>
            </w:r>
            <w:r w:rsidR="00037F5A">
              <w:rPr>
                <w:color w:val="000000" w:themeColor="text1"/>
                <w:szCs w:val="20"/>
              </w:rPr>
              <w:t>extra</w:t>
            </w:r>
            <w:r w:rsidR="0022012A">
              <w:rPr>
                <w:color w:val="000000" w:themeColor="text1"/>
                <w:szCs w:val="20"/>
              </w:rPr>
              <w:t xml:space="preserve"> information a</w:t>
            </w:r>
            <w:r w:rsidR="00037F5A">
              <w:rPr>
                <w:color w:val="000000" w:themeColor="text1"/>
                <w:szCs w:val="20"/>
              </w:rPr>
              <w:t>bout java program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5735F780" w:rsidR="0066496D" w:rsidRPr="00036F8B" w:rsidRDefault="00037F5A" w:rsidP="00483456">
            <w:pPr>
              <w:pStyle w:val="Cell"/>
              <w:rPr>
                <w:color w:val="000000" w:themeColor="text1"/>
                <w:szCs w:val="20"/>
              </w:rPr>
            </w:pPr>
            <w:proofErr w:type="gramStart"/>
            <w:r>
              <w:rPr>
                <w:color w:val="000000" w:themeColor="text1"/>
                <w:szCs w:val="20"/>
              </w:rPr>
              <w:t>All of</w:t>
            </w:r>
            <w:proofErr w:type="gramEnd"/>
            <w:r>
              <w:rPr>
                <w:color w:val="000000" w:themeColor="text1"/>
                <w:szCs w:val="20"/>
              </w:rPr>
              <w:t xml:space="preserve">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2F82D626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766E508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CBC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96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7A871048" w14:textId="70AAB85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2D0E97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8A586" w14:textId="36E9B3B8" w:rsidR="0066496D" w:rsidRPr="00036F8B" w:rsidRDefault="00D872C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</w:t>
            </w:r>
            <w:r w:rsidR="002D0E97">
              <w:rPr>
                <w:color w:val="000000" w:themeColor="text1"/>
                <w:szCs w:val="20"/>
              </w:rPr>
              <w:t>is not a feature of java language</w:t>
            </w:r>
            <w:r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21680FE9" w:rsidR="0066496D" w:rsidRPr="00036F8B" w:rsidRDefault="002D0E9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Robust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4D2BB93B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26CABD7" w:rsidR="0066496D" w:rsidRPr="00036F8B" w:rsidRDefault="002D0E9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Portable</w:t>
            </w:r>
            <w:r w:rsidR="0067790C">
              <w:rPr>
                <w:color w:val="000000" w:themeColor="text1"/>
                <w:szCs w:val="20"/>
              </w:rPr>
              <w:t xml:space="preserve"> &amp; platform</w:t>
            </w:r>
            <w:r w:rsidR="007629E7">
              <w:rPr>
                <w:color w:val="000000" w:themeColor="text1"/>
                <w:szCs w:val="20"/>
              </w:rPr>
              <w:t xml:space="preserve"> </w:t>
            </w:r>
            <w:proofErr w:type="spellStart"/>
            <w:r w:rsidR="007629E7">
              <w:rPr>
                <w:color w:val="000000" w:themeColor="text1"/>
                <w:szCs w:val="20"/>
              </w:rPr>
              <w:t>independant</w:t>
            </w:r>
            <w:proofErr w:type="spellEnd"/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03FD988C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3B06BA30" w:rsidR="0066496D" w:rsidRPr="00036F8B" w:rsidRDefault="007629E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Very flexible with no strong type checking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3D6ABC96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5D831DE1" w:rsidR="0066496D" w:rsidRPr="00036F8B" w:rsidRDefault="0067790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Multithreaded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096DE2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D15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0412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62C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892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C3CC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6875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20AF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B65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BA22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18A8E9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ECA8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B6D0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D8A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2A3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C615DD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D6A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B42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520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510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7F4248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AAA4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301BE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6A6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48736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B24F8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E94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A317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7CDA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8BD4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1F9B79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25FE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6545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E2455B6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84267" w14:textId="011E8185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</w:t>
            </w:r>
            <w:r w:rsidR="007C4B6E">
              <w:rPr>
                <w:color w:val="000000" w:themeColor="text1"/>
                <w:szCs w:val="20"/>
              </w:rPr>
              <w:t xml:space="preserve">ich of the following </w:t>
            </w:r>
            <w:r>
              <w:rPr>
                <w:color w:val="000000" w:themeColor="text1"/>
                <w:szCs w:val="20"/>
              </w:rPr>
              <w:t>is invalid nesting</w:t>
            </w:r>
            <w:r w:rsidR="0071209B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07353D9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351EEC" w14:textId="08CD7690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/*  //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7E30951" w:rsidR="0066496D" w:rsidRPr="00036F8B" w:rsidRDefault="00B6666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6F6F2B" w14:textId="628C6851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/* /* */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7C320EE1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71182DC4" w:rsidR="0066496D" w:rsidRPr="00036F8B" w:rsidRDefault="00E2127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// /*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187443BA" w:rsidR="0066496D" w:rsidRPr="00036F8B" w:rsidRDefault="00B6666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// /* *   */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7DB06F5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F1D7E1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E4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6EDA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82D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6A82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32B3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A17E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509D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8153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1AB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257090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1471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5AE2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6BE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6EE0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81D9C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1C3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E73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16CB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37AE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55D936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D11B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E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69C2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051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4910F55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05D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A0BB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537A44A4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48DC" w14:textId="165657BB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</w:t>
            </w:r>
            <w:r w:rsidR="00585806">
              <w:rPr>
                <w:color w:val="000000" w:themeColor="text1"/>
                <w:szCs w:val="20"/>
              </w:rPr>
              <w:t>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0C363779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AFEE4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2127330E" w:rsidR="0066496D" w:rsidRPr="00036F8B" w:rsidRDefault="00193844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JRE contains JVM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555AB85C" w:rsidR="0066496D" w:rsidRPr="00036F8B" w:rsidRDefault="0058580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6CA01DB5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contains Java compiler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531072A5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1A20926B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contains Standard class libraries (APIs)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205A23CD" w:rsidR="0066496D" w:rsidRPr="00036F8B" w:rsidRDefault="0019384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JRE gets installed automatically when JDK is installed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0E3D3A2A" w:rsidR="0066496D" w:rsidRPr="00036F8B" w:rsidRDefault="001938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B06761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7613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A423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A34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8395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2480C0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C3D1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1AB0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ADA1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DD0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0F9968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D16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ABE5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6229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90FA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5FC71AF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0FA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8C79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CB7A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E616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7C4E42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20D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5552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0C7F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4C9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6A46B3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29F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4EB3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04CB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BB0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5B1BD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8BC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00C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94C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56B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A4F3F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84B1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69E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2AADF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D83CCD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4378" w14:textId="43BD6AB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not 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3E61B35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manager who owns and edits the java doc comments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745AE2F9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054CC7C9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The garbage collector is a tool that tries to free unreferenced memory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60006EC4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possible to provide command line arguments to java program while running</w:t>
            </w:r>
            <w:r w:rsidR="008717B7">
              <w:rPr>
                <w:color w:val="000000" w:themeColor="text1"/>
                <w:szCs w:val="20"/>
              </w:rPr>
              <w:t xml:space="preserve"> </w:t>
            </w:r>
            <w:r w:rsidR="00CC7F13">
              <w:rPr>
                <w:color w:val="000000" w:themeColor="text1"/>
                <w:szCs w:val="20"/>
              </w:rPr>
              <w:t xml:space="preserve">it </w:t>
            </w:r>
            <w:r w:rsidR="008717B7">
              <w:rPr>
                <w:color w:val="000000" w:themeColor="text1"/>
                <w:szCs w:val="20"/>
              </w:rPr>
              <w:t>using java command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5498C5D7" w:rsidR="0066496D" w:rsidRPr="00036F8B" w:rsidRDefault="00D9374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5ADF7322" w:rsidR="0066496D" w:rsidRPr="00036F8B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To run byte </w:t>
            </w:r>
            <w:proofErr w:type="gramStart"/>
            <w:r>
              <w:rPr>
                <w:color w:val="000000" w:themeColor="text1"/>
                <w:szCs w:val="20"/>
              </w:rPr>
              <w:t>code</w:t>
            </w:r>
            <w:proofErr w:type="gramEnd"/>
            <w:r>
              <w:rPr>
                <w:color w:val="000000" w:themeColor="text1"/>
                <w:szCs w:val="20"/>
              </w:rPr>
              <w:t xml:space="preserve"> we need to have platform specific JVM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26894D65" w:rsidR="0066496D" w:rsidRPr="00036F8B" w:rsidRDefault="00E010F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0EF66303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887F11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B3D106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C675F" w14:textId="5ED8E746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67E6F" w14:textId="75D4FCAC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9E0973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030C81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6CC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9F17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F87C75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8A3E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37E79" w14:textId="345AA53D" w:rsidR="0066496D" w:rsidRPr="00036F8B" w:rsidRDefault="0035287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626E9396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7373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DEDF4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086409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20DB8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385F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0D58849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90373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32C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63BE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5F22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1502F73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338F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0D7111" w14:textId="641108D9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Classpath</w:t>
            </w:r>
            <w:proofErr w:type="spellEnd"/>
            <w:r>
              <w:rPr>
                <w:color w:val="000000" w:themeColor="text1"/>
                <w:szCs w:val="20"/>
              </w:rPr>
              <w:t xml:space="preserve"> is environment variable java com</w:t>
            </w:r>
            <w:r w:rsidR="00C50D78">
              <w:rPr>
                <w:color w:val="000000" w:themeColor="text1"/>
                <w:szCs w:val="20"/>
              </w:rPr>
              <w:t>p</w:t>
            </w:r>
            <w:r>
              <w:rPr>
                <w:color w:val="000000" w:themeColor="text1"/>
                <w:szCs w:val="20"/>
              </w:rPr>
              <w:t xml:space="preserve">iler or </w:t>
            </w:r>
            <w:proofErr w:type="spellStart"/>
            <w:r>
              <w:rPr>
                <w:color w:val="000000" w:themeColor="text1"/>
                <w:szCs w:val="20"/>
              </w:rPr>
              <w:t>jvm</w:t>
            </w:r>
            <w:proofErr w:type="spellEnd"/>
            <w:r>
              <w:rPr>
                <w:color w:val="000000" w:themeColor="text1"/>
                <w:szCs w:val="20"/>
              </w:rPr>
              <w:t xml:space="preserve"> (</w:t>
            </w:r>
            <w:proofErr w:type="spellStart"/>
            <w:r>
              <w:rPr>
                <w:color w:val="000000" w:themeColor="text1"/>
                <w:szCs w:val="20"/>
              </w:rPr>
              <w:t>classloader</w:t>
            </w:r>
            <w:proofErr w:type="spellEnd"/>
            <w:r>
              <w:rPr>
                <w:color w:val="000000" w:themeColor="text1"/>
                <w:szCs w:val="20"/>
              </w:rPr>
              <w:t xml:space="preserve">) use to locate </w:t>
            </w:r>
            <w:r w:rsidR="003C7BC7">
              <w:rPr>
                <w:color w:val="000000" w:themeColor="text1"/>
                <w:szCs w:val="20"/>
              </w:rPr>
              <w:t xml:space="preserve">and load </w:t>
            </w:r>
            <w:r>
              <w:rPr>
                <w:color w:val="000000" w:themeColor="text1"/>
                <w:szCs w:val="20"/>
              </w:rPr>
              <w:t xml:space="preserve">classes in the file system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B74D07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2D3B2" w14:textId="066E87FA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F119D0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93C2D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C64551" w14:textId="0F85F7A2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path variable points to folder in which </w:t>
            </w:r>
            <w:proofErr w:type="gramStart"/>
            <w:r>
              <w:rPr>
                <w:color w:val="000000" w:themeColor="text1"/>
                <w:szCs w:val="20"/>
              </w:rPr>
              <w:t>java  .</w:t>
            </w:r>
            <w:proofErr w:type="gramEnd"/>
            <w:r>
              <w:rPr>
                <w:color w:val="000000" w:themeColor="text1"/>
                <w:szCs w:val="20"/>
              </w:rPr>
              <w:t>class file resides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0C6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0E3B9C" w14:textId="0D7566D2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8951C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0CDD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47FC" w14:textId="2DE365A4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JSE is sufficient to develop distributed Java Enterprise applications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914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E6E91A" w14:textId="3106078D" w:rsidR="0066496D" w:rsidRPr="00036F8B" w:rsidRDefault="009E09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229BA9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3162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50432" w14:textId="64DDDEB3" w:rsidR="0066496D" w:rsidRPr="00036F8B" w:rsidRDefault="006A337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D6F1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8C13B" w14:textId="694CCE11" w:rsidR="0066496D" w:rsidRPr="00036F8B" w:rsidRDefault="006A3376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A13774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727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696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08D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69D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BFDD55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40E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739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9C9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BCB2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36FFBC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E1E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9D0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780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BDA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B6A9BC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D800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5C6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91A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5E1F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3074C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6A2A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A51C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F53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AB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13084B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BA2D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220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DE5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04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D0BDCF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DC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C556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5B06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C502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9F05EA3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969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E43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54057FF8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5D3C6F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2D20C" w14:textId="726B63F6" w:rsidR="0066496D" w:rsidRPr="00036F8B" w:rsidRDefault="005D3C6F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which of the following is </w:t>
            </w:r>
            <w:r w:rsidR="003E50FB">
              <w:rPr>
                <w:rFonts w:ascii="Arial" w:hAnsi="Arial" w:cs="Arial"/>
                <w:color w:val="000000" w:themeColor="text1"/>
                <w:lang w:val="en-IN"/>
              </w:rPr>
              <w:t xml:space="preserve">not 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>true?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170B7110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8C3A8" w14:textId="7F0B2D74" w:rsidR="0066496D" w:rsidRPr="00036F8B" w:rsidRDefault="003E50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File menu -&gt; export -&gt; Java -&gt; JAR </w:t>
            </w:r>
            <w:proofErr w:type="gramStart"/>
            <w:r>
              <w:rPr>
                <w:color w:val="000000" w:themeColor="text1"/>
                <w:szCs w:val="20"/>
              </w:rPr>
              <w:t>file  option</w:t>
            </w:r>
            <w:proofErr w:type="gramEnd"/>
            <w:r>
              <w:rPr>
                <w:color w:val="000000" w:themeColor="text1"/>
                <w:szCs w:val="20"/>
              </w:rPr>
              <w:t xml:space="preserve"> is used in eclipse to export selected project as jar file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57D9D693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D29FEB" w14:textId="5BDB5240" w:rsidR="0066496D" w:rsidRPr="00036F8B" w:rsidRDefault="003E50F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File menu -&gt; export -&gt; Java -&gt; Javadoc option can be used to generate java documentation for selected project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64BC79E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C8211" w14:textId="77777777" w:rsidR="00AD548C" w:rsidRDefault="00AD548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compiler searches for main method with signature </w:t>
            </w:r>
          </w:p>
          <w:p w14:paraId="4BD8CB7C" w14:textId="1252EB20" w:rsidR="0066496D" w:rsidRPr="00036F8B" w:rsidRDefault="00AD548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public static void </w:t>
            </w:r>
            <w:proofErr w:type="gramStart"/>
            <w:r>
              <w:rPr>
                <w:color w:val="000000" w:themeColor="text1"/>
                <w:szCs w:val="20"/>
              </w:rPr>
              <w:t>main(</w:t>
            </w:r>
            <w:proofErr w:type="gramEnd"/>
            <w:r>
              <w:rPr>
                <w:color w:val="000000" w:themeColor="text1"/>
                <w:szCs w:val="20"/>
              </w:rPr>
              <w:t xml:space="preserve">String[] </w:t>
            </w:r>
            <w:proofErr w:type="spellStart"/>
            <w:r>
              <w:rPr>
                <w:color w:val="000000" w:themeColor="text1"/>
                <w:szCs w:val="20"/>
              </w:rPr>
              <w:t>args</w:t>
            </w:r>
            <w:proofErr w:type="spellEnd"/>
            <w:r>
              <w:rPr>
                <w:color w:val="000000" w:themeColor="text1"/>
                <w:szCs w:val="20"/>
              </w:rPr>
              <w:t>)</w:t>
            </w:r>
            <w:r w:rsidR="003715AC">
              <w:rPr>
                <w:color w:val="000000" w:themeColor="text1"/>
                <w:szCs w:val="20"/>
              </w:rPr>
              <w:t xml:space="preserve"> to compile java file</w:t>
            </w:r>
            <w:r w:rsidR="00FF3A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4C82277B" w:rsidR="0066496D" w:rsidRPr="00036F8B" w:rsidRDefault="00F00673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469CA688" w:rsidR="0066496D" w:rsidRPr="00036F8B" w:rsidRDefault="00AD548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If there are 2 classes in java source file then on compilation two </w:t>
            </w:r>
            <w:r w:rsidR="00903C16">
              <w:rPr>
                <w:color w:val="000000" w:themeColor="text1"/>
                <w:szCs w:val="20"/>
              </w:rPr>
              <w:t>.</w:t>
            </w:r>
            <w:r>
              <w:rPr>
                <w:color w:val="000000" w:themeColor="text1"/>
                <w:szCs w:val="20"/>
              </w:rPr>
              <w:t>class files will be created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FB4AAF3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1504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268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E17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870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DA03EB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F07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C9B9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44069" w14:textId="77777777" w:rsidR="009E3322" w:rsidRDefault="009E3322" w:rsidP="00C3379D">
      <w:pPr>
        <w:spacing w:before="0" w:after="0" w:line="240" w:lineRule="auto"/>
      </w:pPr>
      <w:r>
        <w:separator/>
      </w:r>
    </w:p>
  </w:endnote>
  <w:endnote w:type="continuationSeparator" w:id="0">
    <w:p w14:paraId="25A8A55A" w14:textId="77777777" w:rsidR="009E3322" w:rsidRDefault="009E3322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78EDE" w14:textId="77777777" w:rsidR="006677E3" w:rsidRDefault="0066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4787" w14:textId="77777777" w:rsidR="006677E3" w:rsidRDefault="0066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4A9E" w14:textId="77777777" w:rsidR="009E3322" w:rsidRDefault="009E3322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26F274F" w14:textId="77777777" w:rsidR="009E3322" w:rsidRDefault="009E3322" w:rsidP="00C337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BFA29" w14:textId="77777777" w:rsidR="006677E3" w:rsidRDefault="0066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6CE3B" w14:textId="77777777" w:rsidR="006677E3" w:rsidRDefault="0066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F6FC" w14:textId="77777777" w:rsidR="006677E3" w:rsidRDefault="006677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4666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3976465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826364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975984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22882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238493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740397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93383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20515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4467995">
    <w:abstractNumId w:val="11"/>
  </w:num>
  <w:num w:numId="11" w16cid:durableId="798451514">
    <w:abstractNumId w:val="0"/>
  </w:num>
  <w:num w:numId="12" w16cid:durableId="21157115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3547525">
    <w:abstractNumId w:val="19"/>
  </w:num>
  <w:num w:numId="14" w16cid:durableId="1533303292">
    <w:abstractNumId w:val="19"/>
  </w:num>
  <w:num w:numId="15" w16cid:durableId="2107117861">
    <w:abstractNumId w:val="10"/>
  </w:num>
  <w:num w:numId="16" w16cid:durableId="1287740061">
    <w:abstractNumId w:val="13"/>
  </w:num>
  <w:num w:numId="17" w16cid:durableId="1788505693">
    <w:abstractNumId w:val="17"/>
  </w:num>
  <w:num w:numId="18" w16cid:durableId="808976678">
    <w:abstractNumId w:val="17"/>
    <w:lvlOverride w:ilvl="0">
      <w:startOverride w:val="1"/>
    </w:lvlOverride>
  </w:num>
  <w:num w:numId="19" w16cid:durableId="776290381">
    <w:abstractNumId w:val="14"/>
  </w:num>
  <w:num w:numId="20" w16cid:durableId="2085683871">
    <w:abstractNumId w:val="18"/>
  </w:num>
  <w:num w:numId="21" w16cid:durableId="19934285">
    <w:abstractNumId w:val="15"/>
  </w:num>
  <w:num w:numId="22" w16cid:durableId="1067339878">
    <w:abstractNumId w:val="16"/>
  </w:num>
  <w:num w:numId="23" w16cid:durableId="2786049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4BDB"/>
    <w:rsid w:val="00004F73"/>
    <w:rsid w:val="000062C2"/>
    <w:rsid w:val="00012694"/>
    <w:rsid w:val="00013169"/>
    <w:rsid w:val="00015380"/>
    <w:rsid w:val="000202E9"/>
    <w:rsid w:val="000230D5"/>
    <w:rsid w:val="00027164"/>
    <w:rsid w:val="0003079C"/>
    <w:rsid w:val="000316E1"/>
    <w:rsid w:val="00032A23"/>
    <w:rsid w:val="00033FE5"/>
    <w:rsid w:val="00036F8B"/>
    <w:rsid w:val="000376B1"/>
    <w:rsid w:val="00037F5A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42CF"/>
    <w:rsid w:val="00074A63"/>
    <w:rsid w:val="00080304"/>
    <w:rsid w:val="00081E0C"/>
    <w:rsid w:val="00084053"/>
    <w:rsid w:val="0008445A"/>
    <w:rsid w:val="00084857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F73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729E"/>
    <w:rsid w:val="000C76A4"/>
    <w:rsid w:val="000C7834"/>
    <w:rsid w:val="000D057D"/>
    <w:rsid w:val="000D0AD1"/>
    <w:rsid w:val="000D2020"/>
    <w:rsid w:val="000D3013"/>
    <w:rsid w:val="000D3B05"/>
    <w:rsid w:val="000E3115"/>
    <w:rsid w:val="000E33CC"/>
    <w:rsid w:val="000E7EB9"/>
    <w:rsid w:val="000F0250"/>
    <w:rsid w:val="000F268E"/>
    <w:rsid w:val="000F39EF"/>
    <w:rsid w:val="000F4220"/>
    <w:rsid w:val="000F4673"/>
    <w:rsid w:val="000F5EBE"/>
    <w:rsid w:val="000F64CE"/>
    <w:rsid w:val="00103B3C"/>
    <w:rsid w:val="001043B9"/>
    <w:rsid w:val="0010474C"/>
    <w:rsid w:val="00106305"/>
    <w:rsid w:val="0010733A"/>
    <w:rsid w:val="00110294"/>
    <w:rsid w:val="00111C84"/>
    <w:rsid w:val="00112F5E"/>
    <w:rsid w:val="00117393"/>
    <w:rsid w:val="00117A37"/>
    <w:rsid w:val="001222EF"/>
    <w:rsid w:val="00123C9A"/>
    <w:rsid w:val="001336F3"/>
    <w:rsid w:val="001374E4"/>
    <w:rsid w:val="00137E5A"/>
    <w:rsid w:val="00142668"/>
    <w:rsid w:val="0015007F"/>
    <w:rsid w:val="00152F41"/>
    <w:rsid w:val="00154A19"/>
    <w:rsid w:val="00157690"/>
    <w:rsid w:val="001639DB"/>
    <w:rsid w:val="00170B3D"/>
    <w:rsid w:val="00175DA6"/>
    <w:rsid w:val="001936C3"/>
    <w:rsid w:val="00193844"/>
    <w:rsid w:val="00194B25"/>
    <w:rsid w:val="00196930"/>
    <w:rsid w:val="001970EC"/>
    <w:rsid w:val="001A13C1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793E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7F5C"/>
    <w:rsid w:val="001F22DE"/>
    <w:rsid w:val="001F454E"/>
    <w:rsid w:val="001F48C8"/>
    <w:rsid w:val="001F5AA1"/>
    <w:rsid w:val="001F6DD1"/>
    <w:rsid w:val="001F79FF"/>
    <w:rsid w:val="0020022F"/>
    <w:rsid w:val="0020482A"/>
    <w:rsid w:val="00204959"/>
    <w:rsid w:val="00213885"/>
    <w:rsid w:val="00216378"/>
    <w:rsid w:val="0022012A"/>
    <w:rsid w:val="00221920"/>
    <w:rsid w:val="00222AB1"/>
    <w:rsid w:val="00223EA9"/>
    <w:rsid w:val="002253AC"/>
    <w:rsid w:val="00227733"/>
    <w:rsid w:val="00230E3E"/>
    <w:rsid w:val="0023228B"/>
    <w:rsid w:val="00234687"/>
    <w:rsid w:val="0023573C"/>
    <w:rsid w:val="002402CC"/>
    <w:rsid w:val="00243639"/>
    <w:rsid w:val="00252F08"/>
    <w:rsid w:val="00253B89"/>
    <w:rsid w:val="00255CF3"/>
    <w:rsid w:val="002561FA"/>
    <w:rsid w:val="00257EC9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FDA"/>
    <w:rsid w:val="002826BD"/>
    <w:rsid w:val="00282E2B"/>
    <w:rsid w:val="002832DA"/>
    <w:rsid w:val="00284A6F"/>
    <w:rsid w:val="002917D3"/>
    <w:rsid w:val="002935CD"/>
    <w:rsid w:val="00295180"/>
    <w:rsid w:val="00297D5D"/>
    <w:rsid w:val="002A0402"/>
    <w:rsid w:val="002A752D"/>
    <w:rsid w:val="002A7C02"/>
    <w:rsid w:val="002B0A76"/>
    <w:rsid w:val="002B0F17"/>
    <w:rsid w:val="002B3493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2598"/>
    <w:rsid w:val="002E33FC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5A2"/>
    <w:rsid w:val="003124FF"/>
    <w:rsid w:val="00315F2F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E03"/>
    <w:rsid w:val="0036773A"/>
    <w:rsid w:val="0037028B"/>
    <w:rsid w:val="003715AC"/>
    <w:rsid w:val="0037414C"/>
    <w:rsid w:val="00377793"/>
    <w:rsid w:val="00381CDD"/>
    <w:rsid w:val="003844F5"/>
    <w:rsid w:val="003848B4"/>
    <w:rsid w:val="00386B27"/>
    <w:rsid w:val="00393C77"/>
    <w:rsid w:val="003955A1"/>
    <w:rsid w:val="003A06F5"/>
    <w:rsid w:val="003A0E9E"/>
    <w:rsid w:val="003A3E8D"/>
    <w:rsid w:val="003A4B48"/>
    <w:rsid w:val="003A6929"/>
    <w:rsid w:val="003B3D3D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3C17"/>
    <w:rsid w:val="003D46BA"/>
    <w:rsid w:val="003D5EB8"/>
    <w:rsid w:val="003E0A83"/>
    <w:rsid w:val="003E1DEB"/>
    <w:rsid w:val="003E2315"/>
    <w:rsid w:val="003E50FB"/>
    <w:rsid w:val="003E70A8"/>
    <w:rsid w:val="003E72CD"/>
    <w:rsid w:val="003F06F7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20779"/>
    <w:rsid w:val="004208E8"/>
    <w:rsid w:val="0042377F"/>
    <w:rsid w:val="00423E0C"/>
    <w:rsid w:val="00425401"/>
    <w:rsid w:val="00426F8D"/>
    <w:rsid w:val="004276DE"/>
    <w:rsid w:val="00427A1A"/>
    <w:rsid w:val="00434442"/>
    <w:rsid w:val="0043478C"/>
    <w:rsid w:val="0043753E"/>
    <w:rsid w:val="00442222"/>
    <w:rsid w:val="004458B5"/>
    <w:rsid w:val="004459E2"/>
    <w:rsid w:val="0045164F"/>
    <w:rsid w:val="00453647"/>
    <w:rsid w:val="00454A3D"/>
    <w:rsid w:val="00455C0B"/>
    <w:rsid w:val="00455CBB"/>
    <w:rsid w:val="004579C7"/>
    <w:rsid w:val="00460B9D"/>
    <w:rsid w:val="00463DDC"/>
    <w:rsid w:val="00466DCC"/>
    <w:rsid w:val="004741C0"/>
    <w:rsid w:val="00476598"/>
    <w:rsid w:val="00477B74"/>
    <w:rsid w:val="00483456"/>
    <w:rsid w:val="004838C8"/>
    <w:rsid w:val="00491100"/>
    <w:rsid w:val="00492B58"/>
    <w:rsid w:val="00492CC5"/>
    <w:rsid w:val="0049372D"/>
    <w:rsid w:val="004942A5"/>
    <w:rsid w:val="0049497B"/>
    <w:rsid w:val="004963FF"/>
    <w:rsid w:val="00497D43"/>
    <w:rsid w:val="004A6473"/>
    <w:rsid w:val="004A6B70"/>
    <w:rsid w:val="004A7261"/>
    <w:rsid w:val="004B180D"/>
    <w:rsid w:val="004C053B"/>
    <w:rsid w:val="004C1E95"/>
    <w:rsid w:val="004C3A62"/>
    <w:rsid w:val="004C4C28"/>
    <w:rsid w:val="004C5FCF"/>
    <w:rsid w:val="004D0D49"/>
    <w:rsid w:val="004D10C6"/>
    <w:rsid w:val="004D19CC"/>
    <w:rsid w:val="004D3286"/>
    <w:rsid w:val="004D42AA"/>
    <w:rsid w:val="004D4F22"/>
    <w:rsid w:val="004E2EBD"/>
    <w:rsid w:val="004E609D"/>
    <w:rsid w:val="004F01A7"/>
    <w:rsid w:val="004F1042"/>
    <w:rsid w:val="004F303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228D"/>
    <w:rsid w:val="005229CC"/>
    <w:rsid w:val="0052306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4C6F"/>
    <w:rsid w:val="00544CBF"/>
    <w:rsid w:val="00545645"/>
    <w:rsid w:val="00546F9D"/>
    <w:rsid w:val="00547897"/>
    <w:rsid w:val="00561199"/>
    <w:rsid w:val="00562307"/>
    <w:rsid w:val="00562E44"/>
    <w:rsid w:val="00563F29"/>
    <w:rsid w:val="0057022F"/>
    <w:rsid w:val="00570863"/>
    <w:rsid w:val="0057151D"/>
    <w:rsid w:val="00572902"/>
    <w:rsid w:val="005731D0"/>
    <w:rsid w:val="00573397"/>
    <w:rsid w:val="005742ED"/>
    <w:rsid w:val="00576F05"/>
    <w:rsid w:val="00577497"/>
    <w:rsid w:val="00580072"/>
    <w:rsid w:val="00581D7C"/>
    <w:rsid w:val="00585806"/>
    <w:rsid w:val="00590629"/>
    <w:rsid w:val="0059692F"/>
    <w:rsid w:val="005A05A7"/>
    <w:rsid w:val="005A08B2"/>
    <w:rsid w:val="005A1DC7"/>
    <w:rsid w:val="005A329F"/>
    <w:rsid w:val="005A37E6"/>
    <w:rsid w:val="005A403D"/>
    <w:rsid w:val="005D0698"/>
    <w:rsid w:val="005D16D3"/>
    <w:rsid w:val="005D205A"/>
    <w:rsid w:val="005D2250"/>
    <w:rsid w:val="005D3C6F"/>
    <w:rsid w:val="005D42C6"/>
    <w:rsid w:val="005D5355"/>
    <w:rsid w:val="005E0FD2"/>
    <w:rsid w:val="005E339B"/>
    <w:rsid w:val="005E3B7C"/>
    <w:rsid w:val="005E49DD"/>
    <w:rsid w:val="005E5AD0"/>
    <w:rsid w:val="005F36F3"/>
    <w:rsid w:val="00600BCC"/>
    <w:rsid w:val="00604172"/>
    <w:rsid w:val="00607719"/>
    <w:rsid w:val="006077E3"/>
    <w:rsid w:val="0061059E"/>
    <w:rsid w:val="00612EF1"/>
    <w:rsid w:val="00612FFC"/>
    <w:rsid w:val="006137FB"/>
    <w:rsid w:val="00616A23"/>
    <w:rsid w:val="00616DCB"/>
    <w:rsid w:val="006203AC"/>
    <w:rsid w:val="006207C8"/>
    <w:rsid w:val="006264BC"/>
    <w:rsid w:val="0063090A"/>
    <w:rsid w:val="00631287"/>
    <w:rsid w:val="00635996"/>
    <w:rsid w:val="0063707E"/>
    <w:rsid w:val="00640728"/>
    <w:rsid w:val="00642B0E"/>
    <w:rsid w:val="00642C74"/>
    <w:rsid w:val="00650D48"/>
    <w:rsid w:val="00653085"/>
    <w:rsid w:val="00653618"/>
    <w:rsid w:val="00655E75"/>
    <w:rsid w:val="00656B09"/>
    <w:rsid w:val="00660F00"/>
    <w:rsid w:val="0066496D"/>
    <w:rsid w:val="00665560"/>
    <w:rsid w:val="00665C69"/>
    <w:rsid w:val="006677E3"/>
    <w:rsid w:val="006716DD"/>
    <w:rsid w:val="00671EC7"/>
    <w:rsid w:val="006727E3"/>
    <w:rsid w:val="0067790C"/>
    <w:rsid w:val="00680A57"/>
    <w:rsid w:val="00682930"/>
    <w:rsid w:val="00685638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5FAC"/>
    <w:rsid w:val="006B0AC9"/>
    <w:rsid w:val="006B2273"/>
    <w:rsid w:val="006B4170"/>
    <w:rsid w:val="006C1EF6"/>
    <w:rsid w:val="006C389C"/>
    <w:rsid w:val="006C45A5"/>
    <w:rsid w:val="006C59A5"/>
    <w:rsid w:val="006D49E7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C61"/>
    <w:rsid w:val="006F4155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567F"/>
    <w:rsid w:val="00735913"/>
    <w:rsid w:val="00735DAD"/>
    <w:rsid w:val="007369C5"/>
    <w:rsid w:val="00740439"/>
    <w:rsid w:val="00741B05"/>
    <w:rsid w:val="007451A3"/>
    <w:rsid w:val="00746450"/>
    <w:rsid w:val="0074717C"/>
    <w:rsid w:val="0074796F"/>
    <w:rsid w:val="007508A3"/>
    <w:rsid w:val="00750D14"/>
    <w:rsid w:val="007535B2"/>
    <w:rsid w:val="00760ED2"/>
    <w:rsid w:val="007616BD"/>
    <w:rsid w:val="0076177A"/>
    <w:rsid w:val="007629E7"/>
    <w:rsid w:val="007657EE"/>
    <w:rsid w:val="0076773C"/>
    <w:rsid w:val="00767DD6"/>
    <w:rsid w:val="0077542E"/>
    <w:rsid w:val="007760F1"/>
    <w:rsid w:val="007776E5"/>
    <w:rsid w:val="00782190"/>
    <w:rsid w:val="0078753E"/>
    <w:rsid w:val="007902BD"/>
    <w:rsid w:val="007917F8"/>
    <w:rsid w:val="0079540F"/>
    <w:rsid w:val="00795BC8"/>
    <w:rsid w:val="0079634B"/>
    <w:rsid w:val="00796AB9"/>
    <w:rsid w:val="007A1BB6"/>
    <w:rsid w:val="007A67FE"/>
    <w:rsid w:val="007A7B0A"/>
    <w:rsid w:val="007B3049"/>
    <w:rsid w:val="007B37B4"/>
    <w:rsid w:val="007B5EF0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E049F"/>
    <w:rsid w:val="007E6D08"/>
    <w:rsid w:val="007F0572"/>
    <w:rsid w:val="007F14F4"/>
    <w:rsid w:val="007F1531"/>
    <w:rsid w:val="007F41C0"/>
    <w:rsid w:val="007F5643"/>
    <w:rsid w:val="007F604D"/>
    <w:rsid w:val="008038C6"/>
    <w:rsid w:val="00813A97"/>
    <w:rsid w:val="00816790"/>
    <w:rsid w:val="00817AB2"/>
    <w:rsid w:val="00821FCB"/>
    <w:rsid w:val="00823689"/>
    <w:rsid w:val="00836344"/>
    <w:rsid w:val="00836522"/>
    <w:rsid w:val="0083787A"/>
    <w:rsid w:val="00841581"/>
    <w:rsid w:val="0084350B"/>
    <w:rsid w:val="00844D45"/>
    <w:rsid w:val="00847A64"/>
    <w:rsid w:val="008514F2"/>
    <w:rsid w:val="00857F8E"/>
    <w:rsid w:val="00860242"/>
    <w:rsid w:val="00862CCA"/>
    <w:rsid w:val="008659D3"/>
    <w:rsid w:val="008665B5"/>
    <w:rsid w:val="00866CFA"/>
    <w:rsid w:val="00871363"/>
    <w:rsid w:val="008717B7"/>
    <w:rsid w:val="00876CB6"/>
    <w:rsid w:val="00877AFA"/>
    <w:rsid w:val="00881687"/>
    <w:rsid w:val="00883A9C"/>
    <w:rsid w:val="00884CA2"/>
    <w:rsid w:val="00887F11"/>
    <w:rsid w:val="00891DF1"/>
    <w:rsid w:val="0089445D"/>
    <w:rsid w:val="00896274"/>
    <w:rsid w:val="008A08E1"/>
    <w:rsid w:val="008A098C"/>
    <w:rsid w:val="008A12EA"/>
    <w:rsid w:val="008A2D92"/>
    <w:rsid w:val="008A47CB"/>
    <w:rsid w:val="008A4C82"/>
    <w:rsid w:val="008A73F4"/>
    <w:rsid w:val="008B0BEB"/>
    <w:rsid w:val="008B15DB"/>
    <w:rsid w:val="008B39C7"/>
    <w:rsid w:val="008B67C1"/>
    <w:rsid w:val="008C41D1"/>
    <w:rsid w:val="008C5200"/>
    <w:rsid w:val="008C7378"/>
    <w:rsid w:val="008E24F9"/>
    <w:rsid w:val="008E32A8"/>
    <w:rsid w:val="008E43D0"/>
    <w:rsid w:val="008F0F0F"/>
    <w:rsid w:val="008F1755"/>
    <w:rsid w:val="008F2B14"/>
    <w:rsid w:val="008F4179"/>
    <w:rsid w:val="008F5063"/>
    <w:rsid w:val="0090165B"/>
    <w:rsid w:val="009018B1"/>
    <w:rsid w:val="00903C16"/>
    <w:rsid w:val="00904784"/>
    <w:rsid w:val="00914C51"/>
    <w:rsid w:val="00914C7E"/>
    <w:rsid w:val="00915C7D"/>
    <w:rsid w:val="0092705B"/>
    <w:rsid w:val="00927258"/>
    <w:rsid w:val="00930DC6"/>
    <w:rsid w:val="009365B4"/>
    <w:rsid w:val="00942E10"/>
    <w:rsid w:val="00942F6D"/>
    <w:rsid w:val="00945F6A"/>
    <w:rsid w:val="00945FB5"/>
    <w:rsid w:val="00947003"/>
    <w:rsid w:val="00947926"/>
    <w:rsid w:val="009500A7"/>
    <w:rsid w:val="00950D81"/>
    <w:rsid w:val="00952CE6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30D7"/>
    <w:rsid w:val="00994A59"/>
    <w:rsid w:val="009955A6"/>
    <w:rsid w:val="009A0FA1"/>
    <w:rsid w:val="009A1131"/>
    <w:rsid w:val="009A4630"/>
    <w:rsid w:val="009A6EA4"/>
    <w:rsid w:val="009B0053"/>
    <w:rsid w:val="009B0CB8"/>
    <w:rsid w:val="009B4D56"/>
    <w:rsid w:val="009B7AE7"/>
    <w:rsid w:val="009C3C66"/>
    <w:rsid w:val="009C42C4"/>
    <w:rsid w:val="009C5C91"/>
    <w:rsid w:val="009C7FFE"/>
    <w:rsid w:val="009D3F67"/>
    <w:rsid w:val="009D6AD7"/>
    <w:rsid w:val="009E0973"/>
    <w:rsid w:val="009E19A5"/>
    <w:rsid w:val="009E3322"/>
    <w:rsid w:val="009E5919"/>
    <w:rsid w:val="009E5D50"/>
    <w:rsid w:val="009E5D9F"/>
    <w:rsid w:val="009F14C0"/>
    <w:rsid w:val="009F1B1B"/>
    <w:rsid w:val="009F4CCA"/>
    <w:rsid w:val="009F64F9"/>
    <w:rsid w:val="00A04A6E"/>
    <w:rsid w:val="00A0566C"/>
    <w:rsid w:val="00A1090B"/>
    <w:rsid w:val="00A12E2A"/>
    <w:rsid w:val="00A16AA6"/>
    <w:rsid w:val="00A202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63F6"/>
    <w:rsid w:val="00A5083A"/>
    <w:rsid w:val="00A53925"/>
    <w:rsid w:val="00A55D5A"/>
    <w:rsid w:val="00A615F3"/>
    <w:rsid w:val="00A61690"/>
    <w:rsid w:val="00A7258F"/>
    <w:rsid w:val="00A75B42"/>
    <w:rsid w:val="00A77883"/>
    <w:rsid w:val="00A8322F"/>
    <w:rsid w:val="00A85880"/>
    <w:rsid w:val="00A90976"/>
    <w:rsid w:val="00A923F7"/>
    <w:rsid w:val="00A92592"/>
    <w:rsid w:val="00A94011"/>
    <w:rsid w:val="00A97C0A"/>
    <w:rsid w:val="00AA30CE"/>
    <w:rsid w:val="00AA3C5B"/>
    <w:rsid w:val="00AA4F14"/>
    <w:rsid w:val="00AA62E9"/>
    <w:rsid w:val="00AA6E9D"/>
    <w:rsid w:val="00AB2548"/>
    <w:rsid w:val="00AB3EB2"/>
    <w:rsid w:val="00AB7BC4"/>
    <w:rsid w:val="00AC5DCD"/>
    <w:rsid w:val="00AC6F92"/>
    <w:rsid w:val="00AC7BC0"/>
    <w:rsid w:val="00AD2785"/>
    <w:rsid w:val="00AD2BF0"/>
    <w:rsid w:val="00AD3C02"/>
    <w:rsid w:val="00AD548C"/>
    <w:rsid w:val="00AD6672"/>
    <w:rsid w:val="00AD6C78"/>
    <w:rsid w:val="00AE0F2F"/>
    <w:rsid w:val="00AE1FAF"/>
    <w:rsid w:val="00AE36CF"/>
    <w:rsid w:val="00AE51AD"/>
    <w:rsid w:val="00AE6DCA"/>
    <w:rsid w:val="00AF0296"/>
    <w:rsid w:val="00AF227B"/>
    <w:rsid w:val="00AF4CA1"/>
    <w:rsid w:val="00AF4CB3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2935"/>
    <w:rsid w:val="00B23329"/>
    <w:rsid w:val="00B272CE"/>
    <w:rsid w:val="00B314F7"/>
    <w:rsid w:val="00B3522A"/>
    <w:rsid w:val="00B36CB9"/>
    <w:rsid w:val="00B36D0F"/>
    <w:rsid w:val="00B4002D"/>
    <w:rsid w:val="00B41B01"/>
    <w:rsid w:val="00B4244E"/>
    <w:rsid w:val="00B42B76"/>
    <w:rsid w:val="00B43D43"/>
    <w:rsid w:val="00B43F7B"/>
    <w:rsid w:val="00B531E3"/>
    <w:rsid w:val="00B53F81"/>
    <w:rsid w:val="00B60571"/>
    <w:rsid w:val="00B6280C"/>
    <w:rsid w:val="00B6666D"/>
    <w:rsid w:val="00B726A6"/>
    <w:rsid w:val="00B747A9"/>
    <w:rsid w:val="00B76F56"/>
    <w:rsid w:val="00B77C63"/>
    <w:rsid w:val="00B839E3"/>
    <w:rsid w:val="00B87745"/>
    <w:rsid w:val="00B922F4"/>
    <w:rsid w:val="00B94B71"/>
    <w:rsid w:val="00B94C91"/>
    <w:rsid w:val="00B95A23"/>
    <w:rsid w:val="00B95E74"/>
    <w:rsid w:val="00B960A3"/>
    <w:rsid w:val="00B969B0"/>
    <w:rsid w:val="00BA3EED"/>
    <w:rsid w:val="00BA405C"/>
    <w:rsid w:val="00BB0636"/>
    <w:rsid w:val="00BB7272"/>
    <w:rsid w:val="00BC0BA7"/>
    <w:rsid w:val="00BC0E6F"/>
    <w:rsid w:val="00BC1DCC"/>
    <w:rsid w:val="00BC6303"/>
    <w:rsid w:val="00BD5055"/>
    <w:rsid w:val="00BD7806"/>
    <w:rsid w:val="00BE0CD6"/>
    <w:rsid w:val="00BE37D5"/>
    <w:rsid w:val="00BE5EE5"/>
    <w:rsid w:val="00BE71A4"/>
    <w:rsid w:val="00BE74FA"/>
    <w:rsid w:val="00BF29A9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A6A"/>
    <w:rsid w:val="00C16E95"/>
    <w:rsid w:val="00C226E2"/>
    <w:rsid w:val="00C22785"/>
    <w:rsid w:val="00C319B4"/>
    <w:rsid w:val="00C3379D"/>
    <w:rsid w:val="00C362A4"/>
    <w:rsid w:val="00C37E2F"/>
    <w:rsid w:val="00C407E3"/>
    <w:rsid w:val="00C42DE6"/>
    <w:rsid w:val="00C42E52"/>
    <w:rsid w:val="00C453BD"/>
    <w:rsid w:val="00C4580C"/>
    <w:rsid w:val="00C50800"/>
    <w:rsid w:val="00C50D78"/>
    <w:rsid w:val="00C5703F"/>
    <w:rsid w:val="00C63134"/>
    <w:rsid w:val="00C67309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7803"/>
    <w:rsid w:val="00CA218C"/>
    <w:rsid w:val="00CA2715"/>
    <w:rsid w:val="00CA3A3F"/>
    <w:rsid w:val="00CA4935"/>
    <w:rsid w:val="00CB13CA"/>
    <w:rsid w:val="00CB19F3"/>
    <w:rsid w:val="00CB3A7F"/>
    <w:rsid w:val="00CB4272"/>
    <w:rsid w:val="00CB4293"/>
    <w:rsid w:val="00CB4858"/>
    <w:rsid w:val="00CB6284"/>
    <w:rsid w:val="00CB775C"/>
    <w:rsid w:val="00CC02C2"/>
    <w:rsid w:val="00CC0695"/>
    <w:rsid w:val="00CC4E23"/>
    <w:rsid w:val="00CC73A9"/>
    <w:rsid w:val="00CC7E76"/>
    <w:rsid w:val="00CC7F13"/>
    <w:rsid w:val="00CD14E4"/>
    <w:rsid w:val="00CD7882"/>
    <w:rsid w:val="00CE051F"/>
    <w:rsid w:val="00CE0B87"/>
    <w:rsid w:val="00CE4B44"/>
    <w:rsid w:val="00CE7949"/>
    <w:rsid w:val="00CF46E9"/>
    <w:rsid w:val="00CF5B57"/>
    <w:rsid w:val="00CF5CE6"/>
    <w:rsid w:val="00D060C2"/>
    <w:rsid w:val="00D066A2"/>
    <w:rsid w:val="00D109B3"/>
    <w:rsid w:val="00D11414"/>
    <w:rsid w:val="00D135B3"/>
    <w:rsid w:val="00D1520D"/>
    <w:rsid w:val="00D20BBE"/>
    <w:rsid w:val="00D22110"/>
    <w:rsid w:val="00D24235"/>
    <w:rsid w:val="00D255FF"/>
    <w:rsid w:val="00D25BAC"/>
    <w:rsid w:val="00D27067"/>
    <w:rsid w:val="00D334A7"/>
    <w:rsid w:val="00D357E0"/>
    <w:rsid w:val="00D357ED"/>
    <w:rsid w:val="00D40BDA"/>
    <w:rsid w:val="00D431DB"/>
    <w:rsid w:val="00D5009A"/>
    <w:rsid w:val="00D5451A"/>
    <w:rsid w:val="00D56DD4"/>
    <w:rsid w:val="00D625BA"/>
    <w:rsid w:val="00D6613F"/>
    <w:rsid w:val="00D67581"/>
    <w:rsid w:val="00D70C42"/>
    <w:rsid w:val="00D70D29"/>
    <w:rsid w:val="00D73200"/>
    <w:rsid w:val="00D800C5"/>
    <w:rsid w:val="00D8106C"/>
    <w:rsid w:val="00D824CE"/>
    <w:rsid w:val="00D83CCD"/>
    <w:rsid w:val="00D85865"/>
    <w:rsid w:val="00D867D6"/>
    <w:rsid w:val="00D872CE"/>
    <w:rsid w:val="00D8761F"/>
    <w:rsid w:val="00D93744"/>
    <w:rsid w:val="00D9667E"/>
    <w:rsid w:val="00D96886"/>
    <w:rsid w:val="00D973CE"/>
    <w:rsid w:val="00DA01DA"/>
    <w:rsid w:val="00DA4168"/>
    <w:rsid w:val="00DA56D8"/>
    <w:rsid w:val="00DA5F68"/>
    <w:rsid w:val="00DA5FDF"/>
    <w:rsid w:val="00DA71E6"/>
    <w:rsid w:val="00DA730D"/>
    <w:rsid w:val="00DA7F86"/>
    <w:rsid w:val="00DB5734"/>
    <w:rsid w:val="00DB5DAB"/>
    <w:rsid w:val="00DC0703"/>
    <w:rsid w:val="00DC0D7B"/>
    <w:rsid w:val="00DD1076"/>
    <w:rsid w:val="00DD2201"/>
    <w:rsid w:val="00DD4473"/>
    <w:rsid w:val="00DE4B9D"/>
    <w:rsid w:val="00DE4F4A"/>
    <w:rsid w:val="00DE5A91"/>
    <w:rsid w:val="00DE6261"/>
    <w:rsid w:val="00DE6410"/>
    <w:rsid w:val="00DF1083"/>
    <w:rsid w:val="00DF6F6E"/>
    <w:rsid w:val="00E00AE2"/>
    <w:rsid w:val="00E00C80"/>
    <w:rsid w:val="00E010FA"/>
    <w:rsid w:val="00E02CC5"/>
    <w:rsid w:val="00E03C8E"/>
    <w:rsid w:val="00E069AD"/>
    <w:rsid w:val="00E11998"/>
    <w:rsid w:val="00E157CD"/>
    <w:rsid w:val="00E17529"/>
    <w:rsid w:val="00E200B9"/>
    <w:rsid w:val="00E20E95"/>
    <w:rsid w:val="00E21270"/>
    <w:rsid w:val="00E22C5F"/>
    <w:rsid w:val="00E22D1B"/>
    <w:rsid w:val="00E27A89"/>
    <w:rsid w:val="00E30398"/>
    <w:rsid w:val="00E310A7"/>
    <w:rsid w:val="00E31DE7"/>
    <w:rsid w:val="00E3245D"/>
    <w:rsid w:val="00E3335E"/>
    <w:rsid w:val="00E334BE"/>
    <w:rsid w:val="00E35C8E"/>
    <w:rsid w:val="00E430A9"/>
    <w:rsid w:val="00E44880"/>
    <w:rsid w:val="00E4566A"/>
    <w:rsid w:val="00E456B2"/>
    <w:rsid w:val="00E5060F"/>
    <w:rsid w:val="00E50EC5"/>
    <w:rsid w:val="00E511C4"/>
    <w:rsid w:val="00E52460"/>
    <w:rsid w:val="00E52D91"/>
    <w:rsid w:val="00E60E78"/>
    <w:rsid w:val="00E62505"/>
    <w:rsid w:val="00E66AD8"/>
    <w:rsid w:val="00E71A31"/>
    <w:rsid w:val="00E72B62"/>
    <w:rsid w:val="00E73355"/>
    <w:rsid w:val="00E75524"/>
    <w:rsid w:val="00E77E09"/>
    <w:rsid w:val="00E81E6B"/>
    <w:rsid w:val="00E84945"/>
    <w:rsid w:val="00E86F94"/>
    <w:rsid w:val="00E86FAE"/>
    <w:rsid w:val="00E871D5"/>
    <w:rsid w:val="00E94711"/>
    <w:rsid w:val="00E9666C"/>
    <w:rsid w:val="00EA6EF8"/>
    <w:rsid w:val="00EA76F4"/>
    <w:rsid w:val="00EB015F"/>
    <w:rsid w:val="00EB24F8"/>
    <w:rsid w:val="00EB354C"/>
    <w:rsid w:val="00EB50C7"/>
    <w:rsid w:val="00EC22D0"/>
    <w:rsid w:val="00EC2F4C"/>
    <w:rsid w:val="00EC5A3F"/>
    <w:rsid w:val="00ED419C"/>
    <w:rsid w:val="00ED4849"/>
    <w:rsid w:val="00EE13B8"/>
    <w:rsid w:val="00EE19E8"/>
    <w:rsid w:val="00EE397C"/>
    <w:rsid w:val="00EE458F"/>
    <w:rsid w:val="00EE7D57"/>
    <w:rsid w:val="00EF022B"/>
    <w:rsid w:val="00EF6CF6"/>
    <w:rsid w:val="00EF735F"/>
    <w:rsid w:val="00F00673"/>
    <w:rsid w:val="00F00F71"/>
    <w:rsid w:val="00F046B9"/>
    <w:rsid w:val="00F12E18"/>
    <w:rsid w:val="00F1538D"/>
    <w:rsid w:val="00F169D3"/>
    <w:rsid w:val="00F2048B"/>
    <w:rsid w:val="00F20C85"/>
    <w:rsid w:val="00F21610"/>
    <w:rsid w:val="00F21776"/>
    <w:rsid w:val="00F23BA1"/>
    <w:rsid w:val="00F373E6"/>
    <w:rsid w:val="00F37850"/>
    <w:rsid w:val="00F436EF"/>
    <w:rsid w:val="00F43D69"/>
    <w:rsid w:val="00F447A3"/>
    <w:rsid w:val="00F507FB"/>
    <w:rsid w:val="00F553FF"/>
    <w:rsid w:val="00F57E7A"/>
    <w:rsid w:val="00F61343"/>
    <w:rsid w:val="00F62ED5"/>
    <w:rsid w:val="00F64865"/>
    <w:rsid w:val="00F730D2"/>
    <w:rsid w:val="00F74E39"/>
    <w:rsid w:val="00F8033C"/>
    <w:rsid w:val="00F80A49"/>
    <w:rsid w:val="00F80CFF"/>
    <w:rsid w:val="00F82450"/>
    <w:rsid w:val="00F83DF0"/>
    <w:rsid w:val="00F85C3C"/>
    <w:rsid w:val="00F876BB"/>
    <w:rsid w:val="00F908E9"/>
    <w:rsid w:val="00F92CCB"/>
    <w:rsid w:val="00F94618"/>
    <w:rsid w:val="00F94BF5"/>
    <w:rsid w:val="00F95F81"/>
    <w:rsid w:val="00F968C9"/>
    <w:rsid w:val="00FA1CB2"/>
    <w:rsid w:val="00FA4513"/>
    <w:rsid w:val="00FA4FD6"/>
    <w:rsid w:val="00FB1CA2"/>
    <w:rsid w:val="00FB27D0"/>
    <w:rsid w:val="00FB655E"/>
    <w:rsid w:val="00FB6662"/>
    <w:rsid w:val="00FB73C7"/>
    <w:rsid w:val="00FC12B4"/>
    <w:rsid w:val="00FC2E6C"/>
    <w:rsid w:val="00FC4D59"/>
    <w:rsid w:val="00FC50E0"/>
    <w:rsid w:val="00FC6CA9"/>
    <w:rsid w:val="00FC7537"/>
    <w:rsid w:val="00FD041A"/>
    <w:rsid w:val="00FD7AC1"/>
    <w:rsid w:val="00FD7C91"/>
    <w:rsid w:val="00FE2763"/>
    <w:rsid w:val="00FE356F"/>
    <w:rsid w:val="00FE437E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77</TotalTime>
  <Pages>9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54</cp:revision>
  <cp:lastPrinted>2009-03-13T17:29:00Z</cp:lastPrinted>
  <dcterms:created xsi:type="dcterms:W3CDTF">2022-03-21T10:04:00Z</dcterms:created>
  <dcterms:modified xsi:type="dcterms:W3CDTF">2023-07-25T07:01:00Z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