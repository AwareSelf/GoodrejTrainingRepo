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43EAFE97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222AB1">
        <w:rPr>
          <w:color w:val="000000" w:themeColor="text1"/>
          <w:sz w:val="24"/>
          <w:szCs w:val="20"/>
        </w:rPr>
        <w:t>3</w:t>
      </w:r>
    </w:p>
    <w:p w14:paraId="302D72D7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23D04E21" w:rsidR="00631287" w:rsidRPr="00036F8B" w:rsidRDefault="00CA218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</w:t>
            </w:r>
            <w:r w:rsidR="005160EC">
              <w:rPr>
                <w:color w:val="000000" w:themeColor="text1"/>
                <w:szCs w:val="20"/>
              </w:rPr>
              <w:t xml:space="preserve">following is not </w:t>
            </w:r>
            <w:r w:rsidR="000F4673">
              <w:rPr>
                <w:color w:val="000000" w:themeColor="text1"/>
                <w:szCs w:val="20"/>
              </w:rPr>
              <w:t>the characteristics of Requirements</w:t>
            </w:r>
            <w:r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7777777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CA218C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52B2CF19" w:rsidR="009018B1" w:rsidRPr="00306F1D" w:rsidRDefault="0078219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Precise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3C05C5CE" w:rsidR="00C94A7B" w:rsidRPr="00306F1D" w:rsidRDefault="00782190" w:rsidP="00C94A7B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784E542D" w:rsidR="009018B1" w:rsidRPr="007056D8" w:rsidRDefault="0078219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53E8BC05" w:rsidR="009018B1" w:rsidRPr="00306F1D" w:rsidRDefault="0078219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Realistic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0FC44D5A" w:rsidR="009018B1" w:rsidRPr="00306F1D" w:rsidRDefault="0078219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Ambiguous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7CCFD82A" w:rsidR="009018B1" w:rsidRPr="007056D8" w:rsidRDefault="0078219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1A440DD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7F153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A32A" w14:textId="1D24A749" w:rsidR="0066496D" w:rsidRPr="00036F8B" w:rsidRDefault="003616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following </w:t>
            </w:r>
            <w:r w:rsidR="00635996">
              <w:rPr>
                <w:color w:val="000000" w:themeColor="text1"/>
                <w:szCs w:val="20"/>
              </w:rPr>
              <w:t>is</w:t>
            </w:r>
            <w:r w:rsidR="00106305">
              <w:rPr>
                <w:color w:val="000000" w:themeColor="text1"/>
                <w:szCs w:val="20"/>
              </w:rPr>
              <w:t xml:space="preserve"> </w:t>
            </w:r>
            <w:r w:rsidR="00635996">
              <w:rPr>
                <w:color w:val="000000" w:themeColor="text1"/>
                <w:szCs w:val="20"/>
              </w:rPr>
              <w:t>part of DEVOPS principles</w:t>
            </w:r>
            <w:r w:rsidR="00616DCB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5C519FC9" w:rsidR="0066496D" w:rsidRPr="00036F8B" w:rsidRDefault="0063599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Collaborative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60BE2252" w:rsidR="0066496D" w:rsidRPr="00036F8B" w:rsidRDefault="00454A3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3D110C66" w:rsidR="0066496D" w:rsidRPr="00036F8B" w:rsidRDefault="0063599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Automated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3CA267AB" w:rsidR="0066496D" w:rsidRPr="00036F8B" w:rsidRDefault="00454A3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425DD0C4" w:rsidR="0066496D" w:rsidRPr="00036F8B" w:rsidRDefault="00635996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Continuous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0645A58E" w:rsidR="0066496D" w:rsidRPr="00036F8B" w:rsidRDefault="00454A3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28655AE3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6B67A555" w:rsidR="0066496D" w:rsidRPr="00036F8B" w:rsidRDefault="00454A3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5417944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0C76A4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607F" w14:textId="6DD42F34" w:rsidR="0066496D" w:rsidRPr="00036F8B" w:rsidRDefault="003E72C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</w:t>
            </w:r>
            <w:r w:rsidR="00032A23">
              <w:rPr>
                <w:color w:val="000000" w:themeColor="text1"/>
                <w:szCs w:val="20"/>
              </w:rPr>
              <w:t xml:space="preserve"> </w:t>
            </w:r>
            <w:r w:rsidR="000C76A4">
              <w:rPr>
                <w:color w:val="000000" w:themeColor="text1"/>
                <w:szCs w:val="20"/>
              </w:rPr>
              <w:t xml:space="preserve">is not a </w:t>
            </w:r>
            <w:r w:rsidR="00032A23">
              <w:rPr>
                <w:color w:val="000000" w:themeColor="text1"/>
                <w:szCs w:val="20"/>
              </w:rPr>
              <w:t>status associated with defect</w:t>
            </w:r>
            <w:r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24B43A71" w:rsidR="0066496D" w:rsidRPr="00036F8B" w:rsidRDefault="00E456B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Resolved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772E2EE8" w:rsidR="0066496D" w:rsidRPr="00036F8B" w:rsidRDefault="00E456B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0D05FA43" w:rsidR="0066496D" w:rsidRPr="00036F8B" w:rsidRDefault="00E456B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O</w:t>
            </w:r>
            <w:r w:rsidR="000C76A4">
              <w:rPr>
                <w:color w:val="000000" w:themeColor="text1"/>
                <w:szCs w:val="20"/>
              </w:rPr>
              <w:t>pen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4206BD4C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511865DB" w:rsidR="0066496D" w:rsidRPr="00036F8B" w:rsidRDefault="00E456B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</w:t>
            </w:r>
            <w:r w:rsidR="000C76A4">
              <w:rPr>
                <w:color w:val="000000" w:themeColor="text1"/>
                <w:szCs w:val="20"/>
              </w:rPr>
              <w:t>ssign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3F5B1094" w:rsidR="0066496D" w:rsidRPr="00036F8B" w:rsidRDefault="00E456B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66134F68" w:rsidR="0066496D" w:rsidRPr="00036F8B" w:rsidRDefault="00E456B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Close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1BE8836D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0045AA5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37FB2" w14:textId="0315C7C7" w:rsidR="0066496D" w:rsidRPr="00036F8B" w:rsidRDefault="000B7A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statement is false</w:t>
            </w:r>
            <w:r w:rsidR="00680A57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77777777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Yes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2B5854E5" w:rsidR="0066496D" w:rsidRPr="00036F8B" w:rsidRDefault="000B7A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Stress Testing executes the system in manner that demands resources in abnormal quantity, frequency or volume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174FDC0A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32A46985" w:rsidR="0066496D" w:rsidRPr="00036F8B" w:rsidRDefault="00B747A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Security</w:t>
            </w:r>
            <w:r w:rsidR="00F37850">
              <w:rPr>
                <w:color w:val="000000" w:themeColor="text1"/>
                <w:szCs w:val="20"/>
              </w:rPr>
              <w:t xml:space="preserve"> testing verifies that protection mechanisms built into a system will </w:t>
            </w:r>
            <w:proofErr w:type="spellStart"/>
            <w:r w:rsidR="00F37850">
              <w:rPr>
                <w:color w:val="000000" w:themeColor="text1"/>
                <w:szCs w:val="20"/>
              </w:rPr>
              <w:t>infact</w:t>
            </w:r>
            <w:proofErr w:type="spellEnd"/>
            <w:r w:rsidR="00F37850">
              <w:rPr>
                <w:color w:val="000000" w:themeColor="text1"/>
                <w:szCs w:val="20"/>
              </w:rPr>
              <w:t xml:space="preserve"> protect the system from improper access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359689DE" w:rsidR="0066496D" w:rsidRPr="00036F8B" w:rsidRDefault="00B747A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Alpha</w:t>
            </w:r>
            <w:r w:rsidR="000B7A04">
              <w:rPr>
                <w:color w:val="000000" w:themeColor="text1"/>
                <w:szCs w:val="20"/>
              </w:rPr>
              <w:t xml:space="preserve"> test is conducted at client’s environment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2B86440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3AA2EF4D" w:rsidR="0066496D" w:rsidRPr="00036F8B" w:rsidRDefault="00F3785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Recovery testing forces the system to fail in variety of ways and verifies that recovery is properly performed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2A07DB9F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5749B8C5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8A586" w14:textId="273E37B2" w:rsidR="0066496D" w:rsidRPr="00036F8B" w:rsidRDefault="00D872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</w:t>
            </w:r>
            <w:r w:rsidR="00E31DE7">
              <w:rPr>
                <w:color w:val="000000" w:themeColor="text1"/>
                <w:szCs w:val="20"/>
              </w:rPr>
              <w:t>statement is not true</w:t>
            </w:r>
            <w:r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54F27D01" w:rsidR="0066496D" w:rsidRPr="00036F8B" w:rsidRDefault="00D800C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Good test data is vital to reliable test results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4D2BB93B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6987394C" w:rsidR="0066496D" w:rsidRPr="00036F8B" w:rsidRDefault="00E31DE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Agile is ability to create and respond to change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03FD988C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0CD19301" w:rsidR="0066496D" w:rsidRPr="00036F8B" w:rsidRDefault="00477B7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In Agile all lifecycle phases are </w:t>
            </w:r>
            <w:proofErr w:type="spellStart"/>
            <w:r>
              <w:rPr>
                <w:color w:val="000000" w:themeColor="text1"/>
                <w:szCs w:val="20"/>
              </w:rPr>
              <w:t>freezed</w:t>
            </w:r>
            <w:proofErr w:type="spellEnd"/>
            <w:r>
              <w:rPr>
                <w:color w:val="000000" w:themeColor="text1"/>
                <w:szCs w:val="20"/>
              </w:rPr>
              <w:t xml:space="preserve"> and can’t be revisited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330AA45B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307D37DE" w:rsidR="0066496D" w:rsidRPr="00036F8B" w:rsidRDefault="00477B7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Agile is way of dealing with uncertain and turbulent environment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6E2455B6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84267" w14:textId="5AA3D92A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following stage of bug </w:t>
            </w:r>
            <w:r w:rsidR="00410CAC">
              <w:rPr>
                <w:color w:val="000000" w:themeColor="text1"/>
                <w:szCs w:val="20"/>
              </w:rPr>
              <w:t xml:space="preserve">life </w:t>
            </w:r>
            <w:r>
              <w:rPr>
                <w:color w:val="000000" w:themeColor="text1"/>
                <w:szCs w:val="20"/>
              </w:rPr>
              <w:t xml:space="preserve">cycle is not performed by </w:t>
            </w:r>
            <w:r w:rsidR="004A6B70">
              <w:rPr>
                <w:color w:val="000000" w:themeColor="text1"/>
                <w:szCs w:val="20"/>
              </w:rPr>
              <w:t>developer</w:t>
            </w:r>
            <w:r w:rsidR="0071209B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7B00C294" w:rsidR="0066496D" w:rsidRPr="00036F8B" w:rsidRDefault="007A7B0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Close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25AF32BF" w:rsidR="0066496D" w:rsidRPr="00036F8B" w:rsidRDefault="007A7B0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6A2E2C4D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Assign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7009CCB5" w:rsidR="0066496D" w:rsidRPr="00036F8B" w:rsidRDefault="007A7B0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1AC4BE42" w:rsidR="0066496D" w:rsidRPr="00036F8B" w:rsidRDefault="007A7B0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Fixed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14E5659B" w:rsidR="0066496D" w:rsidRPr="00036F8B" w:rsidRDefault="007A7B0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Deferred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7DB06F5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537A44A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948DC" w14:textId="26FD9BFE" w:rsidR="0066496D" w:rsidRPr="00036F8B" w:rsidRDefault="0058580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following </w:t>
            </w:r>
            <w:r w:rsidR="00EC2F4C">
              <w:rPr>
                <w:color w:val="000000" w:themeColor="text1"/>
                <w:szCs w:val="20"/>
              </w:rPr>
              <w:t>enhances source code quality</w:t>
            </w:r>
            <w:r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19688288" w:rsidR="0066496D" w:rsidRPr="00036F8B" w:rsidRDefault="006137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77E681B3" w:rsidR="0066496D" w:rsidRPr="00036F8B" w:rsidRDefault="00EC2F4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Coding guidelines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555AB85C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6C84AFE3" w:rsidR="0066496D" w:rsidRPr="00036F8B" w:rsidRDefault="00EC2F4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Structured coding techniques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145F9231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2267AF02" w:rsidR="0066496D" w:rsidRPr="00036F8B" w:rsidRDefault="00EC2F4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Various code verification techniques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15F4EEBD" w:rsidR="0066496D" w:rsidRPr="00036F8B" w:rsidRDefault="005308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281FC059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B06761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2AEDD0E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287634E6" w:rsidR="0066496D" w:rsidRPr="00036F8B" w:rsidRDefault="00002D0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following is not a </w:t>
            </w:r>
            <w:r w:rsidR="00616A23">
              <w:rPr>
                <w:color w:val="000000" w:themeColor="text1"/>
                <w:szCs w:val="20"/>
              </w:rPr>
              <w:t xml:space="preserve">feature </w:t>
            </w:r>
            <w:r w:rsidR="00D135B3">
              <w:rPr>
                <w:color w:val="000000" w:themeColor="text1"/>
                <w:szCs w:val="20"/>
              </w:rPr>
              <w:t xml:space="preserve">of </w:t>
            </w:r>
            <w:r w:rsidR="00616A23">
              <w:rPr>
                <w:color w:val="000000" w:themeColor="text1"/>
                <w:szCs w:val="20"/>
              </w:rPr>
              <w:t>Software code</w:t>
            </w:r>
            <w:r w:rsidR="00D135B3">
              <w:rPr>
                <w:color w:val="000000" w:themeColor="text1"/>
                <w:szCs w:val="20"/>
              </w:rPr>
              <w:t>?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5B1BD35F" w:rsidR="0066496D" w:rsidRPr="00036F8B" w:rsidRDefault="00616A2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Modularity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03CAFEA" w:rsidR="0066496D" w:rsidRPr="00036F8B" w:rsidRDefault="007D31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7B7937F4" w:rsidR="0066496D" w:rsidRPr="00036F8B" w:rsidRDefault="00D937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 recursive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23E0A428" w:rsidR="0066496D" w:rsidRPr="00036F8B" w:rsidRDefault="00D937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28AAF3B2" w:rsidR="0066496D" w:rsidRPr="00036F8B" w:rsidRDefault="00616A2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Efficiency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5498C5D7" w:rsidR="0066496D" w:rsidRPr="00036F8B" w:rsidRDefault="00D937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42FE2585" w:rsidR="0066496D" w:rsidRPr="00036F8B" w:rsidRDefault="00616A2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Clarity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26894D65" w:rsidR="0066496D" w:rsidRPr="00036F8B" w:rsidRDefault="00E010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728BC279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C675F" w14:textId="6588187E" w:rsidR="0066496D" w:rsidRPr="00036F8B" w:rsidRDefault="00930D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Coding guidelines helps in</w:t>
            </w:r>
            <w:r w:rsidR="00947926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D7111" w14:textId="23BEEF22" w:rsidR="0066496D" w:rsidRPr="00036F8B" w:rsidRDefault="00930D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Preventing errors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5D090E56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64551" w14:textId="34D0B63C" w:rsidR="0066496D" w:rsidRPr="00036F8B" w:rsidRDefault="009E097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Proper documentation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47FC" w14:textId="6B17EB0A" w:rsidR="0066496D" w:rsidRPr="00036F8B" w:rsidRDefault="009E097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Increasing readability of the program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6341A6A8" w:rsidR="0066496D" w:rsidRPr="00036F8B" w:rsidRDefault="009E097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6AF314A1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0D9ED86E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2D20C" w14:textId="5703A10A" w:rsidR="0066496D" w:rsidRPr="00036F8B" w:rsidRDefault="004C3A62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Which of the following is not coding best practice</w:t>
            </w:r>
            <w:r w:rsidR="006C45A5">
              <w:rPr>
                <w:rFonts w:ascii="Arial" w:hAnsi="Arial" w:cs="Arial"/>
                <w:color w:val="000000" w:themeColor="text1"/>
                <w:lang w:val="en-IN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6D700965" w:rsidR="0066496D" w:rsidRPr="00036F8B" w:rsidRDefault="004C3A6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Use consistent naming conventions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104953D1" w:rsidR="0066496D" w:rsidRPr="00036F8B" w:rsidRDefault="004C3A6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Give proper comments</w:t>
            </w:r>
            <w:r w:rsidR="00BF29A9">
              <w:rPr>
                <w:color w:val="000000" w:themeColor="text1"/>
                <w:szCs w:val="20"/>
              </w:rPr>
              <w:t>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4BC79E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8CB7C" w14:textId="1751C7A1" w:rsidR="0066496D" w:rsidRPr="00036F8B" w:rsidRDefault="006C45A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Use </w:t>
            </w:r>
            <w:r w:rsidR="006E7393">
              <w:rPr>
                <w:color w:val="000000" w:themeColor="text1"/>
                <w:szCs w:val="20"/>
              </w:rPr>
              <w:t xml:space="preserve">of </w:t>
            </w:r>
            <w:r>
              <w:rPr>
                <w:color w:val="000000" w:themeColor="text1"/>
                <w:szCs w:val="20"/>
              </w:rPr>
              <w:t>global variables</w:t>
            </w:r>
            <w:r w:rsidR="006E7393">
              <w:rPr>
                <w:color w:val="000000" w:themeColor="text1"/>
                <w:szCs w:val="20"/>
              </w:rPr>
              <w:t xml:space="preserve"> is preferred</w:t>
            </w:r>
            <w:r w:rsidR="00FF3A29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745B1188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4E1AB6FC" w:rsidR="0066496D" w:rsidRPr="00036F8B" w:rsidRDefault="006C45A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Check return values for error conditions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5572" w14:textId="77777777" w:rsidR="006A5FAC" w:rsidRDefault="006A5FAC" w:rsidP="00C3379D">
      <w:pPr>
        <w:spacing w:before="0" w:after="0" w:line="240" w:lineRule="auto"/>
      </w:pPr>
      <w:r>
        <w:separator/>
      </w:r>
    </w:p>
  </w:endnote>
  <w:endnote w:type="continuationSeparator" w:id="0">
    <w:p w14:paraId="2A67F1B5" w14:textId="77777777" w:rsidR="006A5FAC" w:rsidRDefault="006A5FAC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B8AD" w14:textId="77777777" w:rsidR="006A5FAC" w:rsidRDefault="006A5FAC" w:rsidP="00C3379D">
      <w:pPr>
        <w:spacing w:before="0" w:after="0" w:line="240" w:lineRule="auto"/>
      </w:pPr>
      <w:r>
        <w:separator/>
      </w:r>
    </w:p>
  </w:footnote>
  <w:footnote w:type="continuationSeparator" w:id="0">
    <w:p w14:paraId="516E1117" w14:textId="77777777" w:rsidR="006A5FAC" w:rsidRDefault="006A5FAC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0"/>
  </w:num>
  <w:num w:numId="16">
    <w:abstractNumId w:val="13"/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4"/>
  </w:num>
  <w:num w:numId="20">
    <w:abstractNumId w:val="18"/>
  </w:num>
  <w:num w:numId="21">
    <w:abstractNumId w:val="15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7164"/>
    <w:rsid w:val="0003079C"/>
    <w:rsid w:val="000316E1"/>
    <w:rsid w:val="00032A23"/>
    <w:rsid w:val="00033FE5"/>
    <w:rsid w:val="00036F8B"/>
    <w:rsid w:val="000376B1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42CF"/>
    <w:rsid w:val="00074A63"/>
    <w:rsid w:val="00080304"/>
    <w:rsid w:val="00081E0C"/>
    <w:rsid w:val="00084053"/>
    <w:rsid w:val="0008445A"/>
    <w:rsid w:val="00084857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729E"/>
    <w:rsid w:val="000C76A4"/>
    <w:rsid w:val="000C7834"/>
    <w:rsid w:val="000D057D"/>
    <w:rsid w:val="000D0AD1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4673"/>
    <w:rsid w:val="000F5EBE"/>
    <w:rsid w:val="000F64CE"/>
    <w:rsid w:val="00103B3C"/>
    <w:rsid w:val="001043B9"/>
    <w:rsid w:val="0010474C"/>
    <w:rsid w:val="00106305"/>
    <w:rsid w:val="0010733A"/>
    <w:rsid w:val="00110294"/>
    <w:rsid w:val="00111C84"/>
    <w:rsid w:val="00112F5E"/>
    <w:rsid w:val="00117393"/>
    <w:rsid w:val="00117A37"/>
    <w:rsid w:val="001222EF"/>
    <w:rsid w:val="00123C9A"/>
    <w:rsid w:val="001336F3"/>
    <w:rsid w:val="001374E4"/>
    <w:rsid w:val="00137E5A"/>
    <w:rsid w:val="00142668"/>
    <w:rsid w:val="0015007F"/>
    <w:rsid w:val="00152F41"/>
    <w:rsid w:val="00154A19"/>
    <w:rsid w:val="00157690"/>
    <w:rsid w:val="001639DB"/>
    <w:rsid w:val="00170B3D"/>
    <w:rsid w:val="00175DA6"/>
    <w:rsid w:val="001936C3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793E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5AA1"/>
    <w:rsid w:val="001F6DD1"/>
    <w:rsid w:val="001F79FF"/>
    <w:rsid w:val="0020022F"/>
    <w:rsid w:val="0020482A"/>
    <w:rsid w:val="00204959"/>
    <w:rsid w:val="00213885"/>
    <w:rsid w:val="00221920"/>
    <w:rsid w:val="00222AB1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B0A76"/>
    <w:rsid w:val="002B0F17"/>
    <w:rsid w:val="002B3493"/>
    <w:rsid w:val="002B3CF2"/>
    <w:rsid w:val="002B4051"/>
    <w:rsid w:val="002C22D2"/>
    <w:rsid w:val="002C2957"/>
    <w:rsid w:val="002C317C"/>
    <w:rsid w:val="002C5F9D"/>
    <w:rsid w:val="002C72C6"/>
    <w:rsid w:val="002D719D"/>
    <w:rsid w:val="002D7A09"/>
    <w:rsid w:val="002D7B56"/>
    <w:rsid w:val="002E2598"/>
    <w:rsid w:val="002E33FC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15A2"/>
    <w:rsid w:val="003124FF"/>
    <w:rsid w:val="00315F2F"/>
    <w:rsid w:val="00317AF3"/>
    <w:rsid w:val="0032262B"/>
    <w:rsid w:val="00322702"/>
    <w:rsid w:val="00323117"/>
    <w:rsid w:val="00324DF5"/>
    <w:rsid w:val="00325DB4"/>
    <w:rsid w:val="00333556"/>
    <w:rsid w:val="00335311"/>
    <w:rsid w:val="0034691F"/>
    <w:rsid w:val="0034764E"/>
    <w:rsid w:val="0035287D"/>
    <w:rsid w:val="00355FCD"/>
    <w:rsid w:val="00360ECB"/>
    <w:rsid w:val="0036167B"/>
    <w:rsid w:val="00361E03"/>
    <w:rsid w:val="0036773A"/>
    <w:rsid w:val="0037028B"/>
    <w:rsid w:val="0037414C"/>
    <w:rsid w:val="00377793"/>
    <w:rsid w:val="00381CDD"/>
    <w:rsid w:val="003844F5"/>
    <w:rsid w:val="003848B4"/>
    <w:rsid w:val="00386B27"/>
    <w:rsid w:val="00393C7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D1EBD"/>
    <w:rsid w:val="003D1FD4"/>
    <w:rsid w:val="003D3C17"/>
    <w:rsid w:val="003D46BA"/>
    <w:rsid w:val="003D5EB8"/>
    <w:rsid w:val="003E0A83"/>
    <w:rsid w:val="003E1DEB"/>
    <w:rsid w:val="003E2315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53E"/>
    <w:rsid w:val="00442222"/>
    <w:rsid w:val="004458B5"/>
    <w:rsid w:val="004459E2"/>
    <w:rsid w:val="0045164F"/>
    <w:rsid w:val="00453647"/>
    <w:rsid w:val="00454A3D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72D"/>
    <w:rsid w:val="004942A5"/>
    <w:rsid w:val="0049497B"/>
    <w:rsid w:val="004963FF"/>
    <w:rsid w:val="00497D43"/>
    <w:rsid w:val="004A6473"/>
    <w:rsid w:val="004A6B70"/>
    <w:rsid w:val="004A7261"/>
    <w:rsid w:val="004B180D"/>
    <w:rsid w:val="004C053B"/>
    <w:rsid w:val="004C1E95"/>
    <w:rsid w:val="004C3A62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692F"/>
    <w:rsid w:val="005A05A7"/>
    <w:rsid w:val="005A08B2"/>
    <w:rsid w:val="005A1DC7"/>
    <w:rsid w:val="005A329F"/>
    <w:rsid w:val="005A37E6"/>
    <w:rsid w:val="005A403D"/>
    <w:rsid w:val="005D0698"/>
    <w:rsid w:val="005D16D3"/>
    <w:rsid w:val="005D205A"/>
    <w:rsid w:val="005D2250"/>
    <w:rsid w:val="005D42C6"/>
    <w:rsid w:val="005D5355"/>
    <w:rsid w:val="005E0FD2"/>
    <w:rsid w:val="005E339B"/>
    <w:rsid w:val="005E3B7C"/>
    <w:rsid w:val="005E49DD"/>
    <w:rsid w:val="005E5AD0"/>
    <w:rsid w:val="005F36F3"/>
    <w:rsid w:val="00600BCC"/>
    <w:rsid w:val="00604172"/>
    <w:rsid w:val="00607719"/>
    <w:rsid w:val="006077E3"/>
    <w:rsid w:val="0061059E"/>
    <w:rsid w:val="00612EF1"/>
    <w:rsid w:val="00612FFC"/>
    <w:rsid w:val="006137FB"/>
    <w:rsid w:val="00616A23"/>
    <w:rsid w:val="00616DCB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50D48"/>
    <w:rsid w:val="00653085"/>
    <w:rsid w:val="00653618"/>
    <w:rsid w:val="00655E75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48B1"/>
    <w:rsid w:val="006A5FAC"/>
    <w:rsid w:val="006B0AC9"/>
    <w:rsid w:val="006B2273"/>
    <w:rsid w:val="006B4170"/>
    <w:rsid w:val="006C1EF6"/>
    <w:rsid w:val="006C389C"/>
    <w:rsid w:val="006C45A5"/>
    <w:rsid w:val="006C59A5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567F"/>
    <w:rsid w:val="00735913"/>
    <w:rsid w:val="00735DAD"/>
    <w:rsid w:val="007369C5"/>
    <w:rsid w:val="00740439"/>
    <w:rsid w:val="00741B05"/>
    <w:rsid w:val="007451A3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57EE"/>
    <w:rsid w:val="0076773C"/>
    <w:rsid w:val="00767DD6"/>
    <w:rsid w:val="0077542E"/>
    <w:rsid w:val="007760F1"/>
    <w:rsid w:val="007776E5"/>
    <w:rsid w:val="00782190"/>
    <w:rsid w:val="0078753E"/>
    <w:rsid w:val="007902BD"/>
    <w:rsid w:val="007917F8"/>
    <w:rsid w:val="0079540F"/>
    <w:rsid w:val="0079634B"/>
    <w:rsid w:val="00796AB9"/>
    <w:rsid w:val="007A1BB6"/>
    <w:rsid w:val="007A67FE"/>
    <w:rsid w:val="007A7B0A"/>
    <w:rsid w:val="007B3049"/>
    <w:rsid w:val="007B37B4"/>
    <w:rsid w:val="007B5EF0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E049F"/>
    <w:rsid w:val="007E6D08"/>
    <w:rsid w:val="007F0572"/>
    <w:rsid w:val="007F14F4"/>
    <w:rsid w:val="007F1531"/>
    <w:rsid w:val="007F41C0"/>
    <w:rsid w:val="007F5643"/>
    <w:rsid w:val="007F604D"/>
    <w:rsid w:val="008038C6"/>
    <w:rsid w:val="00813A97"/>
    <w:rsid w:val="00816790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6CB6"/>
    <w:rsid w:val="00877AFA"/>
    <w:rsid w:val="00881687"/>
    <w:rsid w:val="00883A9C"/>
    <w:rsid w:val="00884CA2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41D1"/>
    <w:rsid w:val="008C5200"/>
    <w:rsid w:val="008C7378"/>
    <w:rsid w:val="008E24F9"/>
    <w:rsid w:val="008E32A8"/>
    <w:rsid w:val="008E43D0"/>
    <w:rsid w:val="008F0F0F"/>
    <w:rsid w:val="008F1755"/>
    <w:rsid w:val="008F2B14"/>
    <w:rsid w:val="008F4179"/>
    <w:rsid w:val="008F5063"/>
    <w:rsid w:val="0090165B"/>
    <w:rsid w:val="009018B1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7003"/>
    <w:rsid w:val="00947926"/>
    <w:rsid w:val="009500A7"/>
    <w:rsid w:val="00950D81"/>
    <w:rsid w:val="00952CE6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4A59"/>
    <w:rsid w:val="009955A6"/>
    <w:rsid w:val="009A0FA1"/>
    <w:rsid w:val="009A1131"/>
    <w:rsid w:val="009A4630"/>
    <w:rsid w:val="009A6EA4"/>
    <w:rsid w:val="009B0053"/>
    <w:rsid w:val="009B0CB8"/>
    <w:rsid w:val="009B4D56"/>
    <w:rsid w:val="009B7AE7"/>
    <w:rsid w:val="009C3C66"/>
    <w:rsid w:val="009C42C4"/>
    <w:rsid w:val="009C5C91"/>
    <w:rsid w:val="009C7FFE"/>
    <w:rsid w:val="009D3F67"/>
    <w:rsid w:val="009D6AD7"/>
    <w:rsid w:val="009E0973"/>
    <w:rsid w:val="009E19A5"/>
    <w:rsid w:val="009E5919"/>
    <w:rsid w:val="009E5D50"/>
    <w:rsid w:val="009E5D9F"/>
    <w:rsid w:val="009F14C0"/>
    <w:rsid w:val="009F1B1B"/>
    <w:rsid w:val="009F4CCA"/>
    <w:rsid w:val="009F64F9"/>
    <w:rsid w:val="00A04A6E"/>
    <w:rsid w:val="00A0566C"/>
    <w:rsid w:val="00A1090B"/>
    <w:rsid w:val="00A12E2A"/>
    <w:rsid w:val="00A16AA6"/>
    <w:rsid w:val="00A202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63F6"/>
    <w:rsid w:val="00A5083A"/>
    <w:rsid w:val="00A53925"/>
    <w:rsid w:val="00A55D5A"/>
    <w:rsid w:val="00A615F3"/>
    <w:rsid w:val="00A61690"/>
    <w:rsid w:val="00A7258F"/>
    <w:rsid w:val="00A75B42"/>
    <w:rsid w:val="00A77883"/>
    <w:rsid w:val="00A8322F"/>
    <w:rsid w:val="00A85880"/>
    <w:rsid w:val="00A90976"/>
    <w:rsid w:val="00A923F7"/>
    <w:rsid w:val="00A92592"/>
    <w:rsid w:val="00A94011"/>
    <w:rsid w:val="00A97C0A"/>
    <w:rsid w:val="00AA30CE"/>
    <w:rsid w:val="00AA3C5B"/>
    <w:rsid w:val="00AA4F14"/>
    <w:rsid w:val="00AA62E9"/>
    <w:rsid w:val="00AA6E9D"/>
    <w:rsid w:val="00AB2548"/>
    <w:rsid w:val="00AB3EB2"/>
    <w:rsid w:val="00AB7BC4"/>
    <w:rsid w:val="00AC5DCD"/>
    <w:rsid w:val="00AC6F92"/>
    <w:rsid w:val="00AC7BC0"/>
    <w:rsid w:val="00AD2785"/>
    <w:rsid w:val="00AD2BF0"/>
    <w:rsid w:val="00AD3C02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77C1"/>
    <w:rsid w:val="00B10CB7"/>
    <w:rsid w:val="00B111BE"/>
    <w:rsid w:val="00B1541B"/>
    <w:rsid w:val="00B16BD7"/>
    <w:rsid w:val="00B16D2E"/>
    <w:rsid w:val="00B22935"/>
    <w:rsid w:val="00B23329"/>
    <w:rsid w:val="00B272CE"/>
    <w:rsid w:val="00B314F7"/>
    <w:rsid w:val="00B3522A"/>
    <w:rsid w:val="00B36CB9"/>
    <w:rsid w:val="00B36D0F"/>
    <w:rsid w:val="00B4002D"/>
    <w:rsid w:val="00B41B01"/>
    <w:rsid w:val="00B4244E"/>
    <w:rsid w:val="00B42B76"/>
    <w:rsid w:val="00B43D43"/>
    <w:rsid w:val="00B43F7B"/>
    <w:rsid w:val="00B531E3"/>
    <w:rsid w:val="00B53F81"/>
    <w:rsid w:val="00B60571"/>
    <w:rsid w:val="00B6280C"/>
    <w:rsid w:val="00B726A6"/>
    <w:rsid w:val="00B747A9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3EED"/>
    <w:rsid w:val="00BA405C"/>
    <w:rsid w:val="00BB0636"/>
    <w:rsid w:val="00BB7272"/>
    <w:rsid w:val="00BC0BA7"/>
    <w:rsid w:val="00BC0E6F"/>
    <w:rsid w:val="00BC1DCC"/>
    <w:rsid w:val="00BC6303"/>
    <w:rsid w:val="00BD5055"/>
    <w:rsid w:val="00BD7806"/>
    <w:rsid w:val="00BE0CD6"/>
    <w:rsid w:val="00BE37D5"/>
    <w:rsid w:val="00BE5EE5"/>
    <w:rsid w:val="00BE71A4"/>
    <w:rsid w:val="00BE74FA"/>
    <w:rsid w:val="00BF29A9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319B4"/>
    <w:rsid w:val="00C3379D"/>
    <w:rsid w:val="00C362A4"/>
    <w:rsid w:val="00C37E2F"/>
    <w:rsid w:val="00C407E3"/>
    <w:rsid w:val="00C42DE6"/>
    <w:rsid w:val="00C42E52"/>
    <w:rsid w:val="00C453BD"/>
    <w:rsid w:val="00C4580C"/>
    <w:rsid w:val="00C50800"/>
    <w:rsid w:val="00C5703F"/>
    <w:rsid w:val="00C6313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D14E4"/>
    <w:rsid w:val="00CD7882"/>
    <w:rsid w:val="00CE051F"/>
    <w:rsid w:val="00CE0B87"/>
    <w:rsid w:val="00CE4B44"/>
    <w:rsid w:val="00CE7949"/>
    <w:rsid w:val="00CF46E9"/>
    <w:rsid w:val="00CF5B57"/>
    <w:rsid w:val="00CF5CE6"/>
    <w:rsid w:val="00D060C2"/>
    <w:rsid w:val="00D066A2"/>
    <w:rsid w:val="00D109B3"/>
    <w:rsid w:val="00D11414"/>
    <w:rsid w:val="00D135B3"/>
    <w:rsid w:val="00D1520D"/>
    <w:rsid w:val="00D20BBE"/>
    <w:rsid w:val="00D22110"/>
    <w:rsid w:val="00D24235"/>
    <w:rsid w:val="00D255FF"/>
    <w:rsid w:val="00D25BAC"/>
    <w:rsid w:val="00D27067"/>
    <w:rsid w:val="00D334A7"/>
    <w:rsid w:val="00D357E0"/>
    <w:rsid w:val="00D357ED"/>
    <w:rsid w:val="00D40BDA"/>
    <w:rsid w:val="00D431DB"/>
    <w:rsid w:val="00D5009A"/>
    <w:rsid w:val="00D5451A"/>
    <w:rsid w:val="00D56DD4"/>
    <w:rsid w:val="00D625BA"/>
    <w:rsid w:val="00D6613F"/>
    <w:rsid w:val="00D67581"/>
    <w:rsid w:val="00D70C42"/>
    <w:rsid w:val="00D70D29"/>
    <w:rsid w:val="00D73200"/>
    <w:rsid w:val="00D800C5"/>
    <w:rsid w:val="00D8106C"/>
    <w:rsid w:val="00D824CE"/>
    <w:rsid w:val="00D85865"/>
    <w:rsid w:val="00D867D6"/>
    <w:rsid w:val="00D872CE"/>
    <w:rsid w:val="00D8761F"/>
    <w:rsid w:val="00D93744"/>
    <w:rsid w:val="00D9667E"/>
    <w:rsid w:val="00D96886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C0703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57CD"/>
    <w:rsid w:val="00E17529"/>
    <w:rsid w:val="00E200B9"/>
    <w:rsid w:val="00E20E95"/>
    <w:rsid w:val="00E22C5F"/>
    <w:rsid w:val="00E22D1B"/>
    <w:rsid w:val="00E27A89"/>
    <w:rsid w:val="00E30398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C22D0"/>
    <w:rsid w:val="00EC2F4C"/>
    <w:rsid w:val="00EC5A3F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3BA1"/>
    <w:rsid w:val="00F373E6"/>
    <w:rsid w:val="00F37850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4E39"/>
    <w:rsid w:val="00F8033C"/>
    <w:rsid w:val="00F80A49"/>
    <w:rsid w:val="00F80CFF"/>
    <w:rsid w:val="00F82450"/>
    <w:rsid w:val="00F85C3C"/>
    <w:rsid w:val="00F876BB"/>
    <w:rsid w:val="00F908E9"/>
    <w:rsid w:val="00F92CCB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D59"/>
    <w:rsid w:val="00FC50E0"/>
    <w:rsid w:val="00FC6CA9"/>
    <w:rsid w:val="00FC7537"/>
    <w:rsid w:val="00FD041A"/>
    <w:rsid w:val="00FD7AC1"/>
    <w:rsid w:val="00FD7C91"/>
    <w:rsid w:val="00FE2763"/>
    <w:rsid w:val="00FE356F"/>
    <w:rsid w:val="00FE437E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47</TotalTime>
  <Pages>7</Pages>
  <Words>1084</Words>
  <Characters>5938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namratamarathe81@gmail.com</cp:lastModifiedBy>
  <cp:revision>32</cp:revision>
  <cp:lastPrinted>2009-03-13T17:29:00Z</cp:lastPrinted>
  <dcterms:created xsi:type="dcterms:W3CDTF">2022-03-17T12:09:00Z</dcterms:created>
  <dcterms:modified xsi:type="dcterms:W3CDTF">2022-03-17T12:56:00Z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