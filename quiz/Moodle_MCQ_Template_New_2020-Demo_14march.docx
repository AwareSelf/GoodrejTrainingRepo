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77777777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DQ_SE_DAY_1</w:t>
      </w:r>
    </w:p>
    <w:p w14:paraId="302D72D7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248FFE8F" w:rsidR="00631287" w:rsidRPr="00036F8B" w:rsidRDefault="00CA218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of the </w:t>
            </w:r>
            <w:r w:rsidR="005160EC">
              <w:rPr>
                <w:color w:val="000000" w:themeColor="text1"/>
                <w:szCs w:val="20"/>
              </w:rPr>
              <w:t xml:space="preserve">following is not an aspect of Quality Assurance of a </w:t>
            </w:r>
            <w:proofErr w:type="spellStart"/>
            <w:r w:rsidR="005160EC">
              <w:rPr>
                <w:color w:val="000000" w:themeColor="text1"/>
                <w:szCs w:val="20"/>
              </w:rPr>
              <w:t>Sofware</w:t>
            </w:r>
            <w:proofErr w:type="spellEnd"/>
            <w:r w:rsidR="005160EC">
              <w:rPr>
                <w:color w:val="000000" w:themeColor="text1"/>
                <w:szCs w:val="20"/>
              </w:rPr>
              <w:t xml:space="preserve"> Product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7777777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CA218C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322E4D5B" w:rsidR="009018B1" w:rsidRPr="00306F1D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6FAAD039" w:rsidR="009018B1" w:rsidRPr="00306F1D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Debugging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1088F742" w:rsidR="009018B1" w:rsidRPr="007056D8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17182EC4" w:rsidR="009018B1" w:rsidRPr="00306F1D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25D28081" w:rsidR="009018B1" w:rsidRPr="00306F1D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Qualification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7DE26B70" w:rsidR="009018B1" w:rsidRPr="007056D8" w:rsidRDefault="005160E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3A77B39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A32A" w14:textId="3B464FFC" w:rsidR="0066496D" w:rsidRPr="00036F8B" w:rsidRDefault="003616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are software application domains</w:t>
            </w:r>
            <w:r w:rsidR="00616DCB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B886D3F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2253AC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5D57E2A1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4143BD57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Embedded Software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4E8995F6" w:rsidR="0066496D" w:rsidRPr="00036F8B" w:rsidRDefault="002253A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6C178B62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System Software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4E0A7B9C" w:rsidR="0066496D" w:rsidRPr="00036F8B" w:rsidRDefault="002253A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333F6D65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Application Software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535FA440" w:rsidR="0066496D" w:rsidRPr="00036F8B" w:rsidRDefault="002253A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1BCBC983" w:rsidR="0066496D" w:rsidRPr="00036F8B" w:rsidRDefault="00D56D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D57AB13" w:rsidR="0066496D" w:rsidRPr="00036F8B" w:rsidRDefault="002253A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1D31F15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26734872" w:rsidR="0066496D" w:rsidRPr="00036F8B" w:rsidRDefault="003E72C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is not a waterfall model deficiency?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0A822B8D" w:rsidR="0066496D" w:rsidRPr="00036F8B" w:rsidRDefault="00CB485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the requirements should be known beforehand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798D824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248723B9" w:rsidR="0066496D" w:rsidRPr="00036F8B" w:rsidRDefault="00CB485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There is little scope for customer/client to preview the system in-between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206BD4C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69FFDD19" w:rsidR="0066496D" w:rsidRPr="00036F8B" w:rsidRDefault="00E3039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Not so easy to understand and not so easy to use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1ABC81AD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6D6CE1B9" w:rsidR="0066496D" w:rsidRPr="00036F8B" w:rsidRDefault="00F730D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Gives false impression of progress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1BE8836D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0045AA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7FB2" w14:textId="30031BFC" w:rsidR="0066496D" w:rsidRPr="00036F8B" w:rsidRDefault="00680A5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cannot be criteria for selecting lifecycle model?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77777777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Yes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118C9F0C" w:rsidR="0066496D" w:rsidRPr="00036F8B" w:rsidRDefault="00EC5A3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Changes (people, project, requirements, organization)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174FDC0A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3CADA6DB" w:rsidR="0066496D" w:rsidRPr="00036F8B" w:rsidRDefault="009F1B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Phased delivery of the functionality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0A812407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71965A24" w:rsidR="0066496D" w:rsidRPr="00036F8B" w:rsidRDefault="009F1B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Domain experience of project manager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5AA93FF7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77120EF5" w:rsidR="0066496D" w:rsidRPr="00036F8B" w:rsidRDefault="009F1B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Size of the project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2A07DB9F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5749B8C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A586" w14:textId="6AD51B21" w:rsidR="0066496D" w:rsidRPr="00036F8B" w:rsidRDefault="0064072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Unit testing is</w:t>
            </w:r>
            <w:r w:rsidR="003600FE">
              <w:rPr>
                <w:color w:val="000000" w:themeColor="text1"/>
                <w:szCs w:val="20"/>
              </w:rPr>
              <w:t xml:space="preserve"> not</w:t>
            </w:r>
            <w:r>
              <w:rPr>
                <w:color w:val="000000" w:themeColor="text1"/>
                <w:szCs w:val="20"/>
              </w:rPr>
              <w:t xml:space="preserve"> done by?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1E95D02F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5176965A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Developer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72CC9225" w:rsidR="0066496D" w:rsidRPr="00036F8B" w:rsidRDefault="00C0603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0D57626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Team Leader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2D0F87A2" w:rsidR="0066496D" w:rsidRPr="00036F8B" w:rsidRDefault="00C0603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3FC8A539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Tester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0EA479E9" w:rsidR="0066496D" w:rsidRPr="00036F8B" w:rsidRDefault="00C0603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27239935" w:rsidR="0066496D" w:rsidRPr="00036F8B" w:rsidRDefault="00AF227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56E58B67" w:rsidR="0066496D" w:rsidRPr="00036F8B" w:rsidRDefault="00C0603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6E2455B6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84267" w14:textId="1F9A3D20" w:rsidR="0066496D" w:rsidRPr="00036F8B" w:rsidRDefault="0071209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Debugging is same as Testing. State True or False?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41244E6F" w:rsidR="0066496D" w:rsidRPr="00036F8B" w:rsidRDefault="0050472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5EF68F68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0B1DB495" w:rsidR="0066496D" w:rsidRPr="00036F8B" w:rsidRDefault="0050472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False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224F622D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4CB96EBC" w:rsidR="0066496D" w:rsidRPr="00036F8B" w:rsidRDefault="009930D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157FB2AF" w:rsidR="0066496D" w:rsidRPr="00036F8B" w:rsidRDefault="009930D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537A44A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948DC" w14:textId="61CD81FA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statements are true?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1B1ABD2D" w:rsidR="0066496D" w:rsidRPr="00036F8B" w:rsidRDefault="00585806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Quality Assurance is the process of exploring the system in order to find the defects.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555AB85C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7F983FE9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Quality Assurance is used to control the quality.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145F9231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2B5E65A3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Quality Assurance is process oriented.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388159B1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15B8D340" w:rsidR="0066496D" w:rsidRPr="00036F8B" w:rsidRDefault="0058580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Quality Assurance is all about System inspection and bug finding.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31782370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2AEDD0E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0EE1B2F0" w:rsidR="0066496D" w:rsidRPr="00036F8B" w:rsidRDefault="00002D0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Which of the following is not a phase of Software Testing Life Cycle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1FD8A96E" w:rsidR="0066496D" w:rsidRPr="00036F8B" w:rsidRDefault="00002D0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Test Execution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03CAFEA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781F9F41" w:rsidR="0066496D" w:rsidRPr="00036F8B" w:rsidRDefault="00002D0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Requirement Analysis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73357168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393633D7" w:rsidR="0066496D" w:rsidRPr="00036F8B" w:rsidRDefault="00F8245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Test Planning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644C94F8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1BC5C8A7" w:rsidR="0066496D" w:rsidRPr="00036F8B" w:rsidRDefault="00F8245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Maintenance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59E1A325" w:rsidR="0066496D" w:rsidRPr="00036F8B" w:rsidRDefault="007D31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728BC27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3073"/>
        <w:gridCol w:w="3688"/>
        <w:gridCol w:w="921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675F" w14:textId="707B5A6F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What are the different levels of testing for conventional software?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336B6BBF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F57E7A">
              <w:rPr>
                <w:color w:val="000000" w:themeColor="text1"/>
                <w:sz w:val="20"/>
                <w:szCs w:val="20"/>
              </w:rPr>
              <w:t>A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26DA6466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Acceptance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2BEC3508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04249D4A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Unit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798EA773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5EC59AEF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System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4E6DBFE7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33.33333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016BFD23" w:rsidR="0066496D" w:rsidRPr="00036F8B" w:rsidRDefault="00F57E7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Software Quality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3EEA1110" w:rsidR="0066496D" w:rsidRPr="00036F8B" w:rsidRDefault="00F57E7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-33.33333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0D9ED86E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2D20C" w14:textId="101DA96A" w:rsidR="0066496D" w:rsidRPr="00036F8B" w:rsidRDefault="00FA4FD6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Which of the following is not a part of Verification Testing?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31A66768" w:rsidR="0066496D" w:rsidRPr="00036F8B" w:rsidRDefault="00FA4F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Does our implementation meet the spec?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2B57C4CE" w:rsidR="0066496D" w:rsidRPr="00036F8B" w:rsidRDefault="00FA4F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Static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4BC79E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78816F9A" w:rsidR="0066496D" w:rsidRPr="00036F8B" w:rsidRDefault="00FA4F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Dynamic Testing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745B1188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09E54D54" w:rsidR="0066496D" w:rsidRPr="00036F8B" w:rsidRDefault="00FA4F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Reviewing the code to check if it meets the functional requirements.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3FE5"/>
    <w:rsid w:val="00036F8B"/>
    <w:rsid w:val="000376B1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42CF"/>
    <w:rsid w:val="00074A63"/>
    <w:rsid w:val="00080304"/>
    <w:rsid w:val="00081E0C"/>
    <w:rsid w:val="00084053"/>
    <w:rsid w:val="0008445A"/>
    <w:rsid w:val="00084857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D76"/>
    <w:rsid w:val="000B2F39"/>
    <w:rsid w:val="000B60F8"/>
    <w:rsid w:val="000B6161"/>
    <w:rsid w:val="000C05B8"/>
    <w:rsid w:val="000C0E4C"/>
    <w:rsid w:val="000C46BF"/>
    <w:rsid w:val="000C729E"/>
    <w:rsid w:val="000C7834"/>
    <w:rsid w:val="000D057D"/>
    <w:rsid w:val="000D0AD1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5EBE"/>
    <w:rsid w:val="000F64CE"/>
    <w:rsid w:val="00103B3C"/>
    <w:rsid w:val="001043B9"/>
    <w:rsid w:val="0010474C"/>
    <w:rsid w:val="0010733A"/>
    <w:rsid w:val="00110294"/>
    <w:rsid w:val="00111C84"/>
    <w:rsid w:val="00112F5E"/>
    <w:rsid w:val="00117393"/>
    <w:rsid w:val="00117A37"/>
    <w:rsid w:val="001222EF"/>
    <w:rsid w:val="00123C9A"/>
    <w:rsid w:val="001336F3"/>
    <w:rsid w:val="001374E4"/>
    <w:rsid w:val="00137E5A"/>
    <w:rsid w:val="00142668"/>
    <w:rsid w:val="0015007F"/>
    <w:rsid w:val="00152F41"/>
    <w:rsid w:val="00154A19"/>
    <w:rsid w:val="00157690"/>
    <w:rsid w:val="001639DB"/>
    <w:rsid w:val="00170B3D"/>
    <w:rsid w:val="00175DA6"/>
    <w:rsid w:val="001936C3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5AA1"/>
    <w:rsid w:val="001F6DD1"/>
    <w:rsid w:val="001F79FF"/>
    <w:rsid w:val="0020022F"/>
    <w:rsid w:val="0020482A"/>
    <w:rsid w:val="00204959"/>
    <w:rsid w:val="00213885"/>
    <w:rsid w:val="00221920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719D"/>
    <w:rsid w:val="002D7A09"/>
    <w:rsid w:val="002D7B56"/>
    <w:rsid w:val="002E2598"/>
    <w:rsid w:val="002E33FC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15A2"/>
    <w:rsid w:val="003124FF"/>
    <w:rsid w:val="00315F2F"/>
    <w:rsid w:val="00317AF3"/>
    <w:rsid w:val="0032262B"/>
    <w:rsid w:val="00322702"/>
    <w:rsid w:val="00323117"/>
    <w:rsid w:val="00324DF5"/>
    <w:rsid w:val="00325DB4"/>
    <w:rsid w:val="00333556"/>
    <w:rsid w:val="00335311"/>
    <w:rsid w:val="0034691F"/>
    <w:rsid w:val="0034764E"/>
    <w:rsid w:val="00355FCD"/>
    <w:rsid w:val="003600FE"/>
    <w:rsid w:val="00360ECB"/>
    <w:rsid w:val="0036167B"/>
    <w:rsid w:val="00361E03"/>
    <w:rsid w:val="0036773A"/>
    <w:rsid w:val="0037028B"/>
    <w:rsid w:val="0037414C"/>
    <w:rsid w:val="00377793"/>
    <w:rsid w:val="00381CDD"/>
    <w:rsid w:val="003844F5"/>
    <w:rsid w:val="003848B4"/>
    <w:rsid w:val="00386B27"/>
    <w:rsid w:val="00393C7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D1FD4"/>
    <w:rsid w:val="003D3C17"/>
    <w:rsid w:val="003D46BA"/>
    <w:rsid w:val="003D5EB8"/>
    <w:rsid w:val="003E1DEB"/>
    <w:rsid w:val="003E2315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8B5"/>
    <w:rsid w:val="004459E2"/>
    <w:rsid w:val="0045164F"/>
    <w:rsid w:val="00453647"/>
    <w:rsid w:val="00455C0B"/>
    <w:rsid w:val="00455CBB"/>
    <w:rsid w:val="004579C7"/>
    <w:rsid w:val="00460B9D"/>
    <w:rsid w:val="00463DDC"/>
    <w:rsid w:val="00466DCC"/>
    <w:rsid w:val="004741C0"/>
    <w:rsid w:val="00476598"/>
    <w:rsid w:val="00483456"/>
    <w:rsid w:val="004838C8"/>
    <w:rsid w:val="00491100"/>
    <w:rsid w:val="00492B58"/>
    <w:rsid w:val="00492CC5"/>
    <w:rsid w:val="0049372D"/>
    <w:rsid w:val="004942A5"/>
    <w:rsid w:val="0049497B"/>
    <w:rsid w:val="004963FF"/>
    <w:rsid w:val="00497D43"/>
    <w:rsid w:val="004A6473"/>
    <w:rsid w:val="004A7261"/>
    <w:rsid w:val="004B180D"/>
    <w:rsid w:val="004C053B"/>
    <w:rsid w:val="004C1E95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595E"/>
    <w:rsid w:val="00525BFB"/>
    <w:rsid w:val="00527B9C"/>
    <w:rsid w:val="00530738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42C6"/>
    <w:rsid w:val="005D5355"/>
    <w:rsid w:val="005E0FD2"/>
    <w:rsid w:val="005E339B"/>
    <w:rsid w:val="005E3B7C"/>
    <w:rsid w:val="005E49DD"/>
    <w:rsid w:val="005E5AD0"/>
    <w:rsid w:val="00600BCC"/>
    <w:rsid w:val="00604172"/>
    <w:rsid w:val="00607719"/>
    <w:rsid w:val="006077E3"/>
    <w:rsid w:val="0061059E"/>
    <w:rsid w:val="00612EF1"/>
    <w:rsid w:val="00612FFC"/>
    <w:rsid w:val="00616DCB"/>
    <w:rsid w:val="006203AC"/>
    <w:rsid w:val="006207C8"/>
    <w:rsid w:val="006264BC"/>
    <w:rsid w:val="0063090A"/>
    <w:rsid w:val="00631287"/>
    <w:rsid w:val="0063707E"/>
    <w:rsid w:val="00640728"/>
    <w:rsid w:val="00642B0E"/>
    <w:rsid w:val="00642C74"/>
    <w:rsid w:val="00650D48"/>
    <w:rsid w:val="00653085"/>
    <w:rsid w:val="00653618"/>
    <w:rsid w:val="00655E75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48B1"/>
    <w:rsid w:val="006A5FAC"/>
    <w:rsid w:val="006B0AC9"/>
    <w:rsid w:val="006B2273"/>
    <w:rsid w:val="006B4170"/>
    <w:rsid w:val="006C1EF6"/>
    <w:rsid w:val="006C389C"/>
    <w:rsid w:val="006C59A5"/>
    <w:rsid w:val="006D49E7"/>
    <w:rsid w:val="006D6FE2"/>
    <w:rsid w:val="006D7040"/>
    <w:rsid w:val="006E057B"/>
    <w:rsid w:val="006E1D3D"/>
    <w:rsid w:val="006E3AE0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567F"/>
    <w:rsid w:val="00735913"/>
    <w:rsid w:val="00735DAD"/>
    <w:rsid w:val="007369C5"/>
    <w:rsid w:val="00740439"/>
    <w:rsid w:val="00741B05"/>
    <w:rsid w:val="007451A3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57EE"/>
    <w:rsid w:val="0076773C"/>
    <w:rsid w:val="00767DD6"/>
    <w:rsid w:val="0077542E"/>
    <w:rsid w:val="007760F1"/>
    <w:rsid w:val="007776E5"/>
    <w:rsid w:val="0078753E"/>
    <w:rsid w:val="007902BD"/>
    <w:rsid w:val="007917F8"/>
    <w:rsid w:val="0079540F"/>
    <w:rsid w:val="0079634B"/>
    <w:rsid w:val="00796AB9"/>
    <w:rsid w:val="007A1BB6"/>
    <w:rsid w:val="007A67FE"/>
    <w:rsid w:val="007B3049"/>
    <w:rsid w:val="007B37B4"/>
    <w:rsid w:val="007B5EF0"/>
    <w:rsid w:val="007B7789"/>
    <w:rsid w:val="007C0BA2"/>
    <w:rsid w:val="007C10DD"/>
    <w:rsid w:val="007C1E27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41C0"/>
    <w:rsid w:val="007F5643"/>
    <w:rsid w:val="007F604D"/>
    <w:rsid w:val="008038C6"/>
    <w:rsid w:val="00813A97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6CB6"/>
    <w:rsid w:val="00877AFA"/>
    <w:rsid w:val="00881687"/>
    <w:rsid w:val="00883A9C"/>
    <w:rsid w:val="00884CA2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90165B"/>
    <w:rsid w:val="009018B1"/>
    <w:rsid w:val="00904784"/>
    <w:rsid w:val="00914C51"/>
    <w:rsid w:val="00914C7E"/>
    <w:rsid w:val="00915C7D"/>
    <w:rsid w:val="0092705B"/>
    <w:rsid w:val="00927258"/>
    <w:rsid w:val="009365B4"/>
    <w:rsid w:val="00942E10"/>
    <w:rsid w:val="00942F6D"/>
    <w:rsid w:val="00945F6A"/>
    <w:rsid w:val="00945FB5"/>
    <w:rsid w:val="00947003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4D56"/>
    <w:rsid w:val="009B7AE7"/>
    <w:rsid w:val="009C3C66"/>
    <w:rsid w:val="009C42C4"/>
    <w:rsid w:val="009C5C91"/>
    <w:rsid w:val="009C7FFE"/>
    <w:rsid w:val="009D3F67"/>
    <w:rsid w:val="009D6AD7"/>
    <w:rsid w:val="009E19A5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AA6"/>
    <w:rsid w:val="00A202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63F6"/>
    <w:rsid w:val="00A5083A"/>
    <w:rsid w:val="00A53925"/>
    <w:rsid w:val="00A55D5A"/>
    <w:rsid w:val="00A615F3"/>
    <w:rsid w:val="00A61690"/>
    <w:rsid w:val="00A7258F"/>
    <w:rsid w:val="00A75B42"/>
    <w:rsid w:val="00A77883"/>
    <w:rsid w:val="00A8322F"/>
    <w:rsid w:val="00A85880"/>
    <w:rsid w:val="00A90976"/>
    <w:rsid w:val="00A923F7"/>
    <w:rsid w:val="00A92592"/>
    <w:rsid w:val="00A94011"/>
    <w:rsid w:val="00A97C0A"/>
    <w:rsid w:val="00AA30CE"/>
    <w:rsid w:val="00AA3C5B"/>
    <w:rsid w:val="00AA4F14"/>
    <w:rsid w:val="00AA62E9"/>
    <w:rsid w:val="00AA6E9D"/>
    <w:rsid w:val="00AB2548"/>
    <w:rsid w:val="00AB3EB2"/>
    <w:rsid w:val="00AB7BC4"/>
    <w:rsid w:val="00AC5DCD"/>
    <w:rsid w:val="00AC6F92"/>
    <w:rsid w:val="00AC7BC0"/>
    <w:rsid w:val="00AD2785"/>
    <w:rsid w:val="00AD2BF0"/>
    <w:rsid w:val="00AD3C02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77C1"/>
    <w:rsid w:val="00B10CB7"/>
    <w:rsid w:val="00B111BE"/>
    <w:rsid w:val="00B1541B"/>
    <w:rsid w:val="00B16BD7"/>
    <w:rsid w:val="00B16D2E"/>
    <w:rsid w:val="00B22935"/>
    <w:rsid w:val="00B23329"/>
    <w:rsid w:val="00B272CE"/>
    <w:rsid w:val="00B314F7"/>
    <w:rsid w:val="00B3522A"/>
    <w:rsid w:val="00B36CB9"/>
    <w:rsid w:val="00B36D0F"/>
    <w:rsid w:val="00B4002D"/>
    <w:rsid w:val="00B41B01"/>
    <w:rsid w:val="00B4244E"/>
    <w:rsid w:val="00B42B76"/>
    <w:rsid w:val="00B43D43"/>
    <w:rsid w:val="00B43F7B"/>
    <w:rsid w:val="00B531E3"/>
    <w:rsid w:val="00B53F81"/>
    <w:rsid w:val="00B60571"/>
    <w:rsid w:val="00B6280C"/>
    <w:rsid w:val="00B726A6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319B4"/>
    <w:rsid w:val="00C3379D"/>
    <w:rsid w:val="00C362A4"/>
    <w:rsid w:val="00C37E2F"/>
    <w:rsid w:val="00C407E3"/>
    <w:rsid w:val="00C42DE6"/>
    <w:rsid w:val="00C42E52"/>
    <w:rsid w:val="00C453BD"/>
    <w:rsid w:val="00C4580C"/>
    <w:rsid w:val="00C50800"/>
    <w:rsid w:val="00C5703F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50C9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D14E4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520D"/>
    <w:rsid w:val="00D20BBE"/>
    <w:rsid w:val="00D22110"/>
    <w:rsid w:val="00D24235"/>
    <w:rsid w:val="00D255FF"/>
    <w:rsid w:val="00D25BAC"/>
    <w:rsid w:val="00D27067"/>
    <w:rsid w:val="00D334A7"/>
    <w:rsid w:val="00D357E0"/>
    <w:rsid w:val="00D357ED"/>
    <w:rsid w:val="00D40BDA"/>
    <w:rsid w:val="00D431DB"/>
    <w:rsid w:val="00D5009A"/>
    <w:rsid w:val="00D5451A"/>
    <w:rsid w:val="00D56DD4"/>
    <w:rsid w:val="00D625BA"/>
    <w:rsid w:val="00D6613F"/>
    <w:rsid w:val="00D67581"/>
    <w:rsid w:val="00D70C42"/>
    <w:rsid w:val="00D70D29"/>
    <w:rsid w:val="00D73200"/>
    <w:rsid w:val="00D8106C"/>
    <w:rsid w:val="00D824CE"/>
    <w:rsid w:val="00D85865"/>
    <w:rsid w:val="00D867D6"/>
    <w:rsid w:val="00D8761F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2CC5"/>
    <w:rsid w:val="00E03C8E"/>
    <w:rsid w:val="00E069AD"/>
    <w:rsid w:val="00E11998"/>
    <w:rsid w:val="00E157CD"/>
    <w:rsid w:val="00E17529"/>
    <w:rsid w:val="00E200B9"/>
    <w:rsid w:val="00E20E95"/>
    <w:rsid w:val="00E22C5F"/>
    <w:rsid w:val="00E22D1B"/>
    <w:rsid w:val="00E27A89"/>
    <w:rsid w:val="00E30398"/>
    <w:rsid w:val="00E3245D"/>
    <w:rsid w:val="00E3335E"/>
    <w:rsid w:val="00E334BE"/>
    <w:rsid w:val="00E35C8E"/>
    <w:rsid w:val="00E430A9"/>
    <w:rsid w:val="00E44880"/>
    <w:rsid w:val="00E4566A"/>
    <w:rsid w:val="00E5060F"/>
    <w:rsid w:val="00E50EC5"/>
    <w:rsid w:val="00E511C4"/>
    <w:rsid w:val="00E52460"/>
    <w:rsid w:val="00E52D91"/>
    <w:rsid w:val="00E60E78"/>
    <w:rsid w:val="00E62505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5A3F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3BA1"/>
    <w:rsid w:val="00F373E6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5C3C"/>
    <w:rsid w:val="00F876BB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F0582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74</TotalTime>
  <Pages>8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88</cp:revision>
  <cp:lastPrinted>2009-03-13T17:29:00Z</cp:lastPrinted>
  <dcterms:created xsi:type="dcterms:W3CDTF">2022-03-14T12:36:00Z</dcterms:created>
  <dcterms:modified xsi:type="dcterms:W3CDTF">2022-03-16T08:44:00Z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