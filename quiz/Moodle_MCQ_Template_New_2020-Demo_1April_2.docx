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C86D" w14:textId="77777777" w:rsidR="0077049A" w:rsidRDefault="0077049A" w:rsidP="009A6EA4">
      <w:pPr>
        <w:pStyle w:val="Title"/>
        <w:rPr>
          <w:b w:val="0"/>
          <w:color w:val="000000" w:themeColor="text1"/>
          <w:sz w:val="20"/>
          <w:szCs w:val="20"/>
        </w:rPr>
      </w:pPr>
    </w:p>
    <w:p w14:paraId="046F9B26" w14:textId="461DD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26D7CD46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77049A">
        <w:rPr>
          <w:color w:val="000000" w:themeColor="text1"/>
          <w:sz w:val="24"/>
          <w:szCs w:val="20"/>
        </w:rPr>
        <w:t>2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42C66DD0" w:rsidR="0044537D" w:rsidRPr="00306F1D" w:rsidRDefault="000B4162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 is the base interface for List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6CAD09EB" w:rsidR="009018B1" w:rsidRPr="007056D8" w:rsidRDefault="002C3DE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579DB13B" w:rsidR="00F047D7" w:rsidRPr="00306F1D" w:rsidRDefault="002C3DE4" w:rsidP="00F047D7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get(index) method of List will also remove element at that index position</w:t>
            </w:r>
          </w:p>
          <w:p w14:paraId="20646C34" w14:textId="148FCD63" w:rsidR="00C94A7B" w:rsidRPr="00306F1D" w:rsidRDefault="00C94A7B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5B24B335" w:rsidR="009018B1" w:rsidRPr="007056D8" w:rsidRDefault="002C3DE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BF24C81" w:rsidR="00182FBB" w:rsidRPr="00306F1D" w:rsidRDefault="002554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toString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method is already overridden by </w:t>
            </w:r>
            <w:proofErr w:type="spellStart"/>
            <w:r w:rsidR="00AD7C00">
              <w:rPr>
                <w:rFonts w:ascii="Arial" w:hAnsi="Arial" w:cs="Arial"/>
              </w:rPr>
              <w:t>ArrayList</w:t>
            </w:r>
            <w:proofErr w:type="spellEnd"/>
            <w:r w:rsidR="00AD7C00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89C9C31" w:rsidR="00182FBB" w:rsidRPr="00306F1D" w:rsidRDefault="00911303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clear(</w:t>
            </w:r>
            <w:proofErr w:type="gramEnd"/>
            <w:r>
              <w:rPr>
                <w:rFonts w:ascii="Arial" w:hAnsi="Arial" w:cs="Arial"/>
              </w:rPr>
              <w:t xml:space="preserve">) method of List interface will remove all elements in the List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CF210" w14:textId="77777777" w:rsidR="009F4007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List&lt;Integer&gt; = new </w:t>
            </w:r>
            <w:proofErr w:type="spellStart"/>
            <w:r>
              <w:rPr>
                <w:color w:val="000000" w:themeColor="text1"/>
                <w:szCs w:val="20"/>
              </w:rPr>
              <w:t>ArrayList</w:t>
            </w:r>
            <w:proofErr w:type="spellEnd"/>
            <w:r>
              <w:rPr>
                <w:color w:val="000000" w:themeColor="text1"/>
                <w:szCs w:val="20"/>
              </w:rPr>
              <w:t>&lt;Integer&gt;</w:t>
            </w:r>
          </w:p>
          <w:p w14:paraId="46D8A9E2" w14:textId="22194537" w:rsidR="00261CB1" w:rsidRPr="00036F8B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ensure that only Integer values are added to list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E8FA29C" w:rsidR="009938BB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 is an immutable object in java means whenever you modify String a new String object gets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22BA8AD6" w:rsidR="0066496D" w:rsidRPr="00036F8B" w:rsidRDefault="00DF42D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65D08989" w:rsidR="00A45F9E" w:rsidRPr="00036F8B" w:rsidRDefault="00E02800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</w:t>
            </w:r>
            <w:r w:rsidR="009F4007">
              <w:rPr>
                <w:color w:val="000000" w:themeColor="text1"/>
                <w:szCs w:val="20"/>
              </w:rPr>
              <w:t xml:space="preserve">add primitive values to Collection classes like </w:t>
            </w:r>
            <w:proofErr w:type="spellStart"/>
            <w:r w:rsidR="009F4007">
              <w:rPr>
                <w:color w:val="000000" w:themeColor="text1"/>
                <w:szCs w:val="20"/>
              </w:rPr>
              <w:t>ArrayList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2EE51533" w:rsidR="0066496D" w:rsidRPr="00036F8B" w:rsidRDefault="00DF42D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48925F53" w:rsidR="00627E13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StringBuilder is mutable object in java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62118684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  <w:r w:rsidR="00E67BD5">
              <w:rPr>
                <w:color w:val="000000" w:themeColor="text1"/>
                <w:szCs w:val="20"/>
              </w:rPr>
              <w:t>Assume all required imports and code is already present.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412C113" w14:textId="4D2F4503" w:rsidR="004C3878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List&lt;String&gt; l = new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);</w:t>
            </w:r>
          </w:p>
          <w:p w14:paraId="29776187" w14:textId="4671429C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”);</w:t>
            </w:r>
          </w:p>
          <w:p w14:paraId="02153C28" w14:textId="0A8B976D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(“hibernate”);</w:t>
            </w:r>
          </w:p>
          <w:p w14:paraId="283CE247" w14:textId="42C181AE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1498B96B" w14:textId="096DFC13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l.contains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”));</w:t>
            </w:r>
          </w:p>
          <w:p w14:paraId="00056E69" w14:textId="77777777" w:rsidR="00E67BD5" w:rsidRPr="00183B33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AD3607F" w14:textId="4E877C67" w:rsidR="009F0426" w:rsidRPr="00036F8B" w:rsidRDefault="009F0426" w:rsidP="004C3878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36214D30" w:rsidR="00234134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 output below output on console:</w:t>
            </w:r>
          </w:p>
          <w:p w14:paraId="369B0A7F" w14:textId="74EE7EBA" w:rsidR="00DB7B81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80A88B" w14:textId="75213AF0" w:rsidR="00DB7B81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54B6D15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7D6C778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.*;</w:t>
            </w:r>
          </w:p>
          <w:p w14:paraId="4532A659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43248D9B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C595503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) {</w:t>
            </w:r>
          </w:p>
          <w:p w14:paraId="3A1F4EE6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</w:p>
          <w:p w14:paraId="5E229C4E" w14:textId="0D2AC25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List&lt;Integer&gt;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);</w:t>
            </w:r>
          </w:p>
          <w:p w14:paraId="70D33280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(“arjun”);</w:t>
            </w:r>
          </w:p>
          <w:p w14:paraId="7145545B" w14:textId="168AD2D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varun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0BC20AA4" w14:textId="03D17BE6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ankit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2E1EF87E" w14:textId="09E5A6FE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sarita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752FB51D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  </w:t>
            </w:r>
          </w:p>
          <w:p w14:paraId="42441458" w14:textId="7682AD3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lst.contains</w:t>
            </w:r>
            <w:proofErr w:type="spellEnd"/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(“Ankit”));</w:t>
            </w:r>
          </w:p>
          <w:p w14:paraId="48CD42B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5856304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9343F95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}</w:t>
            </w:r>
          </w:p>
          <w:p w14:paraId="2B7F37FF" w14:textId="77777777" w:rsidR="006E32B4" w:rsidRPr="001A1065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775D611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proofErr w:type="gramStart"/>
            <w:r w:rsidR="00FF7F00">
              <w:rPr>
                <w:color w:val="000000" w:themeColor="text1"/>
                <w:szCs w:val="20"/>
              </w:rPr>
              <w:t xml:space="preserve">-  </w:t>
            </w:r>
            <w:r w:rsidR="00C515D1" w:rsidRPr="00C515D1">
              <w:rPr>
                <w:color w:val="000000" w:themeColor="text1"/>
                <w:szCs w:val="20"/>
              </w:rPr>
              <w:t>The</w:t>
            </w:r>
            <w:proofErr w:type="gramEnd"/>
            <w:r w:rsidR="00C515D1" w:rsidRPr="00C515D1">
              <w:rPr>
                <w:color w:val="000000" w:themeColor="text1"/>
                <w:szCs w:val="20"/>
              </w:rPr>
              <w:t xml:space="preserve"> method add(Integer) in the type List&lt;Integer&gt; is not applicable for the arguments (String)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704287B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2B3FD1AA" w:rsidR="0022768A" w:rsidRPr="00036F8B" w:rsidRDefault="00512DFF" w:rsidP="0022768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 w:rsidR="009133F5">
              <w:rPr>
                <w:color w:val="000000" w:themeColor="text1"/>
                <w:szCs w:val="20"/>
              </w:rPr>
              <w:t>alse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4B88B6A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7B4A4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4394294A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class A</w:t>
            </w:r>
          </w:p>
          <w:p w14:paraId="2600CA7C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{</w:t>
            </w:r>
          </w:p>
          <w:p w14:paraId="0764BF48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)</w:t>
            </w:r>
          </w:p>
          <w:p w14:paraId="3F0AE487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B106247" w14:textId="77777777" w:rsidR="000D03B8" w:rsidRPr="00777331" w:rsidRDefault="00546DCE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="000D03B8" w:rsidRPr="00777331">
              <w:rPr>
                <w:rFonts w:ascii="Arial" w:hAnsi="Arial" w:cs="Arial"/>
                <w:color w:val="000000" w:themeColor="text1"/>
              </w:rPr>
              <w:t xml:space="preserve">Integer o1 = new </w:t>
            </w:r>
            <w:proofErr w:type="gramStart"/>
            <w:r w:rsidR="000D03B8"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="000D03B8"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6E9730BB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Integer o2 = new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3935685A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(o1==o2);</w:t>
            </w:r>
          </w:p>
          <w:p w14:paraId="49059EAF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1.equals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(o2));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ab/>
            </w:r>
          </w:p>
          <w:p w14:paraId="06620863" w14:textId="7702BD86" w:rsidR="00546DCE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 xml:space="preserve">      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79E8794E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6533BC4D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D76D3F">
              <w:rPr>
                <w:color w:val="000000" w:themeColor="text1"/>
                <w:szCs w:val="20"/>
              </w:rPr>
              <w:t>ode will run and print the output:</w:t>
            </w:r>
          </w:p>
          <w:p w14:paraId="0CCBCDDD" w14:textId="77777777" w:rsidR="00FF61F9" w:rsidRDefault="00FF61F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EB928E" w14:textId="3131F776" w:rsidR="00D76D3F" w:rsidRDefault="00BD4D0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36888BE7" w14:textId="0DF23F06" w:rsidR="00BD4D08" w:rsidRPr="00036F8B" w:rsidRDefault="00BD4D0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true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5CD1DEA4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779322F4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 xml:space="preserve">is </w:t>
            </w:r>
            <w:r w:rsidR="001A281E">
              <w:rPr>
                <w:rFonts w:ascii="Arial" w:hAnsi="Arial" w:cs="Arial"/>
                <w:color w:val="000000" w:themeColor="text1"/>
              </w:rPr>
              <w:t>output of below code put in main method?</w:t>
            </w:r>
          </w:p>
          <w:p w14:paraId="25A45C4A" w14:textId="77777777" w:rsidR="001A722F" w:rsidRDefault="001A722F" w:rsidP="001A28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3F7F5F"/>
                <w:lang w:val="en-IN" w:eastAsia="en-IE"/>
              </w:rPr>
            </w:pPr>
            <w:r>
              <w:rPr>
                <w:rFonts w:ascii="Consolas" w:hAnsi="Consolas" w:cs="Consolas"/>
                <w:color w:val="3F7F5F"/>
                <w:lang w:val="en-IN" w:eastAsia="en-IE"/>
              </w:rPr>
              <w:t xml:space="preserve">             </w:t>
            </w:r>
          </w:p>
          <w:p w14:paraId="7E398B19" w14:textId="24ECD326" w:rsidR="00A611AA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</w:t>
            </w:r>
            <w:r w:rsidRPr="00715627">
              <w:rPr>
                <w:rFonts w:ascii="Arial" w:hAnsi="Arial" w:cs="Arial"/>
                <w:color w:val="000000" w:themeColor="text1"/>
              </w:rPr>
              <w:t>String s = “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abc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”;</w:t>
            </w:r>
          </w:p>
          <w:p w14:paraId="5DC7B18A" w14:textId="6597B54E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String s1 = s + “def”;</w:t>
            </w:r>
          </w:p>
          <w:p w14:paraId="081364E1" w14:textId="46EA297A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(s);</w:t>
            </w:r>
          </w:p>
          <w:p w14:paraId="204601B1" w14:textId="77777777" w:rsidR="001B51B5" w:rsidRDefault="001B51B5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47B3A5B2" w:rsidR="0066496D" w:rsidRPr="00036F8B" w:rsidRDefault="001A722F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0EDE338" w:rsidR="0013110E" w:rsidRPr="00036F8B" w:rsidRDefault="001B51B5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604568BF" w:rsidR="00234B9D" w:rsidRPr="00036F8B" w:rsidRDefault="001B51B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D012FBB" w:rsidR="0066496D" w:rsidRPr="00036F8B" w:rsidRDefault="009610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4179E" w14:textId="6B1ACD70" w:rsidR="00645729" w:rsidRDefault="001B51B5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Code will compile</w:t>
            </w:r>
            <w:r w:rsidR="00634BE7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 xml:space="preserve">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74058C45" w14:textId="4DC9BEB1" w:rsidR="001B51B5" w:rsidRPr="00036F8B" w:rsidRDefault="001B51B5" w:rsidP="00645729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abc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0C91EF33" w:rsidR="0066496D" w:rsidRPr="00036F8B" w:rsidRDefault="009610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2A405" w14:textId="7E4839CB" w:rsidR="00483C44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4AAA4439" w14:textId="2C20B9BF" w:rsidR="009B0EDF" w:rsidRPr="00036F8B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abcdef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4D9AE8D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13000C">
              <w:rPr>
                <w:color w:val="000000" w:themeColor="text1"/>
                <w:szCs w:val="20"/>
              </w:rPr>
              <w:t>what is output of below code</w:t>
            </w:r>
            <w:r>
              <w:rPr>
                <w:color w:val="000000" w:themeColor="text1"/>
                <w:szCs w:val="20"/>
              </w:rPr>
              <w:t>?</w:t>
            </w:r>
          </w:p>
          <w:p w14:paraId="4AE46A15" w14:textId="37C694E0" w:rsidR="0013000C" w:rsidRDefault="0013000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3BA1DD" w14:textId="7C911C23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 w:rsidRPr="00762EB7">
              <w:rPr>
                <w:rFonts w:ascii="Arial" w:hAnsi="Arial" w:cs="Arial"/>
                <w:color w:val="000000" w:themeColor="text1"/>
              </w:rPr>
              <w:t>String s2="core";</w:t>
            </w:r>
          </w:p>
          <w:p w14:paraId="50BD94F8" w14:textId="77777777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  <w:t xml:space="preserve">StringBuilder 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 xml:space="preserve"> = new StringBuilder(s2);</w:t>
            </w:r>
          </w:p>
          <w:p w14:paraId="1408C756" w14:textId="79D67BB2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762EB7">
              <w:rPr>
                <w:rFonts w:ascii="Arial" w:hAnsi="Arial" w:cs="Arial"/>
                <w:color w:val="000000" w:themeColor="text1"/>
              </w:rPr>
              <w:t>sb.append</w:t>
            </w:r>
            <w:proofErr w:type="spellEnd"/>
            <w:proofErr w:type="gramEnd"/>
            <w:r w:rsidRPr="00762EB7">
              <w:rPr>
                <w:rFonts w:ascii="Arial" w:hAnsi="Arial" w:cs="Arial"/>
                <w:color w:val="000000" w:themeColor="text1"/>
              </w:rPr>
              <w:t>("java");</w:t>
            </w:r>
          </w:p>
          <w:p w14:paraId="584A28C5" w14:textId="2FD3EE88" w:rsidR="0013000C" w:rsidRPr="00762EB7" w:rsidRDefault="0013000C" w:rsidP="00762EB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);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316B25D1" w:rsidR="00603FE4" w:rsidRPr="00036F8B" w:rsidRDefault="0056433B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59CCED76" w:rsidR="0066496D" w:rsidRPr="00036F8B" w:rsidRDefault="0056433B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176B2" w14:textId="77777777" w:rsidR="00ED4473" w:rsidRDefault="00ED4473" w:rsidP="00ED4473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2709D0E4" w14:textId="0FEC99AF" w:rsidR="00603FE4" w:rsidRPr="00036F8B" w:rsidRDefault="00ED4473" w:rsidP="00ED4473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corejava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5FED160F" w:rsidR="0066496D" w:rsidRPr="00036F8B" w:rsidRDefault="006C08B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125DF199" w:rsidR="0066496D" w:rsidRPr="00036F8B" w:rsidRDefault="006C08B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453C50C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C5ADC">
              <w:rPr>
                <w:color w:val="000000" w:themeColor="text1"/>
                <w:szCs w:val="20"/>
              </w:rPr>
              <w:t>what is output of below code?</w:t>
            </w:r>
          </w:p>
          <w:p w14:paraId="35F4714F" w14:textId="77777777" w:rsidR="006C5ADC" w:rsidRDefault="006C5AD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3FA1F6C" w14:textId="2202A530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.*;</w:t>
            </w:r>
          </w:p>
          <w:p w14:paraId="5DC44339" w14:textId="2BF176FA" w:rsidR="004119CE" w:rsidRPr="006B699C" w:rsidRDefault="006C5ADC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public </w:t>
            </w:r>
            <w:r w:rsidR="004119CE" w:rsidRPr="006B699C">
              <w:rPr>
                <w:rFonts w:ascii="Arial" w:hAnsi="Arial" w:cs="Arial"/>
                <w:color w:val="000000" w:themeColor="text1"/>
              </w:rPr>
              <w:t xml:space="preserve">class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</w:p>
          <w:p w14:paraId="0D701034" w14:textId="77777777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>{</w:t>
            </w:r>
          </w:p>
          <w:p w14:paraId="37D33DE1" w14:textId="0E377A73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public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static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void </w:t>
            </w:r>
            <w:proofErr w:type="gramStart"/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="00367F5E" w:rsidRPr="006B699C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</w:t>
            </w:r>
          </w:p>
          <w:p w14:paraId="72717E93" w14:textId="2DFAEB91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{</w:t>
            </w:r>
          </w:p>
          <w:p w14:paraId="1D2BF12E" w14:textId="77777777" w:rsidR="00367F5E" w:rsidRPr="006C5ADC" w:rsidRDefault="004119CE" w:rsidP="00367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C5ADC">
              <w:rPr>
                <w:rFonts w:ascii="Arial" w:hAnsi="Arial" w:cs="Arial"/>
                <w:color w:val="000000" w:themeColor="text1"/>
              </w:rPr>
              <w:t xml:space="preserve">           </w:t>
            </w:r>
            <w:r w:rsidR="00367F5E" w:rsidRPr="006C5ADC">
              <w:rPr>
                <w:rFonts w:ascii="Arial" w:hAnsi="Arial" w:cs="Arial"/>
                <w:color w:val="000000" w:themeColor="text1"/>
              </w:rPr>
              <w:t xml:space="preserve">List&lt;Integer&gt; l = new </w:t>
            </w:r>
            <w:proofErr w:type="spellStart"/>
            <w:r w:rsidR="00367F5E" w:rsidRPr="006C5ADC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367F5E" w:rsidRPr="006C5ADC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="00367F5E" w:rsidRPr="006C5ADC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367F5E" w:rsidRPr="006C5ADC">
              <w:rPr>
                <w:rFonts w:ascii="Arial" w:hAnsi="Arial" w:cs="Arial"/>
                <w:color w:val="000000" w:themeColor="text1"/>
              </w:rPr>
              <w:t>);</w:t>
            </w:r>
          </w:p>
          <w:p w14:paraId="625EF738" w14:textId="2B409FEF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3);</w:t>
            </w:r>
          </w:p>
          <w:p w14:paraId="694469D7" w14:textId="19E7FD4C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19);</w:t>
            </w:r>
          </w:p>
          <w:p w14:paraId="2CC5B50A" w14:textId="0EF9B8F7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int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l.get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1);</w:t>
            </w:r>
          </w:p>
          <w:p w14:paraId="59D37FB9" w14:textId="326C803E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);</w:t>
            </w:r>
          </w:p>
          <w:p w14:paraId="17B9DB50" w14:textId="27B38B7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}</w:t>
            </w:r>
          </w:p>
          <w:p w14:paraId="2516DB68" w14:textId="3DF9A5A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04749295" w:rsidR="004119CE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6AF459AD" w:rsidR="0066496D" w:rsidRPr="00036F8B" w:rsidRDefault="0088191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29C901FF" w:rsidR="00735AFB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E8FBA" w14:textId="77777777" w:rsidR="00735AF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0FF6705C" w14:textId="77777777" w:rsidR="0088191C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0A8107F" w14:textId="6B644539" w:rsidR="0088191C" w:rsidRPr="00036F8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21DE83C6" w:rsidR="0066496D" w:rsidRPr="00036F8B" w:rsidRDefault="0088191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00217D2A" w:rsidR="0066496D" w:rsidRPr="00036F8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2A964489" w:rsidR="00E52C30" w:rsidRPr="00B467ED" w:rsidRDefault="00A41A5A" w:rsidP="00B467E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4A4BE1D0" w14:textId="0327253A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public class </w:t>
            </w:r>
            <w:r w:rsidR="004E4376" w:rsidRPr="00B467ED">
              <w:rPr>
                <w:rFonts w:ascii="Arial" w:hAnsi="Arial" w:cs="Arial"/>
                <w:color w:val="000000" w:themeColor="text1"/>
              </w:rPr>
              <w:t>Main</w:t>
            </w:r>
            <w:r w:rsidRPr="00B467ED">
              <w:rPr>
                <w:rFonts w:ascii="Arial" w:hAnsi="Arial" w:cs="Arial"/>
                <w:color w:val="000000" w:themeColor="text1"/>
              </w:rPr>
              <w:t xml:space="preserve"> {</w:t>
            </w:r>
          </w:p>
          <w:p w14:paraId="5C22C8C5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D7D101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) {</w:t>
            </w:r>
          </w:p>
          <w:p w14:paraId="654938FF" w14:textId="6F8C11B5" w:rsidR="004E4376" w:rsidRPr="00B467ED" w:rsidRDefault="00FC27A7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="004E4376" w:rsidRPr="00B467ED">
              <w:rPr>
                <w:rFonts w:ascii="Arial" w:hAnsi="Arial" w:cs="Arial"/>
                <w:color w:val="000000" w:themeColor="text1"/>
              </w:rPr>
              <w:t xml:space="preserve">List&lt;String&gt; l1 = new </w:t>
            </w:r>
            <w:proofErr w:type="spellStart"/>
            <w:r w:rsidR="004E4376" w:rsidRPr="00B467ED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4E4376" w:rsidRPr="00B467ED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="004E4376" w:rsidRPr="00B467ED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4E4376" w:rsidRPr="00B467ED">
              <w:rPr>
                <w:rFonts w:ascii="Arial" w:hAnsi="Arial" w:cs="Arial"/>
                <w:color w:val="000000" w:themeColor="text1"/>
              </w:rPr>
              <w:t>);</w:t>
            </w:r>
          </w:p>
          <w:p w14:paraId="451C753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6FC98C01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220CF814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6695D88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72D89E0E" w14:textId="1DA094E7" w:rsidR="00FC27A7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1.size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>());</w:t>
            </w:r>
            <w:r w:rsidR="00FC27A7"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7B346236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1B86825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63349F4D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</w:t>
            </w:r>
            <w:r w:rsidR="00C07F46">
              <w:rPr>
                <w:color w:val="000000" w:themeColor="text1"/>
                <w:szCs w:val="20"/>
              </w:rPr>
              <w:t xml:space="preserve">compile and run fine printing below </w:t>
            </w:r>
            <w:proofErr w:type="gramStart"/>
            <w:r w:rsidR="00C07F46"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68EE6122" w14:textId="77777777" w:rsidR="00E52C30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  <w:p w14:paraId="6ABF5259" w14:textId="1C113DE1" w:rsidR="00C07F46" w:rsidRPr="00036F8B" w:rsidRDefault="00C07F46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23FF5494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59D22739" w:rsidR="00E52C30" w:rsidRPr="00036F8B" w:rsidRDefault="00311E1D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638E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4439FD9A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7FC2CD91" w14:textId="77777777" w:rsidR="00331203" w:rsidRPr="000C62FA" w:rsidRDefault="00331203" w:rsidP="000C62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6F551E9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2F83B53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CBCC8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) {</w:t>
            </w:r>
          </w:p>
          <w:p w14:paraId="2772572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List&lt;String&gt; l1 = new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);</w:t>
            </w:r>
          </w:p>
          <w:p w14:paraId="6886FDD6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1DC4E631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25BFAB6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451FAB2B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6AF66A28" w14:textId="65AA45D8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1.isEmpty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());</w:t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0A53830F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40D79A1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290F8AF7" w:rsidR="00F35ED4" w:rsidRPr="00036F8B" w:rsidRDefault="000A5F67" w:rsidP="00653FB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1AD83882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compile and run successfully </w:t>
            </w:r>
            <w:r w:rsidR="00653FBF">
              <w:rPr>
                <w:color w:val="000000" w:themeColor="text1"/>
                <w:szCs w:val="20"/>
              </w:rPr>
              <w:t xml:space="preserve">and print below </w:t>
            </w:r>
            <w:proofErr w:type="gramStart"/>
            <w:r w:rsidR="00653FBF"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59D29FEB" w14:textId="7B80F4DC" w:rsidR="00A93273" w:rsidRPr="00036F8B" w:rsidRDefault="00653F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D3EAB91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6535237D" w:rsidR="00F7751B" w:rsidRDefault="00E51FB2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4162"/>
    <w:rsid w:val="000B5590"/>
    <w:rsid w:val="000B60F8"/>
    <w:rsid w:val="000B6161"/>
    <w:rsid w:val="000B7A04"/>
    <w:rsid w:val="000C05B8"/>
    <w:rsid w:val="000C0E4C"/>
    <w:rsid w:val="000C46BF"/>
    <w:rsid w:val="000C4A67"/>
    <w:rsid w:val="000C62FA"/>
    <w:rsid w:val="000C6AC6"/>
    <w:rsid w:val="000C6F10"/>
    <w:rsid w:val="000C729E"/>
    <w:rsid w:val="000C76A4"/>
    <w:rsid w:val="000C7834"/>
    <w:rsid w:val="000D03B8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000C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2687"/>
    <w:rsid w:val="00175DA6"/>
    <w:rsid w:val="00182FBB"/>
    <w:rsid w:val="00183B33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065"/>
    <w:rsid w:val="001A13C1"/>
    <w:rsid w:val="001A170D"/>
    <w:rsid w:val="001A2637"/>
    <w:rsid w:val="001A281E"/>
    <w:rsid w:val="001A38F4"/>
    <w:rsid w:val="001A6891"/>
    <w:rsid w:val="001A722F"/>
    <w:rsid w:val="001A77AE"/>
    <w:rsid w:val="001B0536"/>
    <w:rsid w:val="001B11E0"/>
    <w:rsid w:val="001B3995"/>
    <w:rsid w:val="001B39E6"/>
    <w:rsid w:val="001B4B92"/>
    <w:rsid w:val="001B51B5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472EF"/>
    <w:rsid w:val="00252F08"/>
    <w:rsid w:val="0025371F"/>
    <w:rsid w:val="00253B89"/>
    <w:rsid w:val="00255423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3DE4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1E1D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1203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49D6"/>
    <w:rsid w:val="00366C32"/>
    <w:rsid w:val="0036773A"/>
    <w:rsid w:val="00367F5E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3B88"/>
    <w:rsid w:val="003E50FB"/>
    <w:rsid w:val="003E5F50"/>
    <w:rsid w:val="003E70A8"/>
    <w:rsid w:val="003E72CD"/>
    <w:rsid w:val="003F04F7"/>
    <w:rsid w:val="003F06F7"/>
    <w:rsid w:val="003F1662"/>
    <w:rsid w:val="003F195D"/>
    <w:rsid w:val="003F253B"/>
    <w:rsid w:val="003F678E"/>
    <w:rsid w:val="003F7E61"/>
    <w:rsid w:val="00401C46"/>
    <w:rsid w:val="004026F1"/>
    <w:rsid w:val="00402B5E"/>
    <w:rsid w:val="00402DD9"/>
    <w:rsid w:val="00402E14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3C44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4376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2DFF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33B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1A87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4BE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3FBF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B699C"/>
    <w:rsid w:val="006C08BF"/>
    <w:rsid w:val="006C1EF6"/>
    <w:rsid w:val="006C2029"/>
    <w:rsid w:val="006C389C"/>
    <w:rsid w:val="006C45A5"/>
    <w:rsid w:val="006C4B3A"/>
    <w:rsid w:val="006C59A5"/>
    <w:rsid w:val="006C5ADC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5627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2EB7"/>
    <w:rsid w:val="00763893"/>
    <w:rsid w:val="007657EE"/>
    <w:rsid w:val="00765E0F"/>
    <w:rsid w:val="0076773C"/>
    <w:rsid w:val="00767DD6"/>
    <w:rsid w:val="0077049A"/>
    <w:rsid w:val="0077542E"/>
    <w:rsid w:val="007760F1"/>
    <w:rsid w:val="0077618B"/>
    <w:rsid w:val="00777331"/>
    <w:rsid w:val="007776E5"/>
    <w:rsid w:val="00782190"/>
    <w:rsid w:val="00782AC1"/>
    <w:rsid w:val="00785B17"/>
    <w:rsid w:val="0078753E"/>
    <w:rsid w:val="007902BD"/>
    <w:rsid w:val="007915C0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4A4C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191C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23F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A47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1303"/>
    <w:rsid w:val="009133F5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10CB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007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1A5A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0A52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396"/>
    <w:rsid w:val="00AD2785"/>
    <w:rsid w:val="00AD2BF0"/>
    <w:rsid w:val="00AD3C02"/>
    <w:rsid w:val="00AD548C"/>
    <w:rsid w:val="00AD6672"/>
    <w:rsid w:val="00AD6B55"/>
    <w:rsid w:val="00AD6C78"/>
    <w:rsid w:val="00AD7C00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7ED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3E5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4D08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07F46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15D1"/>
    <w:rsid w:val="00C52705"/>
    <w:rsid w:val="00C55FE6"/>
    <w:rsid w:val="00C5687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46B2F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B7B81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E7F5B"/>
    <w:rsid w:val="00DF1083"/>
    <w:rsid w:val="00DF42D0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1FB2"/>
    <w:rsid w:val="00E52460"/>
    <w:rsid w:val="00E52C30"/>
    <w:rsid w:val="00E52D91"/>
    <w:rsid w:val="00E60E78"/>
    <w:rsid w:val="00E62505"/>
    <w:rsid w:val="00E63916"/>
    <w:rsid w:val="00E66114"/>
    <w:rsid w:val="00E66AD8"/>
    <w:rsid w:val="00E67BD5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473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47D7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1F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2</TotalTime>
  <Pages>9</Pages>
  <Words>1084</Words>
  <Characters>6402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3</cp:revision>
  <cp:lastPrinted>2009-03-13T17:29:00Z</cp:lastPrinted>
  <dcterms:created xsi:type="dcterms:W3CDTF">2022-03-31T17:07:00Z</dcterms:created>
  <dcterms:modified xsi:type="dcterms:W3CDTF">2022-03-31T17:16:00Z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