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FC86D" w14:textId="77777777" w:rsidR="0077049A" w:rsidRDefault="0077049A" w:rsidP="009A6EA4">
      <w:pPr>
        <w:pStyle w:val="Title"/>
        <w:rPr>
          <w:b w:val="0"/>
          <w:color w:val="000000" w:themeColor="text1"/>
          <w:sz w:val="20"/>
          <w:szCs w:val="20"/>
        </w:rPr>
      </w:pPr>
    </w:p>
    <w:p w14:paraId="046F9B26" w14:textId="461DD777" w:rsidR="003124FF" w:rsidRPr="00036F8B" w:rsidRDefault="00650D48" w:rsidP="009A6EA4">
      <w:pPr>
        <w:pStyle w:val="Title"/>
        <w:rPr>
          <w:b w:val="0"/>
          <w:color w:val="000000" w:themeColor="text1"/>
          <w:sz w:val="20"/>
          <w:szCs w:val="20"/>
        </w:rPr>
      </w:pPr>
      <w:r w:rsidRPr="00036F8B">
        <w:rPr>
          <w:b w:val="0"/>
          <w:color w:val="000000" w:themeColor="text1"/>
          <w:sz w:val="20"/>
          <w:szCs w:val="20"/>
        </w:rPr>
        <w:t>HCL TSS ASSESSMENT</w:t>
      </w:r>
    </w:p>
    <w:p w14:paraId="489FA944" w14:textId="26D7CD46" w:rsidR="00B10CB7" w:rsidRPr="00DA7F86" w:rsidRDefault="00CA218C" w:rsidP="0079634B">
      <w:pPr>
        <w:pStyle w:val="Heading1"/>
        <w:rPr>
          <w:color w:val="000000" w:themeColor="text1"/>
          <w:sz w:val="24"/>
          <w:szCs w:val="20"/>
        </w:rPr>
      </w:pPr>
      <w:r>
        <w:rPr>
          <w:color w:val="000000" w:themeColor="text1"/>
          <w:sz w:val="24"/>
          <w:szCs w:val="20"/>
        </w:rPr>
        <w:t>DQ_</w:t>
      </w:r>
      <w:r w:rsidR="00C617A5">
        <w:rPr>
          <w:color w:val="000000" w:themeColor="text1"/>
          <w:sz w:val="24"/>
          <w:szCs w:val="20"/>
        </w:rPr>
        <w:t>CORE</w:t>
      </w:r>
      <w:r>
        <w:rPr>
          <w:color w:val="000000" w:themeColor="text1"/>
          <w:sz w:val="24"/>
          <w:szCs w:val="20"/>
        </w:rPr>
        <w:t>_</w:t>
      </w:r>
      <w:r w:rsidR="00C617A5">
        <w:rPr>
          <w:color w:val="000000" w:themeColor="text1"/>
          <w:sz w:val="24"/>
          <w:szCs w:val="20"/>
        </w:rPr>
        <w:t>JAVA</w:t>
      </w:r>
      <w:r>
        <w:rPr>
          <w:color w:val="000000" w:themeColor="text1"/>
          <w:sz w:val="24"/>
          <w:szCs w:val="20"/>
        </w:rPr>
        <w:t>_</w:t>
      </w:r>
      <w:r w:rsidR="00FC258D">
        <w:rPr>
          <w:color w:val="000000" w:themeColor="text1"/>
          <w:sz w:val="24"/>
          <w:szCs w:val="20"/>
        </w:rPr>
        <w:t>1</w:t>
      </w:r>
      <w:r w:rsidR="0077049A">
        <w:rPr>
          <w:color w:val="000000" w:themeColor="text1"/>
          <w:sz w:val="24"/>
          <w:szCs w:val="20"/>
        </w:rPr>
        <w:t>2</w:t>
      </w:r>
    </w:p>
    <w:p w14:paraId="302D72D7" w14:textId="004FF144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t>Q1</w:t>
      </w:r>
      <w:r w:rsidR="002657F7" w:rsidRPr="00036F8B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CA218C">
        <w:rPr>
          <w:color w:val="000000" w:themeColor="text1"/>
          <w:sz w:val="20"/>
          <w:szCs w:val="20"/>
        </w:rPr>
        <w:t>SE,</w:t>
      </w:r>
      <w:r w:rsidR="00B22CDF">
        <w:rPr>
          <w:color w:val="000000" w:themeColor="text1"/>
          <w:sz w:val="20"/>
          <w:szCs w:val="20"/>
        </w:rPr>
        <w:t>Easy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6"/>
        <w:gridCol w:w="3180"/>
        <w:gridCol w:w="3815"/>
        <w:gridCol w:w="666"/>
      </w:tblGrid>
      <w:tr w:rsidR="00FB73C7" w:rsidRPr="00036F8B" w14:paraId="4AE3CA3D" w14:textId="77777777" w:rsidTr="002657F7">
        <w:trPr>
          <w:cantSplit/>
          <w:tblHeader/>
        </w:trPr>
        <w:tc>
          <w:tcPr>
            <w:tcW w:w="763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9B737A" w14:textId="7CE88F77" w:rsidR="00366C32" w:rsidRPr="00036F8B" w:rsidRDefault="00D9703C" w:rsidP="00985C8B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State which of the following is </w:t>
            </w:r>
            <w:r w:rsidR="00B22CDF">
              <w:rPr>
                <w:color w:val="000000" w:themeColor="text1"/>
                <w:szCs w:val="20"/>
              </w:rPr>
              <w:t xml:space="preserve">not </w:t>
            </w:r>
            <w:r>
              <w:rPr>
                <w:color w:val="000000" w:themeColor="text1"/>
                <w:szCs w:val="20"/>
              </w:rPr>
              <w:t>true?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A9F334" w14:textId="77777777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</w:t>
            </w:r>
            <w:r w:rsidR="00631287" w:rsidRPr="00036F8B">
              <w:rPr>
                <w:color w:val="000000" w:themeColor="text1"/>
                <w:sz w:val="20"/>
                <w:szCs w:val="20"/>
              </w:rPr>
              <w:t>C</w:t>
            </w:r>
          </w:p>
        </w:tc>
      </w:tr>
      <w:tr w:rsidR="00FB73C7" w:rsidRPr="00036F8B" w14:paraId="29ABE39E" w14:textId="77777777" w:rsidTr="002657F7">
        <w:trPr>
          <w:cantSplit/>
          <w:tblHeader/>
        </w:trPr>
        <w:tc>
          <w:tcPr>
            <w:tcW w:w="763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D2506B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63CC9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3E887877" w14:textId="77777777" w:rsidTr="002657F7">
        <w:trPr>
          <w:cantSplit/>
          <w:tblHeader/>
        </w:trPr>
        <w:tc>
          <w:tcPr>
            <w:tcW w:w="763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47F16D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05B1F2" w14:textId="0E80B7A7" w:rsidR="0066496D" w:rsidRPr="00036F8B" w:rsidRDefault="0066496D" w:rsidP="00631287">
            <w:pPr>
              <w:pStyle w:val="Cell"/>
              <w:ind w:left="0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 xml:space="preserve"> </w:t>
            </w:r>
            <w:r w:rsidR="003E5F50"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06DE6E7B" w14:textId="77777777" w:rsidTr="002657F7">
        <w:trPr>
          <w:cantSplit/>
          <w:tblHeader/>
        </w:trPr>
        <w:tc>
          <w:tcPr>
            <w:tcW w:w="763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82481F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158D66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5BFCA15C" w14:textId="77777777" w:rsidTr="002657F7">
        <w:trPr>
          <w:cantSplit/>
          <w:tblHeader/>
        </w:trPr>
        <w:tc>
          <w:tcPr>
            <w:tcW w:w="763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4111CB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54598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2507654F" w14:textId="77777777" w:rsidTr="002657F7">
        <w:trPr>
          <w:cantSplit/>
          <w:tblHeader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C71B2B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6A04CE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4737E9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38E71E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9018B1" w:rsidRPr="00036F8B" w14:paraId="353F8D10" w14:textId="77777777" w:rsidTr="00D153C6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C64165" w14:textId="77777777" w:rsidR="009018B1" w:rsidRPr="00036F8B" w:rsidRDefault="009018B1" w:rsidP="009018B1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BC79448" w14:textId="42C66DD0" w:rsidR="0044537D" w:rsidRPr="00306F1D" w:rsidRDefault="000B4162" w:rsidP="00BA01BE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Collection is the base interface for List interface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2909122" w14:textId="77777777" w:rsidR="009018B1" w:rsidRPr="00306F1D" w:rsidRDefault="009018B1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F1C8C4E" w14:textId="6CAD09EB" w:rsidR="009018B1" w:rsidRPr="007056D8" w:rsidRDefault="002C3DE4" w:rsidP="009018B1">
            <w:pPr>
              <w:spacing w:after="0" w:line="240" w:lineRule="auto"/>
              <w:textAlignment w:val="baseline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0</w:t>
            </w:r>
          </w:p>
        </w:tc>
      </w:tr>
      <w:tr w:rsidR="009018B1" w:rsidRPr="00036F8B" w14:paraId="6C3FEBD8" w14:textId="77777777" w:rsidTr="00D153C6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137B0C" w14:textId="77777777" w:rsidR="009018B1" w:rsidRPr="00036F8B" w:rsidRDefault="009018B1" w:rsidP="009018B1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17D47D6" w14:textId="579DB13B" w:rsidR="00F047D7" w:rsidRPr="00306F1D" w:rsidRDefault="002C3DE4" w:rsidP="00F047D7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get(index) method of List will also remove element at that index position</w:t>
            </w:r>
          </w:p>
          <w:p w14:paraId="20646C34" w14:textId="148FCD63" w:rsidR="00C94A7B" w:rsidRPr="00306F1D" w:rsidRDefault="00C94A7B" w:rsidP="00BA01BE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797CF7F" w14:textId="77777777" w:rsidR="009018B1" w:rsidRPr="00306F1D" w:rsidRDefault="009018B1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600155A" w14:textId="6D4D6159" w:rsidR="009018B1" w:rsidRPr="007056D8" w:rsidRDefault="00E576D7" w:rsidP="009018B1">
            <w:pPr>
              <w:spacing w:after="0" w:line="240" w:lineRule="auto"/>
              <w:textAlignment w:val="baseline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0</w:t>
            </w:r>
          </w:p>
        </w:tc>
      </w:tr>
      <w:tr w:rsidR="009018B1" w:rsidRPr="00036F8B" w14:paraId="6D08FFBA" w14:textId="77777777" w:rsidTr="00D153C6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47A89D" w14:textId="77777777" w:rsidR="009018B1" w:rsidRPr="00036F8B" w:rsidRDefault="009018B1" w:rsidP="009018B1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71C85A6" w14:textId="2BF24C81" w:rsidR="00182FBB" w:rsidRPr="00306F1D" w:rsidRDefault="00255423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toString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gramEnd"/>
            <w:r>
              <w:rPr>
                <w:rFonts w:ascii="Arial" w:hAnsi="Arial" w:cs="Arial"/>
              </w:rPr>
              <w:t xml:space="preserve">) method is already overridden by </w:t>
            </w:r>
            <w:proofErr w:type="spellStart"/>
            <w:r w:rsidR="00AD7C00">
              <w:rPr>
                <w:rFonts w:ascii="Arial" w:hAnsi="Arial" w:cs="Arial"/>
              </w:rPr>
              <w:t>ArrayList</w:t>
            </w:r>
            <w:proofErr w:type="spellEnd"/>
            <w:r w:rsidR="00AD7C00">
              <w:rPr>
                <w:rFonts w:ascii="Arial" w:hAnsi="Arial" w:cs="Arial"/>
              </w:rPr>
              <w:t xml:space="preserve"> class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C3FF976" w14:textId="2E81F1FC" w:rsidR="009018B1" w:rsidRPr="00306F1D" w:rsidRDefault="009018B1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D51FAA3" w14:textId="162DFF43" w:rsidR="009018B1" w:rsidRPr="007056D8" w:rsidRDefault="004172BD" w:rsidP="009018B1">
            <w:pPr>
              <w:spacing w:after="0" w:line="240" w:lineRule="auto"/>
              <w:textAlignment w:val="baseline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0</w:t>
            </w:r>
          </w:p>
        </w:tc>
      </w:tr>
      <w:tr w:rsidR="009018B1" w:rsidRPr="00036F8B" w14:paraId="7BAE1896" w14:textId="77777777" w:rsidTr="00D153C6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476B79" w14:textId="77777777" w:rsidR="009018B1" w:rsidRPr="00036F8B" w:rsidRDefault="009018B1" w:rsidP="009018B1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7F2BFD3" w14:textId="789C9C31" w:rsidR="00182FBB" w:rsidRPr="00306F1D" w:rsidRDefault="00911303" w:rsidP="0012251A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clear(</w:t>
            </w:r>
            <w:proofErr w:type="gramEnd"/>
            <w:r>
              <w:rPr>
                <w:rFonts w:ascii="Arial" w:hAnsi="Arial" w:cs="Arial"/>
              </w:rPr>
              <w:t xml:space="preserve">) method of List interface will remove all elements in the List 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6B5C458" w14:textId="77777777" w:rsidR="009018B1" w:rsidRPr="00306F1D" w:rsidRDefault="009018B1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63A0A69" w14:textId="6D8FE18A" w:rsidR="009018B1" w:rsidRPr="007056D8" w:rsidRDefault="00440A85" w:rsidP="009018B1">
            <w:pPr>
              <w:spacing w:after="0" w:line="240" w:lineRule="auto"/>
              <w:textAlignment w:val="baseline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0</w:t>
            </w:r>
          </w:p>
        </w:tc>
      </w:tr>
      <w:tr w:rsidR="009018B1" w:rsidRPr="00036F8B" w14:paraId="5BF7A7C7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F22668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B83D9F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20CE6E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9C51B6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0F9AB012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EC7661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862F17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C98CFA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3223F8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2C6B82C8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616740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C2CB60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012CDD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231864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08D86D1D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84ECF4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830C42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79FB9E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B6CCB8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436B3F56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DEA2D6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19D984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BA5479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4796A6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39593247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69A8B4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79A86D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3F4FCA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E4CB54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4621D1C0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EAA2B0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700C10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8B7848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926461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65BF6110" w14:textId="77777777" w:rsidTr="002657F7">
        <w:trPr>
          <w:cantSplit/>
        </w:trPr>
        <w:tc>
          <w:tcPr>
            <w:tcW w:w="763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789DFA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513087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79FBA197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45730495" w14:textId="4CB34390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Q2</w:t>
      </w:r>
      <w:r w:rsidR="00CA218C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CA218C">
        <w:rPr>
          <w:color w:val="000000" w:themeColor="text1"/>
          <w:sz w:val="20"/>
          <w:szCs w:val="20"/>
        </w:rPr>
        <w:t>SE,</w:t>
      </w:r>
      <w:r w:rsidR="009938BB">
        <w:rPr>
          <w:color w:val="000000" w:themeColor="text1"/>
          <w:sz w:val="20"/>
          <w:szCs w:val="20"/>
        </w:rPr>
        <w:t>Easy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28316ED8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A96F94" w14:textId="38C1411D" w:rsidR="00A5304E" w:rsidRDefault="00D67B92" w:rsidP="009938BB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State </w:t>
            </w:r>
            <w:r w:rsidR="009938BB">
              <w:rPr>
                <w:color w:val="000000" w:themeColor="text1"/>
                <w:szCs w:val="20"/>
              </w:rPr>
              <w:t>which of the following is not true?</w:t>
            </w:r>
          </w:p>
          <w:p w14:paraId="6883A32A" w14:textId="198305CA" w:rsidR="00394F67" w:rsidRPr="00036F8B" w:rsidRDefault="00394F67" w:rsidP="00483456">
            <w:pPr>
              <w:pStyle w:val="Cell"/>
              <w:rPr>
                <w:color w:val="000000" w:themeColor="text1"/>
                <w:szCs w:val="20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1776B3" w14:textId="2001FE8E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</w:t>
            </w:r>
            <w:r w:rsidR="00454A3D">
              <w:rPr>
                <w:color w:val="000000" w:themeColor="text1"/>
                <w:sz w:val="20"/>
                <w:szCs w:val="20"/>
              </w:rPr>
              <w:t>C</w:t>
            </w:r>
          </w:p>
        </w:tc>
      </w:tr>
      <w:tr w:rsidR="00FB73C7" w:rsidRPr="00036F8B" w14:paraId="5F1F361A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7628B1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03C81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16833E29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6B5BEF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B2CD84" w14:textId="02C5B0E2" w:rsidR="0066496D" w:rsidRPr="00036F8B" w:rsidRDefault="00454A3D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4FF6A329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F47273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D79187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4A8521E1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DE41CC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8F0A2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2C9B5A73" w14:textId="77777777" w:rsidTr="00483456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7198EA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044397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A1D7FD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E7E078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60B1E3EB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E9B52F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8CF210" w14:textId="77777777" w:rsidR="009F4007" w:rsidRDefault="009F4007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List&lt;Integer&gt; = new </w:t>
            </w:r>
            <w:proofErr w:type="spellStart"/>
            <w:r>
              <w:rPr>
                <w:color w:val="000000" w:themeColor="text1"/>
                <w:szCs w:val="20"/>
              </w:rPr>
              <w:t>ArrayList</w:t>
            </w:r>
            <w:proofErr w:type="spellEnd"/>
            <w:r>
              <w:rPr>
                <w:color w:val="000000" w:themeColor="text1"/>
                <w:szCs w:val="20"/>
              </w:rPr>
              <w:t>&lt;Integer&gt;</w:t>
            </w:r>
          </w:p>
          <w:p w14:paraId="46D8A9E2" w14:textId="22194537" w:rsidR="00261CB1" w:rsidRPr="00036F8B" w:rsidRDefault="009F4007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will ensure that only Integer values are added to list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0FA2CD4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8967FCF" w14:textId="1502628C" w:rsidR="0066496D" w:rsidRPr="00036F8B" w:rsidRDefault="00AD6B55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0FA91AEA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818ACC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BB67CCA" w14:textId="3E8FA29C" w:rsidR="009938BB" w:rsidRPr="00036F8B" w:rsidRDefault="00BA23E5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String is an immutable object in java means whenever you modify String a new String object gets created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DE3290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46AEB6" w14:textId="22BA8AD6" w:rsidR="0066496D" w:rsidRPr="00036F8B" w:rsidRDefault="00DF42D0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7065CE9D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7A4F95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4C04E6" w14:textId="65D08989" w:rsidR="00A45F9E" w:rsidRPr="00036F8B" w:rsidRDefault="00E02800" w:rsidP="00635996">
            <w:pPr>
              <w:pStyle w:val="Cell"/>
              <w:ind w:left="0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You can </w:t>
            </w:r>
            <w:r w:rsidR="009F4007">
              <w:rPr>
                <w:color w:val="000000" w:themeColor="text1"/>
                <w:szCs w:val="20"/>
              </w:rPr>
              <w:t xml:space="preserve">add primitive values to Collection classes like </w:t>
            </w:r>
            <w:proofErr w:type="spellStart"/>
            <w:r w:rsidR="009F4007">
              <w:rPr>
                <w:color w:val="000000" w:themeColor="text1"/>
                <w:szCs w:val="20"/>
              </w:rPr>
              <w:t>ArrayList</w:t>
            </w:r>
            <w:proofErr w:type="spellEnd"/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F64ADCB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6C0E19" w14:textId="68E6607C" w:rsidR="0066496D" w:rsidRPr="00036F8B" w:rsidRDefault="00D72D25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19E88199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B44EDB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1A8FD1" w14:textId="77777777" w:rsidR="006761AD" w:rsidRDefault="006761AD" w:rsidP="00483456">
            <w:pPr>
              <w:pStyle w:val="Cell"/>
              <w:rPr>
                <w:color w:val="000000" w:themeColor="text1"/>
                <w:szCs w:val="20"/>
              </w:rPr>
            </w:pPr>
          </w:p>
          <w:p w14:paraId="7C41D7BC" w14:textId="48925F53" w:rsidR="00627E13" w:rsidRPr="00036F8B" w:rsidRDefault="00BA23E5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StringBuilder is mutable object in java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4FE3FA3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8DBF8E7" w14:textId="3C2A488E" w:rsidR="0066496D" w:rsidRPr="00036F8B" w:rsidRDefault="00661D18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279829CB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C08F9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5178DD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96641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89B95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49051270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88114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0AF9E0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20EB9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FB5BF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63A2373A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A1337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415CB0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8DA5B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1AB51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6E2782CE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2DA04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6ADFCC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184F5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A8288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7CB64115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D208C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A7A285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12954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F5407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79400DCD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EBC38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B815E3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2C803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3F237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349BCBE2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5E6A8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2AB7CF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DA3B1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19D8B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17E53034" w14:textId="77777777" w:rsidTr="00483456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E96A0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967A7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4E76EFDD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43DCDB3C" w14:textId="4BCD85A7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Q3</w:t>
      </w:r>
      <w:r w:rsidR="007300F6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A334B2">
        <w:rPr>
          <w:color w:val="000000" w:themeColor="text1"/>
          <w:sz w:val="20"/>
          <w:szCs w:val="20"/>
        </w:rPr>
        <w:t>SE,</w:t>
      </w:r>
      <w:r w:rsidR="005F2002">
        <w:rPr>
          <w:color w:val="000000" w:themeColor="text1"/>
          <w:sz w:val="20"/>
          <w:szCs w:val="20"/>
        </w:rPr>
        <w:t>Medium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58A58ED2" w14:textId="77777777" w:rsidTr="00286237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8061F1" w14:textId="52404BA7" w:rsidR="00BA2E3C" w:rsidRDefault="00591989" w:rsidP="00431F9E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State</w:t>
            </w:r>
            <w:r w:rsidR="00765E0F">
              <w:rPr>
                <w:color w:val="000000" w:themeColor="text1"/>
                <w:szCs w:val="20"/>
              </w:rPr>
              <w:t xml:space="preserve"> </w:t>
            </w:r>
            <w:r w:rsidR="005447EC">
              <w:rPr>
                <w:color w:val="000000" w:themeColor="text1"/>
                <w:szCs w:val="20"/>
              </w:rPr>
              <w:t>what will be output</w:t>
            </w:r>
            <w:r w:rsidR="004C3878">
              <w:rPr>
                <w:color w:val="000000" w:themeColor="text1"/>
                <w:szCs w:val="20"/>
              </w:rPr>
              <w:t xml:space="preserve"> for below code</w:t>
            </w:r>
            <w:r w:rsidR="006466E1">
              <w:rPr>
                <w:color w:val="000000" w:themeColor="text1"/>
                <w:szCs w:val="20"/>
              </w:rPr>
              <w:t xml:space="preserve"> added in main</w:t>
            </w:r>
            <w:r w:rsidR="000F0BB1">
              <w:rPr>
                <w:color w:val="000000" w:themeColor="text1"/>
                <w:szCs w:val="20"/>
              </w:rPr>
              <w:t>?</w:t>
            </w:r>
            <w:r w:rsidR="00C11803">
              <w:rPr>
                <w:color w:val="000000" w:themeColor="text1"/>
                <w:szCs w:val="20"/>
              </w:rPr>
              <w:t xml:space="preserve"> </w:t>
            </w:r>
            <w:r w:rsidR="00E67BD5">
              <w:rPr>
                <w:color w:val="000000" w:themeColor="text1"/>
                <w:szCs w:val="20"/>
              </w:rPr>
              <w:t>Assume all required imports and code is already present.</w:t>
            </w:r>
          </w:p>
          <w:p w14:paraId="5DA8905F" w14:textId="26B769E0" w:rsidR="00D84626" w:rsidRDefault="00D84626" w:rsidP="00431F9E">
            <w:pPr>
              <w:pStyle w:val="Cell"/>
              <w:rPr>
                <w:color w:val="000000" w:themeColor="text1"/>
                <w:szCs w:val="20"/>
              </w:rPr>
            </w:pPr>
          </w:p>
          <w:p w14:paraId="7412C113" w14:textId="4D2F4503" w:rsidR="004C3878" w:rsidRDefault="00E67BD5" w:rsidP="004C387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        List&lt;String&gt; l = new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ArrayList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>&lt;String</w:t>
            </w:r>
            <w:proofErr w:type="gramStart"/>
            <w:r>
              <w:rPr>
                <w:rFonts w:ascii="Arial" w:hAnsi="Arial" w:cs="Arial"/>
                <w:color w:val="000000" w:themeColor="text1"/>
              </w:rPr>
              <w:t>&gt;(</w:t>
            </w:r>
            <w:proofErr w:type="gramEnd"/>
            <w:r>
              <w:rPr>
                <w:rFonts w:ascii="Arial" w:hAnsi="Arial" w:cs="Arial"/>
                <w:color w:val="000000" w:themeColor="text1"/>
              </w:rPr>
              <w:t>);</w:t>
            </w:r>
          </w:p>
          <w:p w14:paraId="29776187" w14:textId="4671429C" w:rsidR="00E67BD5" w:rsidRDefault="00E67BD5" w:rsidP="004C387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       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l.add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>(“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corejava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>”);</w:t>
            </w:r>
          </w:p>
          <w:p w14:paraId="02153C28" w14:textId="0A8B976D" w:rsidR="00E67BD5" w:rsidRDefault="00E67BD5" w:rsidP="004C387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       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l.add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>(“hibernate”);</w:t>
            </w:r>
          </w:p>
          <w:p w14:paraId="283CE247" w14:textId="42C181AE" w:rsidR="00E67BD5" w:rsidRDefault="00E67BD5" w:rsidP="004C387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</w:p>
          <w:p w14:paraId="1498B96B" w14:textId="096DFC13" w:rsidR="00E67BD5" w:rsidRDefault="00E67BD5" w:rsidP="004C387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       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System.out.println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>(</w:t>
            </w:r>
            <w:proofErr w:type="spellStart"/>
            <w:proofErr w:type="gramStart"/>
            <w:r>
              <w:rPr>
                <w:rFonts w:ascii="Arial" w:hAnsi="Arial" w:cs="Arial"/>
                <w:color w:val="000000" w:themeColor="text1"/>
              </w:rPr>
              <w:t>l.contains</w:t>
            </w:r>
            <w:proofErr w:type="spellEnd"/>
            <w:proofErr w:type="gramEnd"/>
            <w:r>
              <w:rPr>
                <w:rFonts w:ascii="Arial" w:hAnsi="Arial" w:cs="Arial"/>
                <w:color w:val="000000" w:themeColor="text1"/>
              </w:rPr>
              <w:t>(“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Corejava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>”));</w:t>
            </w:r>
          </w:p>
          <w:p w14:paraId="00056E69" w14:textId="77777777" w:rsidR="00E67BD5" w:rsidRPr="00183B33" w:rsidRDefault="00E67BD5" w:rsidP="004C387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</w:p>
          <w:p w14:paraId="0AD3607F" w14:textId="4E877C67" w:rsidR="009F0426" w:rsidRPr="00036F8B" w:rsidRDefault="009F0426" w:rsidP="004C3878">
            <w:pPr>
              <w:pStyle w:val="Cell"/>
              <w:rPr>
                <w:color w:val="000000" w:themeColor="text1"/>
                <w:szCs w:val="20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29977D" w14:textId="0C1361C3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</w:t>
            </w:r>
            <w:r w:rsidR="00A61690">
              <w:rPr>
                <w:color w:val="000000" w:themeColor="text1"/>
                <w:sz w:val="20"/>
                <w:szCs w:val="20"/>
              </w:rPr>
              <w:t>C</w:t>
            </w:r>
          </w:p>
        </w:tc>
      </w:tr>
      <w:tr w:rsidR="00FB73C7" w:rsidRPr="00036F8B" w14:paraId="177A3F95" w14:textId="77777777" w:rsidTr="00286237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64E428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91B28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39813D84" w14:textId="77777777" w:rsidTr="00286237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E5F17F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6E8215" w14:textId="48860030" w:rsidR="0066496D" w:rsidRPr="00036F8B" w:rsidRDefault="00D943BF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1A9A05E5" w14:textId="77777777" w:rsidTr="00286237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21BB49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1A9A30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39DBAD4E" w14:textId="77777777" w:rsidTr="00286237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E0EF98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54660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2F0130D4" w14:textId="77777777" w:rsidTr="00286237">
        <w:trPr>
          <w:cantSplit/>
          <w:tblHeader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946619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1DA1FA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DBC5F1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458B63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00A0A032" w14:textId="77777777" w:rsidTr="00286237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BB0304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D12B1C0" w14:textId="36214D30" w:rsidR="00234134" w:rsidRDefault="00DB7B81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Program will run successfully and output below output on console:</w:t>
            </w:r>
          </w:p>
          <w:p w14:paraId="369B0A7F" w14:textId="74EE7EBA" w:rsidR="00DB7B81" w:rsidRDefault="00DB7B81" w:rsidP="00483456">
            <w:pPr>
              <w:pStyle w:val="Cell"/>
              <w:rPr>
                <w:color w:val="000000" w:themeColor="text1"/>
                <w:szCs w:val="20"/>
              </w:rPr>
            </w:pPr>
          </w:p>
          <w:p w14:paraId="7C80A88B" w14:textId="75213AF0" w:rsidR="00DB7B81" w:rsidRDefault="00DB7B81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false</w:t>
            </w:r>
          </w:p>
          <w:p w14:paraId="306F8DAA" w14:textId="4EC6C1BC" w:rsidR="005479DA" w:rsidRPr="00036F8B" w:rsidRDefault="005479DA" w:rsidP="00483456">
            <w:pPr>
              <w:pStyle w:val="Cell"/>
              <w:rPr>
                <w:color w:val="000000" w:themeColor="text1"/>
                <w:szCs w:val="20"/>
              </w:rPr>
            </w:pP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9A8B19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D71DD7" w14:textId="340DEFC5" w:rsidR="0066496D" w:rsidRPr="00036F8B" w:rsidRDefault="00D72D25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117E78C7" w14:textId="77777777" w:rsidTr="00286237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2E3E89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21D33A" w14:textId="3A032011" w:rsidR="0066496D" w:rsidRPr="00036F8B" w:rsidRDefault="004813FF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Runtime error</w:t>
            </w:r>
            <w:r w:rsidR="0039559B">
              <w:rPr>
                <w:color w:val="000000" w:themeColor="text1"/>
                <w:szCs w:val="20"/>
              </w:rPr>
              <w:t xml:space="preserve"> 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B14C06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ABE4C36" w14:textId="0683AC1A" w:rsidR="0066496D" w:rsidRPr="00036F8B" w:rsidRDefault="00DA5C34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4BACB425" w14:textId="77777777" w:rsidTr="00286237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EC36DF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001D4E9" w14:textId="0EB3BF29" w:rsidR="00423F5E" w:rsidRPr="00036F8B" w:rsidRDefault="00E831CE" w:rsidP="00423F5E">
            <w:pPr>
              <w:pStyle w:val="Cell"/>
              <w:ind w:left="0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Compiler error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51EEED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F47AC61" w14:textId="481930DA" w:rsidR="0066496D" w:rsidRPr="00036F8B" w:rsidRDefault="009055E5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06ED6922" w14:textId="77777777" w:rsidTr="00286237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87BE0B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192743A" w14:textId="17D02876" w:rsidR="008074BE" w:rsidRPr="00036F8B" w:rsidRDefault="0039559B" w:rsidP="00132A29">
            <w:pPr>
              <w:pStyle w:val="Cell"/>
              <w:ind w:left="0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None of the above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A81B2CE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CB56B97" w14:textId="05BB2BA2" w:rsidR="0066496D" w:rsidRPr="00036F8B" w:rsidRDefault="00132A29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06DD64E5" w14:textId="77777777" w:rsidTr="00286237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E6F8C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E278FB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47FFB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2AC53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1D44E07A" w14:textId="77777777" w:rsidTr="00286237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744D5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C85D52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B0F4B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A9203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EDCA334" w14:textId="77777777" w:rsidTr="00286237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6478A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7520FF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7F7C0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C5E48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0C8831DA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5FED26B9" w14:textId="0E542901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Q4</w:t>
      </w:r>
      <w:r w:rsidR="000C46BF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0C46BF">
        <w:rPr>
          <w:color w:val="000000" w:themeColor="text1"/>
          <w:sz w:val="20"/>
          <w:szCs w:val="20"/>
        </w:rPr>
        <w:t>SE,</w:t>
      </w:r>
      <w:r w:rsidR="00DD7BE0">
        <w:rPr>
          <w:color w:val="000000" w:themeColor="text1"/>
          <w:sz w:val="20"/>
          <w:szCs w:val="20"/>
        </w:rPr>
        <w:t>Difficult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583"/>
        <w:gridCol w:w="3433"/>
        <w:gridCol w:w="642"/>
      </w:tblGrid>
      <w:tr w:rsidR="00FB73C7" w:rsidRPr="00036F8B" w14:paraId="3504C894" w14:textId="77777777" w:rsidTr="00E77BFD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68FF1D" w14:textId="0E2132C7" w:rsidR="00361BAE" w:rsidRDefault="00361BAE" w:rsidP="00361BAE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State </w:t>
            </w:r>
            <w:r w:rsidR="003B5384">
              <w:rPr>
                <w:color w:val="000000" w:themeColor="text1"/>
                <w:szCs w:val="20"/>
              </w:rPr>
              <w:t>what is output of below code</w:t>
            </w:r>
            <w:r w:rsidR="00DC0C55">
              <w:rPr>
                <w:color w:val="000000" w:themeColor="text1"/>
                <w:szCs w:val="20"/>
              </w:rPr>
              <w:t>?</w:t>
            </w:r>
            <w:r w:rsidR="009D08EA">
              <w:rPr>
                <w:color w:val="000000" w:themeColor="text1"/>
                <w:szCs w:val="20"/>
              </w:rPr>
              <w:t xml:space="preserve"> </w:t>
            </w:r>
          </w:p>
          <w:p w14:paraId="118D1432" w14:textId="77777777" w:rsidR="00763893" w:rsidRDefault="00763893" w:rsidP="00361BAE">
            <w:pPr>
              <w:pStyle w:val="Cell"/>
              <w:rPr>
                <w:color w:val="000000" w:themeColor="text1"/>
                <w:szCs w:val="20"/>
              </w:rPr>
            </w:pPr>
          </w:p>
          <w:p w14:paraId="7D6C7788" w14:textId="77777777" w:rsidR="003F678E" w:rsidRPr="001A1065" w:rsidRDefault="003F678E" w:rsidP="003F678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1A1065">
              <w:rPr>
                <w:rFonts w:ascii="Arial" w:hAnsi="Arial" w:cs="Arial"/>
                <w:color w:val="000000" w:themeColor="text1"/>
              </w:rPr>
              <w:t xml:space="preserve">import </w:t>
            </w:r>
            <w:proofErr w:type="spellStart"/>
            <w:r w:rsidRPr="001A1065">
              <w:rPr>
                <w:rFonts w:ascii="Arial" w:hAnsi="Arial" w:cs="Arial"/>
                <w:color w:val="000000" w:themeColor="text1"/>
              </w:rPr>
              <w:t>java.util</w:t>
            </w:r>
            <w:proofErr w:type="spellEnd"/>
            <w:r w:rsidRPr="001A1065">
              <w:rPr>
                <w:rFonts w:ascii="Arial" w:hAnsi="Arial" w:cs="Arial"/>
                <w:color w:val="000000" w:themeColor="text1"/>
              </w:rPr>
              <w:t>.*;</w:t>
            </w:r>
          </w:p>
          <w:p w14:paraId="4532A659" w14:textId="77777777" w:rsidR="003F678E" w:rsidRPr="001A1065" w:rsidRDefault="003F678E" w:rsidP="003F678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1A1065">
              <w:rPr>
                <w:rFonts w:ascii="Arial" w:hAnsi="Arial" w:cs="Arial"/>
                <w:color w:val="000000" w:themeColor="text1"/>
              </w:rPr>
              <w:t>public class Main {</w:t>
            </w:r>
          </w:p>
          <w:p w14:paraId="43248D9B" w14:textId="77777777" w:rsidR="003F678E" w:rsidRPr="001A1065" w:rsidRDefault="003F678E" w:rsidP="003F678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</w:p>
          <w:p w14:paraId="6C595503" w14:textId="77777777" w:rsidR="003F678E" w:rsidRPr="001A1065" w:rsidRDefault="003F678E" w:rsidP="003F678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1A1065">
              <w:rPr>
                <w:rFonts w:ascii="Arial" w:hAnsi="Arial" w:cs="Arial"/>
                <w:color w:val="000000" w:themeColor="text1"/>
              </w:rPr>
              <w:tab/>
              <w:t xml:space="preserve">public static void </w:t>
            </w:r>
            <w:proofErr w:type="gramStart"/>
            <w:r w:rsidRPr="001A1065">
              <w:rPr>
                <w:rFonts w:ascii="Arial" w:hAnsi="Arial" w:cs="Arial"/>
                <w:color w:val="000000" w:themeColor="text1"/>
              </w:rPr>
              <w:t>main(</w:t>
            </w:r>
            <w:proofErr w:type="gramEnd"/>
            <w:r w:rsidRPr="001A1065">
              <w:rPr>
                <w:rFonts w:ascii="Arial" w:hAnsi="Arial" w:cs="Arial"/>
                <w:color w:val="000000" w:themeColor="text1"/>
              </w:rPr>
              <w:t xml:space="preserve">String[] </w:t>
            </w:r>
            <w:proofErr w:type="spellStart"/>
            <w:r w:rsidRPr="001A1065">
              <w:rPr>
                <w:rFonts w:ascii="Arial" w:hAnsi="Arial" w:cs="Arial"/>
                <w:color w:val="000000" w:themeColor="text1"/>
              </w:rPr>
              <w:t>args</w:t>
            </w:r>
            <w:proofErr w:type="spellEnd"/>
            <w:r w:rsidRPr="001A1065">
              <w:rPr>
                <w:rFonts w:ascii="Arial" w:hAnsi="Arial" w:cs="Arial"/>
                <w:color w:val="000000" w:themeColor="text1"/>
              </w:rPr>
              <w:t>) {</w:t>
            </w:r>
          </w:p>
          <w:p w14:paraId="3A1F4EE6" w14:textId="77777777" w:rsidR="003F678E" w:rsidRPr="001A1065" w:rsidRDefault="003F678E" w:rsidP="003F678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1A1065">
              <w:rPr>
                <w:rFonts w:ascii="Arial" w:hAnsi="Arial" w:cs="Arial"/>
                <w:color w:val="000000" w:themeColor="text1"/>
              </w:rPr>
              <w:tab/>
            </w:r>
            <w:r w:rsidRPr="001A1065">
              <w:rPr>
                <w:rFonts w:ascii="Arial" w:hAnsi="Arial" w:cs="Arial"/>
                <w:color w:val="000000" w:themeColor="text1"/>
              </w:rPr>
              <w:tab/>
            </w:r>
          </w:p>
          <w:p w14:paraId="5E229C4E" w14:textId="0D2AC25B" w:rsidR="003F678E" w:rsidRPr="001A1065" w:rsidRDefault="003F678E" w:rsidP="003F678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1A1065">
              <w:rPr>
                <w:rFonts w:ascii="Arial" w:hAnsi="Arial" w:cs="Arial"/>
                <w:color w:val="000000" w:themeColor="text1"/>
              </w:rPr>
              <w:tab/>
            </w:r>
            <w:r w:rsidRPr="001A1065">
              <w:rPr>
                <w:rFonts w:ascii="Arial" w:hAnsi="Arial" w:cs="Arial"/>
                <w:color w:val="000000" w:themeColor="text1"/>
              </w:rPr>
              <w:tab/>
              <w:t xml:space="preserve">List&lt;Integer&gt; </w:t>
            </w:r>
            <w:proofErr w:type="spellStart"/>
            <w:r w:rsidRPr="001A1065">
              <w:rPr>
                <w:rFonts w:ascii="Arial" w:hAnsi="Arial" w:cs="Arial"/>
                <w:color w:val="000000" w:themeColor="text1"/>
              </w:rPr>
              <w:t>lst</w:t>
            </w:r>
            <w:proofErr w:type="spellEnd"/>
            <w:r w:rsidRPr="001A1065">
              <w:rPr>
                <w:rFonts w:ascii="Arial" w:hAnsi="Arial" w:cs="Arial"/>
                <w:color w:val="000000" w:themeColor="text1"/>
              </w:rPr>
              <w:t xml:space="preserve"> = new </w:t>
            </w:r>
            <w:proofErr w:type="spellStart"/>
            <w:r w:rsidRPr="001A1065">
              <w:rPr>
                <w:rFonts w:ascii="Arial" w:hAnsi="Arial" w:cs="Arial"/>
                <w:color w:val="000000" w:themeColor="text1"/>
              </w:rPr>
              <w:t>ArrayList</w:t>
            </w:r>
            <w:proofErr w:type="spellEnd"/>
            <w:r w:rsidRPr="001A1065">
              <w:rPr>
                <w:rFonts w:ascii="Arial" w:hAnsi="Arial" w:cs="Arial"/>
                <w:color w:val="000000" w:themeColor="text1"/>
              </w:rPr>
              <w:t>&lt;Integer</w:t>
            </w:r>
            <w:proofErr w:type="gramStart"/>
            <w:r w:rsidRPr="001A1065">
              <w:rPr>
                <w:rFonts w:ascii="Arial" w:hAnsi="Arial" w:cs="Arial"/>
                <w:color w:val="000000" w:themeColor="text1"/>
              </w:rPr>
              <w:t>&gt;(</w:t>
            </w:r>
            <w:proofErr w:type="gramEnd"/>
            <w:r w:rsidRPr="001A1065">
              <w:rPr>
                <w:rFonts w:ascii="Arial" w:hAnsi="Arial" w:cs="Arial"/>
                <w:color w:val="000000" w:themeColor="text1"/>
              </w:rPr>
              <w:t>);</w:t>
            </w:r>
          </w:p>
          <w:p w14:paraId="70D33280" w14:textId="77777777" w:rsidR="003F678E" w:rsidRPr="001A1065" w:rsidRDefault="003F678E" w:rsidP="003F678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1A1065">
              <w:rPr>
                <w:rFonts w:ascii="Arial" w:hAnsi="Arial" w:cs="Arial"/>
                <w:color w:val="000000" w:themeColor="text1"/>
              </w:rPr>
              <w:tab/>
            </w:r>
            <w:r w:rsidRPr="001A1065">
              <w:rPr>
                <w:rFonts w:ascii="Arial" w:hAnsi="Arial" w:cs="Arial"/>
                <w:color w:val="000000" w:themeColor="text1"/>
              </w:rPr>
              <w:tab/>
            </w:r>
            <w:proofErr w:type="spellStart"/>
            <w:r w:rsidRPr="001A1065">
              <w:rPr>
                <w:rFonts w:ascii="Arial" w:hAnsi="Arial" w:cs="Arial"/>
                <w:color w:val="000000" w:themeColor="text1"/>
              </w:rPr>
              <w:t>lst.add</w:t>
            </w:r>
            <w:proofErr w:type="spellEnd"/>
            <w:r w:rsidRPr="001A1065">
              <w:rPr>
                <w:rFonts w:ascii="Arial" w:hAnsi="Arial" w:cs="Arial"/>
                <w:color w:val="000000" w:themeColor="text1"/>
              </w:rPr>
              <w:t>(“arjun”);</w:t>
            </w:r>
          </w:p>
          <w:p w14:paraId="7145545B" w14:textId="168AD2D7" w:rsidR="003F678E" w:rsidRPr="001A1065" w:rsidRDefault="003F678E" w:rsidP="003F678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1A1065">
              <w:rPr>
                <w:rFonts w:ascii="Arial" w:hAnsi="Arial" w:cs="Arial"/>
                <w:color w:val="000000" w:themeColor="text1"/>
              </w:rPr>
              <w:t xml:space="preserve">          </w:t>
            </w:r>
            <w:r w:rsidR="001A1065">
              <w:rPr>
                <w:rFonts w:ascii="Arial" w:hAnsi="Arial" w:cs="Arial"/>
                <w:color w:val="000000" w:themeColor="text1"/>
              </w:rPr>
              <w:t xml:space="preserve">            </w:t>
            </w:r>
            <w:r w:rsidRPr="001A1065">
              <w:rPr>
                <w:rFonts w:ascii="Arial" w:hAnsi="Arial" w:cs="Arial"/>
                <w:color w:val="000000" w:themeColor="text1"/>
              </w:rPr>
              <w:t xml:space="preserve"> </w:t>
            </w:r>
            <w:r w:rsidR="001A1065">
              <w:rPr>
                <w:rFonts w:ascii="Arial" w:hAnsi="Arial" w:cs="Arial"/>
                <w:color w:val="000000" w:themeColor="text1"/>
              </w:rPr>
              <w:t xml:space="preserve"> </w:t>
            </w:r>
            <w:r w:rsidRPr="001A1065">
              <w:rPr>
                <w:rFonts w:ascii="Arial" w:hAnsi="Arial" w:cs="Arial"/>
                <w:color w:val="000000" w:themeColor="text1"/>
              </w:rPr>
              <w:t xml:space="preserve">  </w:t>
            </w:r>
            <w:proofErr w:type="spellStart"/>
            <w:r w:rsidRPr="001A1065">
              <w:rPr>
                <w:rFonts w:ascii="Arial" w:hAnsi="Arial" w:cs="Arial"/>
                <w:color w:val="000000" w:themeColor="text1"/>
              </w:rPr>
              <w:t>lst.add</w:t>
            </w:r>
            <w:proofErr w:type="spellEnd"/>
            <w:r w:rsidRPr="001A1065">
              <w:rPr>
                <w:rFonts w:ascii="Arial" w:hAnsi="Arial" w:cs="Arial"/>
                <w:color w:val="000000" w:themeColor="text1"/>
              </w:rPr>
              <w:t>(“</w:t>
            </w:r>
            <w:proofErr w:type="spellStart"/>
            <w:r w:rsidRPr="001A1065">
              <w:rPr>
                <w:rFonts w:ascii="Arial" w:hAnsi="Arial" w:cs="Arial"/>
                <w:color w:val="000000" w:themeColor="text1"/>
              </w:rPr>
              <w:t>varun</w:t>
            </w:r>
            <w:proofErr w:type="spellEnd"/>
            <w:r w:rsidRPr="001A1065">
              <w:rPr>
                <w:rFonts w:ascii="Arial" w:hAnsi="Arial" w:cs="Arial"/>
                <w:color w:val="000000" w:themeColor="text1"/>
              </w:rPr>
              <w:t>”);</w:t>
            </w:r>
          </w:p>
          <w:p w14:paraId="0BC20AA4" w14:textId="03D17BE6" w:rsidR="003F678E" w:rsidRPr="001A1065" w:rsidRDefault="003F678E" w:rsidP="003F678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1A1065">
              <w:rPr>
                <w:rFonts w:ascii="Arial" w:hAnsi="Arial" w:cs="Arial"/>
                <w:color w:val="000000" w:themeColor="text1"/>
              </w:rPr>
              <w:t xml:space="preserve">          </w:t>
            </w:r>
            <w:r w:rsidR="001A1065">
              <w:rPr>
                <w:rFonts w:ascii="Arial" w:hAnsi="Arial" w:cs="Arial"/>
                <w:color w:val="000000" w:themeColor="text1"/>
              </w:rPr>
              <w:t xml:space="preserve">             </w:t>
            </w:r>
            <w:r w:rsidRPr="001A1065">
              <w:rPr>
                <w:rFonts w:ascii="Arial" w:hAnsi="Arial" w:cs="Arial"/>
                <w:color w:val="000000" w:themeColor="text1"/>
              </w:rPr>
              <w:t xml:space="preserve">   </w:t>
            </w:r>
            <w:proofErr w:type="spellStart"/>
            <w:r w:rsidRPr="001A1065">
              <w:rPr>
                <w:rFonts w:ascii="Arial" w:hAnsi="Arial" w:cs="Arial"/>
                <w:color w:val="000000" w:themeColor="text1"/>
              </w:rPr>
              <w:t>lst.add</w:t>
            </w:r>
            <w:proofErr w:type="spellEnd"/>
            <w:r w:rsidRPr="001A1065">
              <w:rPr>
                <w:rFonts w:ascii="Arial" w:hAnsi="Arial" w:cs="Arial"/>
                <w:color w:val="000000" w:themeColor="text1"/>
              </w:rPr>
              <w:t>(“</w:t>
            </w:r>
            <w:proofErr w:type="spellStart"/>
            <w:r w:rsidRPr="001A1065">
              <w:rPr>
                <w:rFonts w:ascii="Arial" w:hAnsi="Arial" w:cs="Arial"/>
                <w:color w:val="000000" w:themeColor="text1"/>
              </w:rPr>
              <w:t>ankit</w:t>
            </w:r>
            <w:proofErr w:type="spellEnd"/>
            <w:r w:rsidRPr="001A1065">
              <w:rPr>
                <w:rFonts w:ascii="Arial" w:hAnsi="Arial" w:cs="Arial"/>
                <w:color w:val="000000" w:themeColor="text1"/>
              </w:rPr>
              <w:t>”);</w:t>
            </w:r>
          </w:p>
          <w:p w14:paraId="2E1EF87E" w14:textId="09E5A6FE" w:rsidR="003F678E" w:rsidRPr="001A1065" w:rsidRDefault="003F678E" w:rsidP="003F678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1A1065">
              <w:rPr>
                <w:rFonts w:ascii="Arial" w:hAnsi="Arial" w:cs="Arial"/>
                <w:color w:val="000000" w:themeColor="text1"/>
              </w:rPr>
              <w:t xml:space="preserve">            </w:t>
            </w:r>
            <w:r w:rsidR="001A1065">
              <w:rPr>
                <w:rFonts w:ascii="Arial" w:hAnsi="Arial" w:cs="Arial"/>
                <w:color w:val="000000" w:themeColor="text1"/>
              </w:rPr>
              <w:t xml:space="preserve">             </w:t>
            </w:r>
            <w:r w:rsidRPr="001A1065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1A1065">
              <w:rPr>
                <w:rFonts w:ascii="Arial" w:hAnsi="Arial" w:cs="Arial"/>
                <w:color w:val="000000" w:themeColor="text1"/>
              </w:rPr>
              <w:t>lst.add</w:t>
            </w:r>
            <w:proofErr w:type="spellEnd"/>
            <w:r w:rsidRPr="001A1065">
              <w:rPr>
                <w:rFonts w:ascii="Arial" w:hAnsi="Arial" w:cs="Arial"/>
                <w:color w:val="000000" w:themeColor="text1"/>
              </w:rPr>
              <w:t>(“</w:t>
            </w:r>
            <w:proofErr w:type="spellStart"/>
            <w:r w:rsidRPr="001A1065">
              <w:rPr>
                <w:rFonts w:ascii="Arial" w:hAnsi="Arial" w:cs="Arial"/>
                <w:color w:val="000000" w:themeColor="text1"/>
              </w:rPr>
              <w:t>sarita</w:t>
            </w:r>
            <w:proofErr w:type="spellEnd"/>
            <w:r w:rsidRPr="001A1065">
              <w:rPr>
                <w:rFonts w:ascii="Arial" w:hAnsi="Arial" w:cs="Arial"/>
                <w:color w:val="000000" w:themeColor="text1"/>
              </w:rPr>
              <w:t>”);</w:t>
            </w:r>
          </w:p>
          <w:p w14:paraId="752FB51D" w14:textId="77777777" w:rsidR="003F678E" w:rsidRPr="001A1065" w:rsidRDefault="003F678E" w:rsidP="003F678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1A1065">
              <w:rPr>
                <w:rFonts w:ascii="Arial" w:hAnsi="Arial" w:cs="Arial"/>
                <w:color w:val="000000" w:themeColor="text1"/>
              </w:rPr>
              <w:t xml:space="preserve">              </w:t>
            </w:r>
          </w:p>
          <w:p w14:paraId="42441458" w14:textId="7682AD3B" w:rsidR="003F678E" w:rsidRPr="001A1065" w:rsidRDefault="003F678E" w:rsidP="003F678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1A1065">
              <w:rPr>
                <w:rFonts w:ascii="Arial" w:hAnsi="Arial" w:cs="Arial"/>
                <w:color w:val="000000" w:themeColor="text1"/>
              </w:rPr>
              <w:t xml:space="preserve">       </w:t>
            </w:r>
            <w:r w:rsidR="001A1065">
              <w:rPr>
                <w:rFonts w:ascii="Arial" w:hAnsi="Arial" w:cs="Arial"/>
                <w:color w:val="000000" w:themeColor="text1"/>
              </w:rPr>
              <w:t xml:space="preserve">        </w:t>
            </w:r>
            <w:r w:rsidRPr="001A1065">
              <w:rPr>
                <w:rFonts w:ascii="Arial" w:hAnsi="Arial" w:cs="Arial"/>
                <w:color w:val="000000" w:themeColor="text1"/>
              </w:rPr>
              <w:t xml:space="preserve">    </w:t>
            </w:r>
            <w:proofErr w:type="spellStart"/>
            <w:r w:rsidRPr="001A1065">
              <w:rPr>
                <w:rFonts w:ascii="Arial" w:hAnsi="Arial" w:cs="Arial"/>
                <w:color w:val="000000" w:themeColor="text1"/>
              </w:rPr>
              <w:t>System.out.println</w:t>
            </w:r>
            <w:proofErr w:type="spellEnd"/>
            <w:r w:rsidRPr="001A1065">
              <w:rPr>
                <w:rFonts w:ascii="Arial" w:hAnsi="Arial" w:cs="Arial"/>
                <w:color w:val="000000" w:themeColor="text1"/>
              </w:rPr>
              <w:t>(</w:t>
            </w:r>
            <w:proofErr w:type="spellStart"/>
            <w:proofErr w:type="gramStart"/>
            <w:r w:rsidRPr="001A1065">
              <w:rPr>
                <w:rFonts w:ascii="Arial" w:hAnsi="Arial" w:cs="Arial"/>
                <w:color w:val="000000" w:themeColor="text1"/>
              </w:rPr>
              <w:t>lst.contains</w:t>
            </w:r>
            <w:proofErr w:type="spellEnd"/>
            <w:proofErr w:type="gramEnd"/>
            <w:r w:rsidRPr="001A1065">
              <w:rPr>
                <w:rFonts w:ascii="Arial" w:hAnsi="Arial" w:cs="Arial"/>
                <w:color w:val="000000" w:themeColor="text1"/>
              </w:rPr>
              <w:t>(“Ankit”));</w:t>
            </w:r>
          </w:p>
          <w:p w14:paraId="48CD42B8" w14:textId="77777777" w:rsidR="003F678E" w:rsidRPr="001A1065" w:rsidRDefault="003F678E" w:rsidP="003F678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1A1065">
              <w:rPr>
                <w:rFonts w:ascii="Arial" w:hAnsi="Arial" w:cs="Arial"/>
                <w:color w:val="000000" w:themeColor="text1"/>
              </w:rPr>
              <w:tab/>
              <w:t>}</w:t>
            </w:r>
          </w:p>
          <w:p w14:paraId="05856304" w14:textId="77777777" w:rsidR="003F678E" w:rsidRPr="001A1065" w:rsidRDefault="003F678E" w:rsidP="003F678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</w:p>
          <w:p w14:paraId="69343F95" w14:textId="77777777" w:rsidR="003F678E" w:rsidRPr="001A1065" w:rsidRDefault="003F678E" w:rsidP="003F678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1A1065">
              <w:rPr>
                <w:rFonts w:ascii="Arial" w:hAnsi="Arial" w:cs="Arial"/>
                <w:color w:val="000000" w:themeColor="text1"/>
              </w:rPr>
              <w:t>}</w:t>
            </w:r>
          </w:p>
          <w:p w14:paraId="2B7F37FF" w14:textId="77777777" w:rsidR="006E32B4" w:rsidRPr="001A1065" w:rsidRDefault="006E32B4" w:rsidP="006E32B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</w:p>
          <w:p w14:paraId="36E2D27C" w14:textId="77777777" w:rsidR="006E32B4" w:rsidRDefault="006E32B4" w:rsidP="006579F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</w:p>
          <w:p w14:paraId="46C6C4D3" w14:textId="77777777" w:rsidR="003B5384" w:rsidRDefault="003B5384" w:rsidP="00361BAE">
            <w:pPr>
              <w:pStyle w:val="Cell"/>
              <w:rPr>
                <w:color w:val="000000" w:themeColor="text1"/>
                <w:szCs w:val="20"/>
              </w:rPr>
            </w:pPr>
          </w:p>
          <w:p w14:paraId="27F37FB2" w14:textId="67DAC8EE" w:rsidR="009D37F6" w:rsidRPr="00036F8B" w:rsidRDefault="009D37F6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768623" w14:textId="77777777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MC</w:t>
            </w:r>
          </w:p>
        </w:tc>
      </w:tr>
      <w:tr w:rsidR="00FB73C7" w:rsidRPr="00036F8B" w14:paraId="427A81D9" w14:textId="77777777" w:rsidTr="00E77BFD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8FA3C5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8A736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0594105D" w14:textId="77777777" w:rsidTr="00E77BFD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D44196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E51CF1" w14:textId="670AB4DD" w:rsidR="0066496D" w:rsidRPr="00036F8B" w:rsidRDefault="0066496D" w:rsidP="00483456">
            <w:pPr>
              <w:pStyle w:val="Cell"/>
              <w:ind w:left="0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 xml:space="preserve"> </w:t>
            </w:r>
            <w:r w:rsidR="00A9324A"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436C790D" w14:textId="77777777" w:rsidTr="00E77BFD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4465DA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041A2A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086915C8" w14:textId="77777777" w:rsidTr="00E77BFD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6CBF9D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FFC65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60A0C596" w14:textId="77777777" w:rsidTr="00FF7F00">
        <w:trPr>
          <w:cantSplit/>
          <w:tblHeader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755E37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35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AC458A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4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F485A5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B7BB7E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72E94AAB" w14:textId="77777777" w:rsidTr="00FF7F0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C8EC27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5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11853C8" w14:textId="39985596" w:rsidR="0066496D" w:rsidRPr="00036F8B" w:rsidRDefault="0022768A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Runtime error</w:t>
            </w:r>
          </w:p>
        </w:tc>
        <w:tc>
          <w:tcPr>
            <w:tcW w:w="34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5301A9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73A0B6" w14:textId="2C1523C7" w:rsidR="0066496D" w:rsidRPr="00036F8B" w:rsidRDefault="00FE32CB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1A7C308A" w14:textId="77777777" w:rsidTr="00FF7F0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E2792E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5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4FCBAD" w14:textId="3775D611" w:rsidR="0066496D" w:rsidRPr="00036F8B" w:rsidRDefault="00E40F47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Compiler error </w:t>
            </w:r>
            <w:proofErr w:type="gramStart"/>
            <w:r w:rsidR="00FF7F00">
              <w:rPr>
                <w:color w:val="000000" w:themeColor="text1"/>
                <w:szCs w:val="20"/>
              </w:rPr>
              <w:t xml:space="preserve">-  </w:t>
            </w:r>
            <w:r w:rsidR="00C515D1" w:rsidRPr="00C515D1">
              <w:rPr>
                <w:color w:val="000000" w:themeColor="text1"/>
                <w:szCs w:val="20"/>
              </w:rPr>
              <w:t>The</w:t>
            </w:r>
            <w:proofErr w:type="gramEnd"/>
            <w:r w:rsidR="00C515D1" w:rsidRPr="00C515D1">
              <w:rPr>
                <w:color w:val="000000" w:themeColor="text1"/>
                <w:szCs w:val="20"/>
              </w:rPr>
              <w:t xml:space="preserve"> method add(Integer) in the type List&lt;Integer&gt; is not applicable for the arguments (String)</w:t>
            </w:r>
          </w:p>
        </w:tc>
        <w:tc>
          <w:tcPr>
            <w:tcW w:w="34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459053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CBEB03E" w14:textId="3A63AF75" w:rsidR="0066496D" w:rsidRPr="00036F8B" w:rsidRDefault="00D72D25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4B975FEC" w14:textId="77777777" w:rsidTr="00FF7F0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5ED4D5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5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D2FAC1E" w14:textId="77777777" w:rsidR="00DC0C55" w:rsidRDefault="0022768A" w:rsidP="00DC0C55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Program will run successfully and</w:t>
            </w:r>
          </w:p>
          <w:p w14:paraId="0FCF0A97" w14:textId="77777777" w:rsidR="0022768A" w:rsidRDefault="0022768A" w:rsidP="00DC0C55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Print below output on </w:t>
            </w:r>
            <w:proofErr w:type="gramStart"/>
            <w:r>
              <w:rPr>
                <w:color w:val="000000" w:themeColor="text1"/>
                <w:szCs w:val="20"/>
              </w:rPr>
              <w:t>console:-</w:t>
            </w:r>
            <w:proofErr w:type="gramEnd"/>
          </w:p>
          <w:p w14:paraId="700464CA" w14:textId="77777777" w:rsidR="0022768A" w:rsidRDefault="0022768A" w:rsidP="00DC0C55">
            <w:pPr>
              <w:pStyle w:val="Cell"/>
              <w:rPr>
                <w:color w:val="000000" w:themeColor="text1"/>
                <w:szCs w:val="20"/>
              </w:rPr>
            </w:pPr>
          </w:p>
          <w:p w14:paraId="3617B9C9" w14:textId="2B3FD1AA" w:rsidR="0022768A" w:rsidRPr="00036F8B" w:rsidRDefault="00512DFF" w:rsidP="0022768A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f</w:t>
            </w:r>
            <w:r w:rsidR="009133F5">
              <w:rPr>
                <w:color w:val="000000" w:themeColor="text1"/>
                <w:szCs w:val="20"/>
              </w:rPr>
              <w:t>alse</w:t>
            </w:r>
          </w:p>
        </w:tc>
        <w:tc>
          <w:tcPr>
            <w:tcW w:w="34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73F15A8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2EAC5D" w14:textId="7402F276" w:rsidR="0066496D" w:rsidRPr="00036F8B" w:rsidRDefault="00037F5A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267EA64B" w14:textId="77777777" w:rsidTr="00FF7F0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47CF68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5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2EC8720" w14:textId="6D582E32" w:rsidR="0066496D" w:rsidRPr="00036F8B" w:rsidRDefault="00CD4AB0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None</w:t>
            </w:r>
            <w:r w:rsidR="006A6EBC">
              <w:rPr>
                <w:color w:val="000000" w:themeColor="text1"/>
                <w:szCs w:val="20"/>
              </w:rPr>
              <w:t xml:space="preserve"> of the above</w:t>
            </w:r>
          </w:p>
        </w:tc>
        <w:tc>
          <w:tcPr>
            <w:tcW w:w="34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7088EE5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E5ED0D7" w14:textId="36B16779" w:rsidR="0066496D" w:rsidRPr="00036F8B" w:rsidRDefault="00F62B9D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6B2CC29D" w14:textId="77777777" w:rsidTr="00FF7F0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BE4B1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5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535B8B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4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EBA11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8FAEA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64EAE7A7" w14:textId="77777777" w:rsidTr="00FF7F0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3301D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5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DA51DF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4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83BDC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13D54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4A5C7110" w14:textId="77777777" w:rsidTr="00FF7F0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C5D51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5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8CFB59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4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9341F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55DF1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9842001" w14:textId="77777777" w:rsidTr="00FF7F0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6A486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5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679BB7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4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CD733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CA574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7605631E" w14:textId="77777777" w:rsidTr="00FF7F0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CCA9F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5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A06BC1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4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527F7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F1B6F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216D55F3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7A871048" w14:textId="4B88B6A6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Q5</w:t>
      </w:r>
      <w:r w:rsidR="00640728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640728">
        <w:rPr>
          <w:color w:val="000000" w:themeColor="text1"/>
          <w:sz w:val="20"/>
          <w:szCs w:val="20"/>
        </w:rPr>
        <w:t>SE,</w:t>
      </w:r>
      <w:r w:rsidR="007B4A4C">
        <w:rPr>
          <w:color w:val="000000" w:themeColor="text1"/>
          <w:sz w:val="20"/>
          <w:szCs w:val="20"/>
        </w:rPr>
        <w:t>Medium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546DCE" w:rsidRPr="00036F8B" w14:paraId="6D8D73BC" w14:textId="77777777" w:rsidTr="00E57D21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69DFDF" w14:textId="77777777" w:rsidR="00546DCE" w:rsidRDefault="00546DCE" w:rsidP="00E57D21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State what is output of below code? </w:t>
            </w:r>
          </w:p>
          <w:p w14:paraId="2DBE520B" w14:textId="77777777" w:rsidR="00546DCE" w:rsidRDefault="00546DCE" w:rsidP="00E57D21">
            <w:pPr>
              <w:pStyle w:val="Cell"/>
              <w:rPr>
                <w:color w:val="000000" w:themeColor="text1"/>
                <w:szCs w:val="20"/>
              </w:rPr>
            </w:pPr>
          </w:p>
          <w:p w14:paraId="4394294A" w14:textId="77777777" w:rsidR="00546DCE" w:rsidRPr="00777331" w:rsidRDefault="00546DCE" w:rsidP="00E57D2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777331">
              <w:rPr>
                <w:rFonts w:ascii="Arial" w:hAnsi="Arial" w:cs="Arial"/>
                <w:color w:val="000000" w:themeColor="text1"/>
              </w:rPr>
              <w:t>class A</w:t>
            </w:r>
          </w:p>
          <w:p w14:paraId="2600CA7C" w14:textId="77777777" w:rsidR="00546DCE" w:rsidRPr="00777331" w:rsidRDefault="00546DCE" w:rsidP="00E57D2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777331">
              <w:rPr>
                <w:rFonts w:ascii="Arial" w:hAnsi="Arial" w:cs="Arial"/>
                <w:color w:val="000000" w:themeColor="text1"/>
              </w:rPr>
              <w:t>{</w:t>
            </w:r>
          </w:p>
          <w:p w14:paraId="0764BF48" w14:textId="77777777" w:rsidR="00546DCE" w:rsidRPr="00777331" w:rsidRDefault="00546DCE" w:rsidP="00E57D2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777331">
              <w:rPr>
                <w:rFonts w:ascii="Arial" w:hAnsi="Arial" w:cs="Arial"/>
                <w:color w:val="000000" w:themeColor="text1"/>
              </w:rPr>
              <w:tab/>
              <w:t xml:space="preserve">public static void </w:t>
            </w:r>
            <w:proofErr w:type="gramStart"/>
            <w:r w:rsidRPr="00777331">
              <w:rPr>
                <w:rFonts w:ascii="Arial" w:hAnsi="Arial" w:cs="Arial"/>
                <w:color w:val="000000" w:themeColor="text1"/>
              </w:rPr>
              <w:t>main(</w:t>
            </w:r>
            <w:proofErr w:type="gramEnd"/>
            <w:r w:rsidRPr="00777331">
              <w:rPr>
                <w:rFonts w:ascii="Arial" w:hAnsi="Arial" w:cs="Arial"/>
                <w:color w:val="000000" w:themeColor="text1"/>
              </w:rPr>
              <w:t xml:space="preserve">String[] </w:t>
            </w:r>
            <w:proofErr w:type="spellStart"/>
            <w:r w:rsidRPr="00777331">
              <w:rPr>
                <w:rFonts w:ascii="Arial" w:hAnsi="Arial" w:cs="Arial"/>
                <w:color w:val="000000" w:themeColor="text1"/>
              </w:rPr>
              <w:t>args</w:t>
            </w:r>
            <w:proofErr w:type="spellEnd"/>
            <w:r w:rsidRPr="00777331">
              <w:rPr>
                <w:rFonts w:ascii="Arial" w:hAnsi="Arial" w:cs="Arial"/>
                <w:color w:val="000000" w:themeColor="text1"/>
              </w:rPr>
              <w:t>)</w:t>
            </w:r>
          </w:p>
          <w:p w14:paraId="3F0AE487" w14:textId="77777777" w:rsidR="00546DCE" w:rsidRPr="00777331" w:rsidRDefault="00546DCE" w:rsidP="00E57D2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777331">
              <w:rPr>
                <w:rFonts w:ascii="Arial" w:hAnsi="Arial" w:cs="Arial"/>
                <w:color w:val="000000" w:themeColor="text1"/>
              </w:rPr>
              <w:tab/>
              <w:t>{</w:t>
            </w:r>
          </w:p>
          <w:p w14:paraId="6B106247" w14:textId="77777777" w:rsidR="000D03B8" w:rsidRPr="00777331" w:rsidRDefault="00546DCE" w:rsidP="000D03B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777331">
              <w:rPr>
                <w:rFonts w:ascii="Arial" w:hAnsi="Arial" w:cs="Arial"/>
                <w:color w:val="000000" w:themeColor="text1"/>
              </w:rPr>
              <w:tab/>
            </w:r>
            <w:r w:rsidRPr="00777331">
              <w:rPr>
                <w:rFonts w:ascii="Arial" w:hAnsi="Arial" w:cs="Arial"/>
                <w:color w:val="000000" w:themeColor="text1"/>
              </w:rPr>
              <w:tab/>
            </w:r>
            <w:r w:rsidR="000D03B8" w:rsidRPr="00777331">
              <w:rPr>
                <w:rFonts w:ascii="Arial" w:hAnsi="Arial" w:cs="Arial"/>
                <w:color w:val="000000" w:themeColor="text1"/>
              </w:rPr>
              <w:t xml:space="preserve">Integer o1 = new </w:t>
            </w:r>
            <w:proofErr w:type="gramStart"/>
            <w:r w:rsidR="000D03B8" w:rsidRPr="00777331">
              <w:rPr>
                <w:rFonts w:ascii="Arial" w:hAnsi="Arial" w:cs="Arial"/>
                <w:color w:val="000000" w:themeColor="text1"/>
              </w:rPr>
              <w:t>Integer(</w:t>
            </w:r>
            <w:proofErr w:type="gramEnd"/>
            <w:r w:rsidR="000D03B8" w:rsidRPr="00777331">
              <w:rPr>
                <w:rFonts w:ascii="Arial" w:hAnsi="Arial" w:cs="Arial"/>
                <w:color w:val="000000" w:themeColor="text1"/>
              </w:rPr>
              <w:t>10);</w:t>
            </w:r>
          </w:p>
          <w:p w14:paraId="6E9730BB" w14:textId="77777777" w:rsidR="000D03B8" w:rsidRPr="00777331" w:rsidRDefault="000D03B8" w:rsidP="000D03B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777331">
              <w:rPr>
                <w:rFonts w:ascii="Arial" w:hAnsi="Arial" w:cs="Arial"/>
                <w:color w:val="000000" w:themeColor="text1"/>
              </w:rPr>
              <w:tab/>
            </w:r>
            <w:r w:rsidRPr="00777331">
              <w:rPr>
                <w:rFonts w:ascii="Arial" w:hAnsi="Arial" w:cs="Arial"/>
                <w:color w:val="000000" w:themeColor="text1"/>
              </w:rPr>
              <w:tab/>
              <w:t xml:space="preserve">Integer o2 = new </w:t>
            </w:r>
            <w:proofErr w:type="gramStart"/>
            <w:r w:rsidRPr="00777331">
              <w:rPr>
                <w:rFonts w:ascii="Arial" w:hAnsi="Arial" w:cs="Arial"/>
                <w:color w:val="000000" w:themeColor="text1"/>
              </w:rPr>
              <w:t>Integer(</w:t>
            </w:r>
            <w:proofErr w:type="gramEnd"/>
            <w:r w:rsidRPr="00777331">
              <w:rPr>
                <w:rFonts w:ascii="Arial" w:hAnsi="Arial" w:cs="Arial"/>
                <w:color w:val="000000" w:themeColor="text1"/>
              </w:rPr>
              <w:t>10);</w:t>
            </w:r>
          </w:p>
          <w:p w14:paraId="3935685A" w14:textId="77777777" w:rsidR="000D03B8" w:rsidRPr="00777331" w:rsidRDefault="000D03B8" w:rsidP="000D03B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777331">
              <w:rPr>
                <w:rFonts w:ascii="Arial" w:hAnsi="Arial" w:cs="Arial"/>
                <w:color w:val="000000" w:themeColor="text1"/>
              </w:rPr>
              <w:tab/>
            </w:r>
            <w:r w:rsidRPr="00777331">
              <w:rPr>
                <w:rFonts w:ascii="Arial" w:hAnsi="Arial" w:cs="Arial"/>
                <w:color w:val="000000" w:themeColor="text1"/>
              </w:rPr>
              <w:tab/>
            </w:r>
            <w:proofErr w:type="spellStart"/>
            <w:r w:rsidRPr="00777331">
              <w:rPr>
                <w:rFonts w:ascii="Arial" w:hAnsi="Arial" w:cs="Arial"/>
                <w:color w:val="000000" w:themeColor="text1"/>
              </w:rPr>
              <w:t>System.out.println</w:t>
            </w:r>
            <w:proofErr w:type="spellEnd"/>
            <w:r w:rsidRPr="00777331">
              <w:rPr>
                <w:rFonts w:ascii="Arial" w:hAnsi="Arial" w:cs="Arial"/>
                <w:color w:val="000000" w:themeColor="text1"/>
              </w:rPr>
              <w:t>(o1==o2);</w:t>
            </w:r>
          </w:p>
          <w:p w14:paraId="49059EAF" w14:textId="77777777" w:rsidR="000D03B8" w:rsidRPr="00777331" w:rsidRDefault="000D03B8" w:rsidP="000D03B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777331">
              <w:rPr>
                <w:rFonts w:ascii="Arial" w:hAnsi="Arial" w:cs="Arial"/>
                <w:color w:val="000000" w:themeColor="text1"/>
              </w:rPr>
              <w:tab/>
            </w:r>
            <w:r w:rsidRPr="00777331">
              <w:rPr>
                <w:rFonts w:ascii="Arial" w:hAnsi="Arial" w:cs="Arial"/>
                <w:color w:val="000000" w:themeColor="text1"/>
              </w:rPr>
              <w:tab/>
            </w:r>
            <w:proofErr w:type="spellStart"/>
            <w:r w:rsidRPr="00777331">
              <w:rPr>
                <w:rFonts w:ascii="Arial" w:hAnsi="Arial" w:cs="Arial"/>
                <w:color w:val="000000" w:themeColor="text1"/>
              </w:rPr>
              <w:t>System.out.println</w:t>
            </w:r>
            <w:proofErr w:type="spellEnd"/>
            <w:r w:rsidRPr="00777331">
              <w:rPr>
                <w:rFonts w:ascii="Arial" w:hAnsi="Arial" w:cs="Arial"/>
                <w:color w:val="000000" w:themeColor="text1"/>
              </w:rPr>
              <w:t>(o</w:t>
            </w:r>
            <w:proofErr w:type="gramStart"/>
            <w:r w:rsidRPr="00777331">
              <w:rPr>
                <w:rFonts w:ascii="Arial" w:hAnsi="Arial" w:cs="Arial"/>
                <w:color w:val="000000" w:themeColor="text1"/>
              </w:rPr>
              <w:t>1.equals</w:t>
            </w:r>
            <w:proofErr w:type="gramEnd"/>
            <w:r w:rsidRPr="00777331">
              <w:rPr>
                <w:rFonts w:ascii="Arial" w:hAnsi="Arial" w:cs="Arial"/>
                <w:color w:val="000000" w:themeColor="text1"/>
              </w:rPr>
              <w:t>(o2));</w:t>
            </w:r>
            <w:r w:rsidR="00546DCE" w:rsidRPr="00777331">
              <w:rPr>
                <w:rFonts w:ascii="Arial" w:hAnsi="Arial" w:cs="Arial"/>
                <w:color w:val="000000" w:themeColor="text1"/>
              </w:rPr>
              <w:tab/>
            </w:r>
          </w:p>
          <w:p w14:paraId="06620863" w14:textId="7702BD86" w:rsidR="00546DCE" w:rsidRPr="00777331" w:rsidRDefault="000D03B8" w:rsidP="000D03B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777331">
              <w:rPr>
                <w:rFonts w:ascii="Arial" w:hAnsi="Arial" w:cs="Arial"/>
                <w:color w:val="000000" w:themeColor="text1"/>
              </w:rPr>
              <w:t xml:space="preserve">      </w:t>
            </w:r>
            <w:r w:rsidR="00546DCE" w:rsidRPr="00777331">
              <w:rPr>
                <w:rFonts w:ascii="Arial" w:hAnsi="Arial" w:cs="Arial"/>
                <w:color w:val="000000" w:themeColor="text1"/>
              </w:rPr>
              <w:t>}</w:t>
            </w:r>
          </w:p>
          <w:p w14:paraId="79E8794E" w14:textId="77777777" w:rsidR="00546DCE" w:rsidRPr="00777331" w:rsidRDefault="00546DCE" w:rsidP="00E57D2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777331">
              <w:rPr>
                <w:rFonts w:ascii="Arial" w:hAnsi="Arial" w:cs="Arial"/>
                <w:color w:val="000000" w:themeColor="text1"/>
              </w:rPr>
              <w:t>}</w:t>
            </w:r>
          </w:p>
          <w:p w14:paraId="6682A024" w14:textId="77777777" w:rsidR="00546DCE" w:rsidRDefault="00546DCE" w:rsidP="00E57D2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</w:p>
          <w:p w14:paraId="3C467A31" w14:textId="77777777" w:rsidR="00546DCE" w:rsidRDefault="00546DCE" w:rsidP="00E57D2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</w:p>
          <w:p w14:paraId="76CA7FF7" w14:textId="77777777" w:rsidR="00546DCE" w:rsidRDefault="00546DCE" w:rsidP="00E57D21">
            <w:pPr>
              <w:pStyle w:val="Cell"/>
              <w:rPr>
                <w:color w:val="000000" w:themeColor="text1"/>
                <w:szCs w:val="20"/>
              </w:rPr>
            </w:pPr>
          </w:p>
          <w:p w14:paraId="519C2296" w14:textId="77777777" w:rsidR="00546DCE" w:rsidRPr="00036F8B" w:rsidRDefault="00546DCE" w:rsidP="00E57D21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E7B812" w14:textId="77777777" w:rsidR="00546DCE" w:rsidRPr="00036F8B" w:rsidRDefault="00546DCE" w:rsidP="00E57D21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MC</w:t>
            </w:r>
          </w:p>
        </w:tc>
      </w:tr>
      <w:tr w:rsidR="00FB73C7" w:rsidRPr="00036F8B" w14:paraId="793B5D3C" w14:textId="77777777" w:rsidTr="000F057A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AECD9C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12B1C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6C44F7F9" w14:textId="77777777" w:rsidTr="000F057A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74B23E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E6E0A6" w14:textId="207D2D65" w:rsidR="0066496D" w:rsidRPr="00036F8B" w:rsidRDefault="004E61F0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5889899A" w14:textId="77777777" w:rsidTr="000F057A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EA0A16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91C6EF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45550E2A" w14:textId="77777777" w:rsidTr="000F057A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70BD6D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1FC85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2BD613BD" w14:textId="77777777" w:rsidTr="000F057A">
        <w:trPr>
          <w:cantSplit/>
          <w:tblHeader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0D3E51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1C9A31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5431E0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0A43C1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088DCD68" w14:textId="77777777" w:rsidTr="000F057A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BFFE38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366FD42" w14:textId="6533BC4D" w:rsidR="0066496D" w:rsidRDefault="008F5FCF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C</w:t>
            </w:r>
            <w:r w:rsidR="00D76D3F">
              <w:rPr>
                <w:color w:val="000000" w:themeColor="text1"/>
                <w:szCs w:val="20"/>
              </w:rPr>
              <w:t>ode will run and print the output:</w:t>
            </w:r>
          </w:p>
          <w:p w14:paraId="0CCBCDDD" w14:textId="77777777" w:rsidR="00FF61F9" w:rsidRDefault="00FF61F9" w:rsidP="00483456">
            <w:pPr>
              <w:pStyle w:val="Cell"/>
              <w:rPr>
                <w:color w:val="000000" w:themeColor="text1"/>
                <w:szCs w:val="20"/>
              </w:rPr>
            </w:pPr>
          </w:p>
          <w:p w14:paraId="7EEB928E" w14:textId="3131F776" w:rsidR="00D76D3F" w:rsidRDefault="00BD4D08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false</w:t>
            </w:r>
          </w:p>
          <w:p w14:paraId="36888BE7" w14:textId="0DF23F06" w:rsidR="00BD4D08" w:rsidRPr="00036F8B" w:rsidRDefault="00BD4D08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true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6BE36D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00A383" w14:textId="78A2C896" w:rsidR="0066496D" w:rsidRPr="00036F8B" w:rsidRDefault="00D72D25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5C251A29" w14:textId="77777777" w:rsidTr="000F057A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0DC913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E7C3E2" w14:textId="56B9C1D6" w:rsidR="00493FFA" w:rsidRPr="00036F8B" w:rsidRDefault="008F5FCF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Runtime error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05270BF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BC1958" w14:textId="15163A63" w:rsidR="0066496D" w:rsidRPr="00036F8B" w:rsidRDefault="00B6383C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65474A84" w14:textId="77777777" w:rsidTr="000F057A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6984E4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1BEB2E" w14:textId="23563516" w:rsidR="008F5FCF" w:rsidRPr="00036F8B" w:rsidRDefault="00963C63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Compiler error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F1A2112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87395D1" w14:textId="1888B10B" w:rsidR="0066496D" w:rsidRPr="00036F8B" w:rsidRDefault="000F2A33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60408927" w14:textId="77777777" w:rsidTr="000F057A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0290C0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781E0C" w14:textId="0EF1AC86" w:rsidR="008F5FCF" w:rsidRPr="00036F8B" w:rsidRDefault="00B46964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None of the above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25756C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167984" w14:textId="61DC0871" w:rsidR="0066496D" w:rsidRPr="00036F8B" w:rsidRDefault="00477B74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782B11F7" w14:textId="77777777" w:rsidTr="000F057A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DA92F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448929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4EC0A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41FA4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509C5E6D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19DF63E7" w14:textId="0237EFD1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Q6</w:t>
      </w:r>
      <w:r w:rsidR="0071209B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71209B">
        <w:rPr>
          <w:color w:val="000000" w:themeColor="text1"/>
          <w:sz w:val="20"/>
          <w:szCs w:val="20"/>
        </w:rPr>
        <w:t>SE,</w:t>
      </w:r>
      <w:r w:rsidR="0069609D">
        <w:rPr>
          <w:color w:val="000000" w:themeColor="text1"/>
          <w:sz w:val="20"/>
          <w:szCs w:val="20"/>
        </w:rPr>
        <w:t>Easy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7A21DDEB" w14:textId="77777777" w:rsidTr="0093782D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A94A93" w14:textId="779322F4" w:rsidR="00A611AA" w:rsidRPr="00C55FE6" w:rsidRDefault="00234B9D" w:rsidP="00A611A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C55FE6">
              <w:rPr>
                <w:rFonts w:ascii="Arial" w:hAnsi="Arial" w:cs="Arial"/>
                <w:color w:val="000000" w:themeColor="text1"/>
              </w:rPr>
              <w:t xml:space="preserve">State which of the following </w:t>
            </w:r>
            <w:r w:rsidR="00A5348B" w:rsidRPr="00C55FE6">
              <w:rPr>
                <w:rFonts w:ascii="Arial" w:hAnsi="Arial" w:cs="Arial"/>
                <w:color w:val="000000" w:themeColor="text1"/>
              </w:rPr>
              <w:t xml:space="preserve">is </w:t>
            </w:r>
            <w:r w:rsidR="001A281E">
              <w:rPr>
                <w:rFonts w:ascii="Arial" w:hAnsi="Arial" w:cs="Arial"/>
                <w:color w:val="000000" w:themeColor="text1"/>
              </w:rPr>
              <w:t>output of below code put in main method?</w:t>
            </w:r>
          </w:p>
          <w:p w14:paraId="25A45C4A" w14:textId="77777777" w:rsidR="001A722F" w:rsidRDefault="001A722F" w:rsidP="001A281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3F7F5F"/>
                <w:lang w:val="en-IN" w:eastAsia="en-IE"/>
              </w:rPr>
            </w:pPr>
            <w:r>
              <w:rPr>
                <w:rFonts w:ascii="Consolas" w:hAnsi="Consolas" w:cs="Consolas"/>
                <w:color w:val="3F7F5F"/>
                <w:lang w:val="en-IN" w:eastAsia="en-IE"/>
              </w:rPr>
              <w:t xml:space="preserve">             </w:t>
            </w:r>
          </w:p>
          <w:p w14:paraId="7E398B19" w14:textId="24ECD326" w:rsidR="00A611AA" w:rsidRPr="00715627" w:rsidRDefault="003F253B" w:rsidP="00A611A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Consolas" w:hAnsi="Consolas" w:cs="Consolas"/>
                <w:lang w:val="en-IN" w:eastAsia="en-IE"/>
              </w:rPr>
              <w:t xml:space="preserve">  </w:t>
            </w:r>
            <w:r w:rsidRPr="00715627">
              <w:rPr>
                <w:rFonts w:ascii="Arial" w:hAnsi="Arial" w:cs="Arial"/>
                <w:color w:val="000000" w:themeColor="text1"/>
              </w:rPr>
              <w:t>String s = “</w:t>
            </w:r>
            <w:proofErr w:type="spellStart"/>
            <w:r w:rsidRPr="00715627">
              <w:rPr>
                <w:rFonts w:ascii="Arial" w:hAnsi="Arial" w:cs="Arial"/>
                <w:color w:val="000000" w:themeColor="text1"/>
              </w:rPr>
              <w:t>abc</w:t>
            </w:r>
            <w:proofErr w:type="spellEnd"/>
            <w:r w:rsidRPr="00715627">
              <w:rPr>
                <w:rFonts w:ascii="Arial" w:hAnsi="Arial" w:cs="Arial"/>
                <w:color w:val="000000" w:themeColor="text1"/>
              </w:rPr>
              <w:t>”;</w:t>
            </w:r>
          </w:p>
          <w:p w14:paraId="5DC7B18A" w14:textId="6597B54E" w:rsidR="003F253B" w:rsidRPr="00715627" w:rsidRDefault="003F253B" w:rsidP="00A611A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715627">
              <w:rPr>
                <w:rFonts w:ascii="Arial" w:hAnsi="Arial" w:cs="Arial"/>
                <w:color w:val="000000" w:themeColor="text1"/>
              </w:rPr>
              <w:t xml:space="preserve">    String s1 = s + “def”;</w:t>
            </w:r>
          </w:p>
          <w:p w14:paraId="081364E1" w14:textId="46EA297A" w:rsidR="003F253B" w:rsidRPr="00715627" w:rsidRDefault="003F253B" w:rsidP="00A611A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715627">
              <w:rPr>
                <w:rFonts w:ascii="Arial" w:hAnsi="Arial" w:cs="Arial"/>
                <w:color w:val="000000" w:themeColor="text1"/>
              </w:rPr>
              <w:t xml:space="preserve">    </w:t>
            </w:r>
            <w:proofErr w:type="spellStart"/>
            <w:r w:rsidRPr="00715627">
              <w:rPr>
                <w:rFonts w:ascii="Arial" w:hAnsi="Arial" w:cs="Arial"/>
                <w:color w:val="000000" w:themeColor="text1"/>
              </w:rPr>
              <w:t>System.out.println</w:t>
            </w:r>
            <w:proofErr w:type="spellEnd"/>
            <w:r w:rsidRPr="00715627">
              <w:rPr>
                <w:rFonts w:ascii="Arial" w:hAnsi="Arial" w:cs="Arial"/>
                <w:color w:val="000000" w:themeColor="text1"/>
              </w:rPr>
              <w:t>(s);</w:t>
            </w:r>
          </w:p>
          <w:p w14:paraId="204601B1" w14:textId="77777777" w:rsidR="001B51B5" w:rsidRDefault="001B51B5" w:rsidP="00A611A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</w:p>
          <w:p w14:paraId="2A084267" w14:textId="145671A7" w:rsidR="00A16001" w:rsidRPr="00036F8B" w:rsidRDefault="00A16001" w:rsidP="006C4B3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E826B6" w14:textId="47B3A5B2" w:rsidR="0066496D" w:rsidRPr="00036F8B" w:rsidRDefault="001A722F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   </w:t>
            </w:r>
          </w:p>
        </w:tc>
      </w:tr>
      <w:tr w:rsidR="00FB73C7" w:rsidRPr="00036F8B" w14:paraId="15E23DFF" w14:textId="77777777" w:rsidTr="0093782D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4B7D5B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14BEA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583A1F20" w14:textId="77777777" w:rsidTr="0093782D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712C24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B72603" w14:textId="1124F030" w:rsidR="0066496D" w:rsidRPr="00036F8B" w:rsidRDefault="000C6AC6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07353D9B" w14:textId="77777777" w:rsidTr="0093782D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C8E6E4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4E919E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11911224" w14:textId="77777777" w:rsidTr="0093782D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8929AB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104E1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4C2B0B55" w14:textId="77777777" w:rsidTr="0093782D">
        <w:trPr>
          <w:cantSplit/>
          <w:tblHeader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71A8A1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5EC8C8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498582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93B8F2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6AD479BC" w14:textId="77777777" w:rsidTr="0093782D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5E998A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351EEC" w14:textId="20EDE338" w:rsidR="0013110E" w:rsidRPr="00036F8B" w:rsidRDefault="001B51B5" w:rsidP="0013110E">
            <w:pPr>
              <w:autoSpaceDE w:val="0"/>
              <w:autoSpaceDN w:val="0"/>
              <w:adjustRightInd w:val="0"/>
              <w:spacing w:before="0" w:after="0" w:line="240" w:lineRule="auto"/>
              <w:ind w:firstLine="1"/>
              <w:jc w:val="left"/>
              <w:rPr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Compiler error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F00AC4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D9E289" w14:textId="429A5F96" w:rsidR="0066496D" w:rsidRPr="00036F8B" w:rsidRDefault="00234B9D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4E7725DC" w14:textId="77777777" w:rsidTr="0093782D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4F0493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DF15F07" w14:textId="77777777" w:rsidR="009D3A03" w:rsidRDefault="009D3A03" w:rsidP="00483456">
            <w:pPr>
              <w:pStyle w:val="Cell"/>
              <w:rPr>
                <w:color w:val="000000" w:themeColor="text1"/>
                <w:szCs w:val="20"/>
              </w:rPr>
            </w:pPr>
          </w:p>
          <w:p w14:paraId="166F6F2B" w14:textId="604568BF" w:rsidR="00234B9D" w:rsidRPr="00036F8B" w:rsidRDefault="001B51B5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Runtime error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089086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F9D3E97" w14:textId="0D012FBB" w:rsidR="0066496D" w:rsidRPr="00036F8B" w:rsidRDefault="009610CB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5DCBAAA0" w14:textId="77777777" w:rsidTr="0093782D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F43E44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44179E" w14:textId="6B1ACD70" w:rsidR="00645729" w:rsidRDefault="001B51B5" w:rsidP="00645729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Code will compile</w:t>
            </w:r>
            <w:r w:rsidR="00634BE7">
              <w:rPr>
                <w:color w:val="000000" w:themeColor="text1"/>
                <w:szCs w:val="20"/>
              </w:rPr>
              <w:t xml:space="preserve"> </w:t>
            </w:r>
            <w:r>
              <w:rPr>
                <w:color w:val="000000" w:themeColor="text1"/>
                <w:szCs w:val="20"/>
              </w:rPr>
              <w:t xml:space="preserve">and run fine and print below </w:t>
            </w:r>
            <w:proofErr w:type="gramStart"/>
            <w:r>
              <w:rPr>
                <w:color w:val="000000" w:themeColor="text1"/>
                <w:szCs w:val="20"/>
              </w:rPr>
              <w:t>output:-</w:t>
            </w:r>
            <w:proofErr w:type="gramEnd"/>
          </w:p>
          <w:p w14:paraId="74058C45" w14:textId="4DC9BEB1" w:rsidR="001B51B5" w:rsidRPr="00036F8B" w:rsidRDefault="001B51B5" w:rsidP="00645729">
            <w:pPr>
              <w:pStyle w:val="Cell"/>
              <w:rPr>
                <w:color w:val="000000" w:themeColor="text1"/>
                <w:szCs w:val="20"/>
              </w:rPr>
            </w:pPr>
            <w:proofErr w:type="spellStart"/>
            <w:r>
              <w:rPr>
                <w:color w:val="000000" w:themeColor="text1"/>
                <w:szCs w:val="20"/>
              </w:rPr>
              <w:t>abc</w:t>
            </w:r>
            <w:proofErr w:type="spellEnd"/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E31D8B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F11552" w14:textId="58365D11" w:rsidR="0066496D" w:rsidRPr="00036F8B" w:rsidRDefault="00D72D25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3B388986" w14:textId="77777777" w:rsidTr="0093782D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5DB309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5A2A405" w14:textId="7E4839CB" w:rsidR="00483C44" w:rsidRDefault="00483C44" w:rsidP="00483C44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Code will compile and run fine and print below </w:t>
            </w:r>
            <w:proofErr w:type="gramStart"/>
            <w:r>
              <w:rPr>
                <w:color w:val="000000" w:themeColor="text1"/>
                <w:szCs w:val="20"/>
              </w:rPr>
              <w:t>output:-</w:t>
            </w:r>
            <w:proofErr w:type="gramEnd"/>
          </w:p>
          <w:p w14:paraId="4AAA4439" w14:textId="2C20B9BF" w:rsidR="009B0EDF" w:rsidRPr="00036F8B" w:rsidRDefault="00483C44" w:rsidP="00483C44">
            <w:pPr>
              <w:pStyle w:val="Cell"/>
              <w:rPr>
                <w:color w:val="000000" w:themeColor="text1"/>
                <w:szCs w:val="20"/>
              </w:rPr>
            </w:pPr>
            <w:proofErr w:type="spellStart"/>
            <w:r>
              <w:rPr>
                <w:color w:val="000000" w:themeColor="text1"/>
                <w:szCs w:val="20"/>
              </w:rPr>
              <w:t>abcdef</w:t>
            </w:r>
            <w:proofErr w:type="spellEnd"/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082464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68B019" w14:textId="6B4EC23C" w:rsidR="0066496D" w:rsidRPr="00036F8B" w:rsidRDefault="00645729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30179214" w14:textId="77777777" w:rsidTr="0093782D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00A1E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4ED568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5DD81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38BF8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885572D" w14:textId="77777777" w:rsidTr="0093782D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4BD76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93E8A7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51452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D5E37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4C05CFCC" w14:textId="6D60CC19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1601AD7D" w14:textId="6E0CB29A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t>Q7</w:t>
      </w:r>
      <w:r w:rsidR="00585806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585806">
        <w:rPr>
          <w:color w:val="000000" w:themeColor="text1"/>
          <w:sz w:val="20"/>
          <w:szCs w:val="20"/>
        </w:rPr>
        <w:t>SE,</w:t>
      </w:r>
      <w:r w:rsidR="00C90950">
        <w:rPr>
          <w:color w:val="000000" w:themeColor="text1"/>
          <w:sz w:val="20"/>
          <w:szCs w:val="20"/>
        </w:rPr>
        <w:t>Easy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6E80F5AE" w14:textId="77777777" w:rsidTr="00524D6B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C3FA04" w14:textId="4D9AE8DE" w:rsidR="0087646F" w:rsidRDefault="00F51AA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State </w:t>
            </w:r>
            <w:r w:rsidR="0013000C">
              <w:rPr>
                <w:color w:val="000000" w:themeColor="text1"/>
                <w:szCs w:val="20"/>
              </w:rPr>
              <w:t>what is output of below code</w:t>
            </w:r>
            <w:r>
              <w:rPr>
                <w:color w:val="000000" w:themeColor="text1"/>
                <w:szCs w:val="20"/>
              </w:rPr>
              <w:t>?</w:t>
            </w:r>
          </w:p>
          <w:p w14:paraId="4AE46A15" w14:textId="37C694E0" w:rsidR="0013000C" w:rsidRDefault="0013000C" w:rsidP="00483456">
            <w:pPr>
              <w:pStyle w:val="Cell"/>
              <w:rPr>
                <w:color w:val="000000" w:themeColor="text1"/>
                <w:szCs w:val="20"/>
              </w:rPr>
            </w:pPr>
          </w:p>
          <w:p w14:paraId="7E3BA1DD" w14:textId="7C911C23" w:rsidR="0013000C" w:rsidRPr="00762EB7" w:rsidRDefault="0013000C" w:rsidP="0013000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            </w:t>
            </w:r>
            <w:r w:rsidRPr="00762EB7">
              <w:rPr>
                <w:rFonts w:ascii="Arial" w:hAnsi="Arial" w:cs="Arial"/>
                <w:color w:val="000000" w:themeColor="text1"/>
              </w:rPr>
              <w:t>String s2="core";</w:t>
            </w:r>
          </w:p>
          <w:p w14:paraId="50BD94F8" w14:textId="77777777" w:rsidR="0013000C" w:rsidRPr="00762EB7" w:rsidRDefault="0013000C" w:rsidP="0013000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762EB7">
              <w:rPr>
                <w:rFonts w:ascii="Arial" w:hAnsi="Arial" w:cs="Arial"/>
                <w:color w:val="000000" w:themeColor="text1"/>
              </w:rPr>
              <w:tab/>
            </w:r>
            <w:r w:rsidRPr="00762EB7">
              <w:rPr>
                <w:rFonts w:ascii="Arial" w:hAnsi="Arial" w:cs="Arial"/>
                <w:color w:val="000000" w:themeColor="text1"/>
              </w:rPr>
              <w:tab/>
              <w:t xml:space="preserve">StringBuilder </w:t>
            </w:r>
            <w:proofErr w:type="spellStart"/>
            <w:r w:rsidRPr="00762EB7">
              <w:rPr>
                <w:rFonts w:ascii="Arial" w:hAnsi="Arial" w:cs="Arial"/>
                <w:color w:val="000000" w:themeColor="text1"/>
              </w:rPr>
              <w:t>sb</w:t>
            </w:r>
            <w:proofErr w:type="spellEnd"/>
            <w:r w:rsidRPr="00762EB7">
              <w:rPr>
                <w:rFonts w:ascii="Arial" w:hAnsi="Arial" w:cs="Arial"/>
                <w:color w:val="000000" w:themeColor="text1"/>
              </w:rPr>
              <w:t xml:space="preserve"> = new StringBuilder(s2);</w:t>
            </w:r>
          </w:p>
          <w:p w14:paraId="1408C756" w14:textId="79D67BB2" w:rsidR="0013000C" w:rsidRPr="00762EB7" w:rsidRDefault="0013000C" w:rsidP="0013000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762EB7">
              <w:rPr>
                <w:rFonts w:ascii="Arial" w:hAnsi="Arial" w:cs="Arial"/>
                <w:color w:val="000000" w:themeColor="text1"/>
              </w:rPr>
              <w:tab/>
            </w:r>
            <w:r w:rsidRPr="00762EB7">
              <w:rPr>
                <w:rFonts w:ascii="Arial" w:hAnsi="Arial" w:cs="Arial"/>
                <w:color w:val="000000" w:themeColor="text1"/>
              </w:rPr>
              <w:tab/>
            </w:r>
            <w:proofErr w:type="spellStart"/>
            <w:proofErr w:type="gramStart"/>
            <w:r w:rsidRPr="00762EB7">
              <w:rPr>
                <w:rFonts w:ascii="Arial" w:hAnsi="Arial" w:cs="Arial"/>
                <w:color w:val="000000" w:themeColor="text1"/>
              </w:rPr>
              <w:t>sb.append</w:t>
            </w:r>
            <w:proofErr w:type="spellEnd"/>
            <w:proofErr w:type="gramEnd"/>
            <w:r w:rsidRPr="00762EB7">
              <w:rPr>
                <w:rFonts w:ascii="Arial" w:hAnsi="Arial" w:cs="Arial"/>
                <w:color w:val="000000" w:themeColor="text1"/>
              </w:rPr>
              <w:t>("java");</w:t>
            </w:r>
          </w:p>
          <w:p w14:paraId="584A28C5" w14:textId="2FD3EE88" w:rsidR="0013000C" w:rsidRPr="00762EB7" w:rsidRDefault="0013000C" w:rsidP="00762EB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762EB7">
              <w:rPr>
                <w:rFonts w:ascii="Arial" w:hAnsi="Arial" w:cs="Arial"/>
                <w:color w:val="000000" w:themeColor="text1"/>
              </w:rPr>
              <w:tab/>
            </w:r>
            <w:r w:rsidRPr="00762EB7">
              <w:rPr>
                <w:rFonts w:ascii="Arial" w:hAnsi="Arial" w:cs="Arial"/>
                <w:color w:val="000000" w:themeColor="text1"/>
              </w:rPr>
              <w:tab/>
            </w:r>
            <w:proofErr w:type="spellStart"/>
            <w:r w:rsidRPr="00762EB7">
              <w:rPr>
                <w:rFonts w:ascii="Arial" w:hAnsi="Arial" w:cs="Arial"/>
                <w:color w:val="000000" w:themeColor="text1"/>
              </w:rPr>
              <w:t>System.out.println</w:t>
            </w:r>
            <w:proofErr w:type="spellEnd"/>
            <w:r w:rsidRPr="00762EB7">
              <w:rPr>
                <w:rFonts w:ascii="Arial" w:hAnsi="Arial" w:cs="Arial"/>
                <w:color w:val="000000" w:themeColor="text1"/>
              </w:rPr>
              <w:t>(</w:t>
            </w:r>
            <w:proofErr w:type="spellStart"/>
            <w:r w:rsidRPr="00762EB7">
              <w:rPr>
                <w:rFonts w:ascii="Arial" w:hAnsi="Arial" w:cs="Arial"/>
                <w:color w:val="000000" w:themeColor="text1"/>
              </w:rPr>
              <w:t>sb</w:t>
            </w:r>
            <w:proofErr w:type="spellEnd"/>
            <w:r w:rsidRPr="00762EB7">
              <w:rPr>
                <w:rFonts w:ascii="Arial" w:hAnsi="Arial" w:cs="Arial"/>
                <w:color w:val="000000" w:themeColor="text1"/>
              </w:rPr>
              <w:t>);</w:t>
            </w:r>
          </w:p>
          <w:p w14:paraId="596948DC" w14:textId="3B548554" w:rsidR="00603FE4" w:rsidRPr="00036F8B" w:rsidRDefault="00603FE4" w:rsidP="00483456">
            <w:pPr>
              <w:pStyle w:val="Cell"/>
              <w:rPr>
                <w:color w:val="000000" w:themeColor="text1"/>
                <w:szCs w:val="20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1CFF75" w14:textId="77777777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MC</w:t>
            </w:r>
          </w:p>
        </w:tc>
      </w:tr>
      <w:tr w:rsidR="00FB73C7" w:rsidRPr="00036F8B" w14:paraId="211C7BD0" w14:textId="77777777" w:rsidTr="00524D6B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5E0DAB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3F43E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3C2C04ED" w14:textId="77777777" w:rsidTr="00524D6B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C6A950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5A383B" w14:textId="54A6D51C" w:rsidR="0066496D" w:rsidRPr="00036F8B" w:rsidRDefault="00B42C59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17AFEE49" w14:textId="77777777" w:rsidTr="00524D6B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C5DB99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86852D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0D9F9754" w14:textId="77777777" w:rsidTr="00524D6B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551F50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9F342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1AC9F5DE" w14:textId="77777777" w:rsidTr="00524D6B">
        <w:trPr>
          <w:cantSplit/>
          <w:tblHeader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7D33FA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3FDC14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EAD871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7E0D1D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5C72AB3C" w14:textId="77777777" w:rsidTr="00524D6B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EA0CE8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FDF028" w14:textId="316B25D1" w:rsidR="00603FE4" w:rsidRPr="00036F8B" w:rsidRDefault="0056433B" w:rsidP="00483456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>Compiler error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1F2FA22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172CEC1" w14:textId="27120A4A" w:rsidR="0066496D" w:rsidRPr="00036F8B" w:rsidRDefault="006F2609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49F3AE2E" w14:textId="77777777" w:rsidTr="00524D6B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201701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1F6506" w14:textId="59CCED76" w:rsidR="0066496D" w:rsidRPr="00036F8B" w:rsidRDefault="0056433B" w:rsidP="00E70C50">
            <w:pPr>
              <w:pStyle w:val="Cell"/>
              <w:ind w:left="0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Runtime error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7733A9F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9CBC61" w14:textId="3CDA30D1" w:rsidR="0066496D" w:rsidRPr="00036F8B" w:rsidRDefault="00CD6B2D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775497A4" w14:textId="77777777" w:rsidTr="00524D6B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6DE57E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CF176B2" w14:textId="77777777" w:rsidR="00ED4473" w:rsidRDefault="00ED4473" w:rsidP="00ED4473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Code will compile and run fine and print below </w:t>
            </w:r>
            <w:proofErr w:type="gramStart"/>
            <w:r>
              <w:rPr>
                <w:color w:val="000000" w:themeColor="text1"/>
                <w:szCs w:val="20"/>
              </w:rPr>
              <w:t>output:-</w:t>
            </w:r>
            <w:proofErr w:type="gramEnd"/>
          </w:p>
          <w:p w14:paraId="2709D0E4" w14:textId="0FEC99AF" w:rsidR="00603FE4" w:rsidRPr="00036F8B" w:rsidRDefault="00ED4473" w:rsidP="00ED4473">
            <w:pPr>
              <w:pStyle w:val="Cell"/>
              <w:rPr>
                <w:color w:val="000000" w:themeColor="text1"/>
                <w:szCs w:val="20"/>
              </w:rPr>
            </w:pPr>
            <w:proofErr w:type="spellStart"/>
            <w:r>
              <w:rPr>
                <w:color w:val="000000" w:themeColor="text1"/>
                <w:szCs w:val="20"/>
              </w:rPr>
              <w:t>corejava</w:t>
            </w:r>
            <w:proofErr w:type="spellEnd"/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9F848F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AD319A" w14:textId="01581BAC" w:rsidR="0066496D" w:rsidRPr="00036F8B" w:rsidRDefault="00D72D25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70FCB277" w14:textId="77777777" w:rsidTr="00524D6B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4A5F59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7389B0B" w14:textId="54E306EB" w:rsidR="0066496D" w:rsidRPr="00036F8B" w:rsidRDefault="00884030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All</w:t>
            </w:r>
            <w:r w:rsidR="00152E64">
              <w:rPr>
                <w:color w:val="000000" w:themeColor="text1"/>
                <w:szCs w:val="20"/>
              </w:rPr>
              <w:t xml:space="preserve"> of the above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1A0DA4D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E39CA2" w14:textId="125DF199" w:rsidR="0066496D" w:rsidRPr="00036F8B" w:rsidRDefault="006C08BF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</w:tbl>
    <w:p w14:paraId="652F9FA5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6F0C6C22" w14:textId="013E1BE2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Q8</w:t>
      </w:r>
      <w:r w:rsidR="00002D0B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002D0B">
        <w:rPr>
          <w:color w:val="000000" w:themeColor="text1"/>
          <w:sz w:val="20"/>
          <w:szCs w:val="20"/>
        </w:rPr>
        <w:t>SE,</w:t>
      </w:r>
      <w:r w:rsidR="0018438C">
        <w:rPr>
          <w:color w:val="000000" w:themeColor="text1"/>
          <w:sz w:val="20"/>
          <w:szCs w:val="20"/>
        </w:rPr>
        <w:t>Medium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3807572B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0145A5" w14:textId="453C50CC" w:rsidR="0066496D" w:rsidRDefault="00345488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State </w:t>
            </w:r>
            <w:r w:rsidR="006C5ADC">
              <w:rPr>
                <w:color w:val="000000" w:themeColor="text1"/>
                <w:szCs w:val="20"/>
              </w:rPr>
              <w:t>what is output of below code?</w:t>
            </w:r>
          </w:p>
          <w:p w14:paraId="35F4714F" w14:textId="77777777" w:rsidR="006C5ADC" w:rsidRDefault="006C5ADC" w:rsidP="00483456">
            <w:pPr>
              <w:pStyle w:val="Cell"/>
              <w:rPr>
                <w:color w:val="000000" w:themeColor="text1"/>
                <w:szCs w:val="20"/>
              </w:rPr>
            </w:pPr>
          </w:p>
          <w:p w14:paraId="43FA1F6C" w14:textId="2202A530" w:rsidR="004119CE" w:rsidRPr="006B699C" w:rsidRDefault="00367F5E" w:rsidP="006B699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6B699C">
              <w:rPr>
                <w:rFonts w:ascii="Arial" w:hAnsi="Arial" w:cs="Arial"/>
                <w:color w:val="000000" w:themeColor="text1"/>
              </w:rPr>
              <w:t xml:space="preserve">import </w:t>
            </w:r>
            <w:proofErr w:type="spellStart"/>
            <w:r w:rsidRPr="006B699C">
              <w:rPr>
                <w:rFonts w:ascii="Arial" w:hAnsi="Arial" w:cs="Arial"/>
                <w:color w:val="000000" w:themeColor="text1"/>
              </w:rPr>
              <w:t>java.util</w:t>
            </w:r>
            <w:proofErr w:type="spellEnd"/>
            <w:r w:rsidRPr="006B699C">
              <w:rPr>
                <w:rFonts w:ascii="Arial" w:hAnsi="Arial" w:cs="Arial"/>
                <w:color w:val="000000" w:themeColor="text1"/>
              </w:rPr>
              <w:t>.*;</w:t>
            </w:r>
          </w:p>
          <w:p w14:paraId="5DC44339" w14:textId="2BF176FA" w:rsidR="004119CE" w:rsidRPr="006B699C" w:rsidRDefault="006C5ADC" w:rsidP="006B699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6B699C">
              <w:rPr>
                <w:rFonts w:ascii="Arial" w:hAnsi="Arial" w:cs="Arial"/>
                <w:color w:val="000000" w:themeColor="text1"/>
              </w:rPr>
              <w:t xml:space="preserve">public </w:t>
            </w:r>
            <w:r w:rsidR="004119CE" w:rsidRPr="006B699C">
              <w:rPr>
                <w:rFonts w:ascii="Arial" w:hAnsi="Arial" w:cs="Arial"/>
                <w:color w:val="000000" w:themeColor="text1"/>
              </w:rPr>
              <w:t xml:space="preserve">class </w:t>
            </w:r>
            <w:r w:rsidR="00367F5E" w:rsidRPr="006B699C">
              <w:rPr>
                <w:rFonts w:ascii="Arial" w:hAnsi="Arial" w:cs="Arial"/>
                <w:color w:val="000000" w:themeColor="text1"/>
              </w:rPr>
              <w:t>Main</w:t>
            </w:r>
          </w:p>
          <w:p w14:paraId="0D701034" w14:textId="77777777" w:rsidR="004119CE" w:rsidRPr="006B699C" w:rsidRDefault="004119CE" w:rsidP="006B699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6B699C">
              <w:rPr>
                <w:rFonts w:ascii="Arial" w:hAnsi="Arial" w:cs="Arial"/>
                <w:color w:val="000000" w:themeColor="text1"/>
              </w:rPr>
              <w:t>{</w:t>
            </w:r>
          </w:p>
          <w:p w14:paraId="37D33DE1" w14:textId="0E377A73" w:rsidR="004119CE" w:rsidRPr="006B699C" w:rsidRDefault="004119CE" w:rsidP="006B699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6B699C">
              <w:rPr>
                <w:rFonts w:ascii="Arial" w:hAnsi="Arial" w:cs="Arial"/>
                <w:color w:val="000000" w:themeColor="text1"/>
              </w:rPr>
              <w:t xml:space="preserve">    public </w:t>
            </w:r>
            <w:r w:rsidR="00367F5E" w:rsidRPr="006B699C">
              <w:rPr>
                <w:rFonts w:ascii="Arial" w:hAnsi="Arial" w:cs="Arial"/>
                <w:color w:val="000000" w:themeColor="text1"/>
              </w:rPr>
              <w:t xml:space="preserve">static </w:t>
            </w:r>
            <w:r w:rsidRPr="006B699C">
              <w:rPr>
                <w:rFonts w:ascii="Arial" w:hAnsi="Arial" w:cs="Arial"/>
                <w:color w:val="000000" w:themeColor="text1"/>
              </w:rPr>
              <w:t xml:space="preserve">void </w:t>
            </w:r>
            <w:proofErr w:type="gramStart"/>
            <w:r w:rsidR="00367F5E" w:rsidRPr="006B699C">
              <w:rPr>
                <w:rFonts w:ascii="Arial" w:hAnsi="Arial" w:cs="Arial"/>
                <w:color w:val="000000" w:themeColor="text1"/>
              </w:rPr>
              <w:t>main</w:t>
            </w:r>
            <w:r w:rsidRPr="006B699C">
              <w:rPr>
                <w:rFonts w:ascii="Arial" w:hAnsi="Arial" w:cs="Arial"/>
                <w:color w:val="000000" w:themeColor="text1"/>
              </w:rPr>
              <w:t>(</w:t>
            </w:r>
            <w:proofErr w:type="gramEnd"/>
            <w:r w:rsidR="00367F5E" w:rsidRPr="006B699C">
              <w:rPr>
                <w:rFonts w:ascii="Arial" w:hAnsi="Arial" w:cs="Arial"/>
                <w:color w:val="000000" w:themeColor="text1"/>
              </w:rPr>
              <w:t xml:space="preserve">String[] </w:t>
            </w:r>
            <w:proofErr w:type="spellStart"/>
            <w:r w:rsidR="00367F5E" w:rsidRPr="006B699C">
              <w:rPr>
                <w:rFonts w:ascii="Arial" w:hAnsi="Arial" w:cs="Arial"/>
                <w:color w:val="000000" w:themeColor="text1"/>
              </w:rPr>
              <w:t>args</w:t>
            </w:r>
            <w:proofErr w:type="spellEnd"/>
            <w:r w:rsidRPr="006B699C">
              <w:rPr>
                <w:rFonts w:ascii="Arial" w:hAnsi="Arial" w:cs="Arial"/>
                <w:color w:val="000000" w:themeColor="text1"/>
              </w:rPr>
              <w:t>)</w:t>
            </w:r>
          </w:p>
          <w:p w14:paraId="72717E93" w14:textId="2DFAEB91" w:rsidR="004119CE" w:rsidRPr="006B699C" w:rsidRDefault="004119CE" w:rsidP="006B699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6B699C">
              <w:rPr>
                <w:rFonts w:ascii="Arial" w:hAnsi="Arial" w:cs="Arial"/>
                <w:color w:val="000000" w:themeColor="text1"/>
              </w:rPr>
              <w:t xml:space="preserve">    {</w:t>
            </w:r>
          </w:p>
          <w:p w14:paraId="1D2BF12E" w14:textId="77777777" w:rsidR="00367F5E" w:rsidRPr="006C5ADC" w:rsidRDefault="004119CE" w:rsidP="00367F5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6C5ADC">
              <w:rPr>
                <w:rFonts w:ascii="Arial" w:hAnsi="Arial" w:cs="Arial"/>
                <w:color w:val="000000" w:themeColor="text1"/>
              </w:rPr>
              <w:t xml:space="preserve">           </w:t>
            </w:r>
            <w:r w:rsidR="00367F5E" w:rsidRPr="006C5ADC">
              <w:rPr>
                <w:rFonts w:ascii="Arial" w:hAnsi="Arial" w:cs="Arial"/>
                <w:color w:val="000000" w:themeColor="text1"/>
              </w:rPr>
              <w:t xml:space="preserve">List&lt;Integer&gt; l = new </w:t>
            </w:r>
            <w:proofErr w:type="spellStart"/>
            <w:r w:rsidR="00367F5E" w:rsidRPr="006C5ADC">
              <w:rPr>
                <w:rFonts w:ascii="Arial" w:hAnsi="Arial" w:cs="Arial"/>
                <w:color w:val="000000" w:themeColor="text1"/>
              </w:rPr>
              <w:t>ArrayList</w:t>
            </w:r>
            <w:proofErr w:type="spellEnd"/>
            <w:r w:rsidR="00367F5E" w:rsidRPr="006C5ADC">
              <w:rPr>
                <w:rFonts w:ascii="Arial" w:hAnsi="Arial" w:cs="Arial"/>
                <w:color w:val="000000" w:themeColor="text1"/>
              </w:rPr>
              <w:t>&lt;Integer</w:t>
            </w:r>
            <w:proofErr w:type="gramStart"/>
            <w:r w:rsidR="00367F5E" w:rsidRPr="006C5ADC">
              <w:rPr>
                <w:rFonts w:ascii="Arial" w:hAnsi="Arial" w:cs="Arial"/>
                <w:color w:val="000000" w:themeColor="text1"/>
              </w:rPr>
              <w:t>&gt;(</w:t>
            </w:r>
            <w:proofErr w:type="gramEnd"/>
            <w:r w:rsidR="00367F5E" w:rsidRPr="006C5ADC">
              <w:rPr>
                <w:rFonts w:ascii="Arial" w:hAnsi="Arial" w:cs="Arial"/>
                <w:color w:val="000000" w:themeColor="text1"/>
              </w:rPr>
              <w:t>);</w:t>
            </w:r>
          </w:p>
          <w:p w14:paraId="625EF738" w14:textId="2B409FEF" w:rsidR="004119CE" w:rsidRPr="006B699C" w:rsidRDefault="00367F5E" w:rsidP="006B699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6B699C">
              <w:rPr>
                <w:rFonts w:ascii="Arial" w:hAnsi="Arial" w:cs="Arial"/>
                <w:color w:val="000000" w:themeColor="text1"/>
              </w:rPr>
              <w:tab/>
            </w:r>
            <w:r w:rsidRPr="006B699C">
              <w:rPr>
                <w:rFonts w:ascii="Arial" w:hAnsi="Arial" w:cs="Arial"/>
                <w:color w:val="000000" w:themeColor="text1"/>
              </w:rPr>
              <w:tab/>
            </w:r>
            <w:proofErr w:type="spellStart"/>
            <w:proofErr w:type="gramStart"/>
            <w:r w:rsidRPr="006B699C">
              <w:rPr>
                <w:rFonts w:ascii="Arial" w:hAnsi="Arial" w:cs="Arial"/>
                <w:color w:val="000000" w:themeColor="text1"/>
              </w:rPr>
              <w:t>l.add</w:t>
            </w:r>
            <w:proofErr w:type="spellEnd"/>
            <w:r w:rsidRPr="006B699C">
              <w:rPr>
                <w:rFonts w:ascii="Arial" w:hAnsi="Arial" w:cs="Arial"/>
                <w:color w:val="000000" w:themeColor="text1"/>
              </w:rPr>
              <w:t>(</w:t>
            </w:r>
            <w:proofErr w:type="gramEnd"/>
            <w:r w:rsidRPr="006B699C">
              <w:rPr>
                <w:rFonts w:ascii="Arial" w:hAnsi="Arial" w:cs="Arial"/>
                <w:color w:val="000000" w:themeColor="text1"/>
              </w:rPr>
              <w:t>3);</w:t>
            </w:r>
          </w:p>
          <w:p w14:paraId="694469D7" w14:textId="19E7FD4C" w:rsidR="00367F5E" w:rsidRPr="006B699C" w:rsidRDefault="00367F5E" w:rsidP="006B699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6B699C">
              <w:rPr>
                <w:rFonts w:ascii="Arial" w:hAnsi="Arial" w:cs="Arial"/>
                <w:color w:val="000000" w:themeColor="text1"/>
              </w:rPr>
              <w:t xml:space="preserve">         </w:t>
            </w:r>
            <w:r w:rsidR="006C5ADC" w:rsidRPr="006B699C">
              <w:rPr>
                <w:rFonts w:ascii="Arial" w:hAnsi="Arial" w:cs="Arial"/>
                <w:color w:val="000000" w:themeColor="text1"/>
              </w:rPr>
              <w:t xml:space="preserve">            </w:t>
            </w:r>
            <w:r w:rsidRPr="006B699C">
              <w:rPr>
                <w:rFonts w:ascii="Arial" w:hAnsi="Arial" w:cs="Arial"/>
                <w:color w:val="000000" w:themeColor="text1"/>
              </w:rPr>
              <w:t xml:space="preserve">    </w:t>
            </w:r>
            <w:proofErr w:type="gramStart"/>
            <w:r w:rsidRPr="006B699C">
              <w:rPr>
                <w:rFonts w:ascii="Arial" w:hAnsi="Arial" w:cs="Arial"/>
                <w:color w:val="000000" w:themeColor="text1"/>
              </w:rPr>
              <w:t>l.add(</w:t>
            </w:r>
            <w:proofErr w:type="gramEnd"/>
            <w:r w:rsidRPr="006B699C">
              <w:rPr>
                <w:rFonts w:ascii="Arial" w:hAnsi="Arial" w:cs="Arial"/>
                <w:color w:val="000000" w:themeColor="text1"/>
              </w:rPr>
              <w:t>19);</w:t>
            </w:r>
          </w:p>
          <w:p w14:paraId="2CC5B50A" w14:textId="0EF9B8F7" w:rsidR="00367F5E" w:rsidRPr="006B699C" w:rsidRDefault="00367F5E" w:rsidP="006B699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6B699C">
              <w:rPr>
                <w:rFonts w:ascii="Arial" w:hAnsi="Arial" w:cs="Arial"/>
                <w:color w:val="000000" w:themeColor="text1"/>
              </w:rPr>
              <w:t xml:space="preserve">     </w:t>
            </w:r>
            <w:r w:rsidR="006C5ADC" w:rsidRPr="006B699C">
              <w:rPr>
                <w:rFonts w:ascii="Arial" w:hAnsi="Arial" w:cs="Arial"/>
                <w:color w:val="000000" w:themeColor="text1"/>
              </w:rPr>
              <w:t xml:space="preserve">                 </w:t>
            </w:r>
            <w:r w:rsidRPr="006B699C">
              <w:rPr>
                <w:rFonts w:ascii="Arial" w:hAnsi="Arial" w:cs="Arial"/>
                <w:color w:val="000000" w:themeColor="text1"/>
              </w:rPr>
              <w:t xml:space="preserve"> int </w:t>
            </w:r>
            <w:proofErr w:type="spellStart"/>
            <w:r w:rsidRPr="006B699C">
              <w:rPr>
                <w:rFonts w:ascii="Arial" w:hAnsi="Arial" w:cs="Arial"/>
                <w:color w:val="000000" w:themeColor="text1"/>
              </w:rPr>
              <w:t>val</w:t>
            </w:r>
            <w:proofErr w:type="spellEnd"/>
            <w:r w:rsidRPr="006B699C">
              <w:rPr>
                <w:rFonts w:ascii="Arial" w:hAnsi="Arial" w:cs="Arial"/>
                <w:color w:val="000000" w:themeColor="text1"/>
              </w:rPr>
              <w:t xml:space="preserve"> = </w:t>
            </w:r>
            <w:proofErr w:type="spellStart"/>
            <w:proofErr w:type="gramStart"/>
            <w:r w:rsidRPr="006B699C">
              <w:rPr>
                <w:rFonts w:ascii="Arial" w:hAnsi="Arial" w:cs="Arial"/>
                <w:color w:val="000000" w:themeColor="text1"/>
              </w:rPr>
              <w:t>l.get</w:t>
            </w:r>
            <w:proofErr w:type="spellEnd"/>
            <w:r w:rsidRPr="006B699C">
              <w:rPr>
                <w:rFonts w:ascii="Arial" w:hAnsi="Arial" w:cs="Arial"/>
                <w:color w:val="000000" w:themeColor="text1"/>
              </w:rPr>
              <w:t>(</w:t>
            </w:r>
            <w:proofErr w:type="gramEnd"/>
            <w:r w:rsidRPr="006B699C">
              <w:rPr>
                <w:rFonts w:ascii="Arial" w:hAnsi="Arial" w:cs="Arial"/>
                <w:color w:val="000000" w:themeColor="text1"/>
              </w:rPr>
              <w:t>1);</w:t>
            </w:r>
          </w:p>
          <w:p w14:paraId="59D37FB9" w14:textId="326C803E" w:rsidR="00367F5E" w:rsidRPr="006B699C" w:rsidRDefault="00367F5E" w:rsidP="006B699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6B699C">
              <w:rPr>
                <w:rFonts w:ascii="Arial" w:hAnsi="Arial" w:cs="Arial"/>
                <w:color w:val="000000" w:themeColor="text1"/>
              </w:rPr>
              <w:t xml:space="preserve">    </w:t>
            </w:r>
            <w:r w:rsidR="006C5ADC" w:rsidRPr="006B699C">
              <w:rPr>
                <w:rFonts w:ascii="Arial" w:hAnsi="Arial" w:cs="Arial"/>
                <w:color w:val="000000" w:themeColor="text1"/>
              </w:rPr>
              <w:t xml:space="preserve">                </w:t>
            </w:r>
            <w:r w:rsidRPr="006B699C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6B699C">
              <w:rPr>
                <w:rFonts w:ascii="Arial" w:hAnsi="Arial" w:cs="Arial"/>
                <w:color w:val="000000" w:themeColor="text1"/>
              </w:rPr>
              <w:t>System.out.println</w:t>
            </w:r>
            <w:proofErr w:type="spellEnd"/>
            <w:r w:rsidRPr="006B699C">
              <w:rPr>
                <w:rFonts w:ascii="Arial" w:hAnsi="Arial" w:cs="Arial"/>
                <w:color w:val="000000" w:themeColor="text1"/>
              </w:rPr>
              <w:t>(</w:t>
            </w:r>
            <w:proofErr w:type="spellStart"/>
            <w:r w:rsidRPr="006B699C">
              <w:rPr>
                <w:rFonts w:ascii="Arial" w:hAnsi="Arial" w:cs="Arial"/>
                <w:color w:val="000000" w:themeColor="text1"/>
              </w:rPr>
              <w:t>val</w:t>
            </w:r>
            <w:proofErr w:type="spellEnd"/>
            <w:r w:rsidRPr="006B699C">
              <w:rPr>
                <w:rFonts w:ascii="Arial" w:hAnsi="Arial" w:cs="Arial"/>
                <w:color w:val="000000" w:themeColor="text1"/>
              </w:rPr>
              <w:t>);</w:t>
            </w:r>
          </w:p>
          <w:p w14:paraId="17B9DB50" w14:textId="27B38B7C" w:rsidR="004119CE" w:rsidRPr="006B699C" w:rsidRDefault="004119CE" w:rsidP="006B699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6B699C">
              <w:rPr>
                <w:rFonts w:ascii="Arial" w:hAnsi="Arial" w:cs="Arial"/>
                <w:color w:val="000000" w:themeColor="text1"/>
              </w:rPr>
              <w:t xml:space="preserve">    }</w:t>
            </w:r>
          </w:p>
          <w:p w14:paraId="2516DB68" w14:textId="3DF9A5AC" w:rsidR="004119CE" w:rsidRPr="006B699C" w:rsidRDefault="004119CE" w:rsidP="006B699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6B699C">
              <w:rPr>
                <w:rFonts w:ascii="Arial" w:hAnsi="Arial" w:cs="Arial"/>
                <w:color w:val="000000" w:themeColor="text1"/>
              </w:rPr>
              <w:t xml:space="preserve">} </w:t>
            </w:r>
          </w:p>
          <w:p w14:paraId="4A9D4378" w14:textId="4424E792" w:rsidR="00735AFB" w:rsidRPr="00036F8B" w:rsidRDefault="00735AFB" w:rsidP="00735AFB">
            <w:pPr>
              <w:pStyle w:val="Cell"/>
              <w:rPr>
                <w:color w:val="000000" w:themeColor="text1"/>
                <w:szCs w:val="20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323AD3" w14:textId="77777777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MC</w:t>
            </w:r>
          </w:p>
        </w:tc>
      </w:tr>
      <w:tr w:rsidR="00FB73C7" w:rsidRPr="00036F8B" w14:paraId="0D2CC52B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A7CE09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97F8B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4A05C4BF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94C9CE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0EACBE" w14:textId="7E8B9B29" w:rsidR="0066496D" w:rsidRPr="00036F8B" w:rsidRDefault="008C6F4D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70CFA28A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59B76A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DE4A27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4B5776FA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9B894F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EF7B3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2E90AE76" w14:textId="77777777" w:rsidTr="00483456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7C27EA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1426B5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1DBA68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84FAA7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3B78FC4D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81BDE1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5E58DA" w14:textId="04749295" w:rsidR="004119CE" w:rsidRPr="00036F8B" w:rsidRDefault="001B4B92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Compiler error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1835D44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79DCAC7" w14:textId="6AF459AD" w:rsidR="0066496D" w:rsidRPr="00036F8B" w:rsidRDefault="0088191C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40D8CEC0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73DECE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374D98" w14:textId="29C901FF" w:rsidR="00735AFB" w:rsidRPr="00036F8B" w:rsidRDefault="001B4B92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Runtime error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FA88202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904CA3" w14:textId="1DD27FA3" w:rsidR="0066496D" w:rsidRPr="00036F8B" w:rsidRDefault="00345488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6A279D51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8064CE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37E8FBA" w14:textId="77777777" w:rsidR="00735AFB" w:rsidRDefault="0088191C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Program will run fine and print below </w:t>
            </w:r>
            <w:proofErr w:type="gramStart"/>
            <w:r>
              <w:rPr>
                <w:color w:val="000000" w:themeColor="text1"/>
                <w:szCs w:val="20"/>
              </w:rPr>
              <w:t>output:-</w:t>
            </w:r>
            <w:proofErr w:type="gramEnd"/>
          </w:p>
          <w:p w14:paraId="0FF6705C" w14:textId="77777777" w:rsidR="0088191C" w:rsidRDefault="0088191C" w:rsidP="00483456">
            <w:pPr>
              <w:pStyle w:val="Cell"/>
              <w:rPr>
                <w:color w:val="000000" w:themeColor="text1"/>
                <w:szCs w:val="20"/>
              </w:rPr>
            </w:pPr>
          </w:p>
          <w:p w14:paraId="50A8107F" w14:textId="6B644539" w:rsidR="0088191C" w:rsidRPr="00036F8B" w:rsidRDefault="0088191C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19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8DB3EC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93C5222" w14:textId="6CF03A88" w:rsidR="0066496D" w:rsidRPr="00036F8B" w:rsidRDefault="00D72D25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28137CEB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CB2AC2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341164" w14:textId="00217D2A" w:rsidR="0066496D" w:rsidRPr="00036F8B" w:rsidRDefault="0088191C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None of the above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D8C1D05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3420DAD" w14:textId="771F1377" w:rsidR="0066496D" w:rsidRPr="00036F8B" w:rsidRDefault="00AC40F8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4C099F46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ABF96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8B701B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58A28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603CD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3FFF9CF4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30249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F948E4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6E32F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A5E2E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636759F9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3503F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E63E4D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F0D77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8661E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6DA0D50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F38AF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27C41C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9B227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86F7B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187AC231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3D6F3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E11AFA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D4BC1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3FAA7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692F20B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787F0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AF3134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FF47B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6E4D2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0C5812B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5C42C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7B6BCB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E322D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BD432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3A470487" w14:textId="77777777" w:rsidTr="00483456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F8EDD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CA2DA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5185739A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07B0BC81" w14:textId="2E0A56E9" w:rsidR="0066496D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Q9</w:t>
      </w:r>
      <w:r w:rsidR="00F57E7A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F57E7A">
        <w:rPr>
          <w:color w:val="000000" w:themeColor="text1"/>
          <w:sz w:val="20"/>
          <w:szCs w:val="20"/>
        </w:rPr>
        <w:t>SE,</w:t>
      </w:r>
      <w:r w:rsidR="005645C5">
        <w:rPr>
          <w:color w:val="000000" w:themeColor="text1"/>
          <w:sz w:val="20"/>
          <w:szCs w:val="20"/>
        </w:rPr>
        <w:t>Difficult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E52C30" w:rsidRPr="00036F8B" w14:paraId="7A371DA4" w14:textId="77777777" w:rsidTr="00395242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95759C" w14:textId="77777777" w:rsidR="00E52C30" w:rsidRDefault="00E52C30" w:rsidP="00395242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>State what will be the output for below code?</w:t>
            </w:r>
          </w:p>
          <w:p w14:paraId="23CDDEF4" w14:textId="77777777" w:rsidR="00E52C30" w:rsidRDefault="00E52C30" w:rsidP="00395242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</w:p>
          <w:p w14:paraId="2BEF0518" w14:textId="2A964489" w:rsidR="00E52C30" w:rsidRPr="00B467ED" w:rsidRDefault="00A41A5A" w:rsidP="00B467ED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B467ED">
              <w:rPr>
                <w:rFonts w:ascii="Arial" w:hAnsi="Arial" w:cs="Arial"/>
                <w:color w:val="000000" w:themeColor="text1"/>
              </w:rPr>
              <w:t xml:space="preserve">import </w:t>
            </w:r>
            <w:proofErr w:type="spellStart"/>
            <w:r w:rsidRPr="00B467ED">
              <w:rPr>
                <w:rFonts w:ascii="Arial" w:hAnsi="Arial" w:cs="Arial"/>
                <w:color w:val="000000" w:themeColor="text1"/>
              </w:rPr>
              <w:t>java.util</w:t>
            </w:r>
            <w:proofErr w:type="spellEnd"/>
            <w:r w:rsidRPr="00B467ED">
              <w:rPr>
                <w:rFonts w:ascii="Arial" w:hAnsi="Arial" w:cs="Arial"/>
                <w:color w:val="000000" w:themeColor="text1"/>
              </w:rPr>
              <w:t xml:space="preserve">.*; </w:t>
            </w:r>
          </w:p>
          <w:p w14:paraId="4A4BE1D0" w14:textId="0327253A" w:rsidR="00FC27A7" w:rsidRPr="00B467ED" w:rsidRDefault="00FC27A7" w:rsidP="00FC27A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B467ED">
              <w:rPr>
                <w:rFonts w:ascii="Arial" w:hAnsi="Arial" w:cs="Arial"/>
                <w:color w:val="000000" w:themeColor="text1"/>
              </w:rPr>
              <w:t xml:space="preserve">public class </w:t>
            </w:r>
            <w:r w:rsidR="004E4376" w:rsidRPr="00B467ED">
              <w:rPr>
                <w:rFonts w:ascii="Arial" w:hAnsi="Arial" w:cs="Arial"/>
                <w:color w:val="000000" w:themeColor="text1"/>
              </w:rPr>
              <w:t>Main</w:t>
            </w:r>
            <w:r w:rsidRPr="00B467ED">
              <w:rPr>
                <w:rFonts w:ascii="Arial" w:hAnsi="Arial" w:cs="Arial"/>
                <w:color w:val="000000" w:themeColor="text1"/>
              </w:rPr>
              <w:t xml:space="preserve"> {</w:t>
            </w:r>
          </w:p>
          <w:p w14:paraId="5C22C8C5" w14:textId="77777777" w:rsidR="00FC27A7" w:rsidRPr="00B467ED" w:rsidRDefault="00FC27A7" w:rsidP="00FC27A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</w:p>
          <w:p w14:paraId="3D7D1019" w14:textId="77777777" w:rsidR="00FC27A7" w:rsidRPr="00B467ED" w:rsidRDefault="00FC27A7" w:rsidP="00FC27A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B467ED">
              <w:rPr>
                <w:rFonts w:ascii="Arial" w:hAnsi="Arial" w:cs="Arial"/>
                <w:color w:val="000000" w:themeColor="text1"/>
              </w:rPr>
              <w:tab/>
              <w:t xml:space="preserve">public static void </w:t>
            </w:r>
            <w:proofErr w:type="gramStart"/>
            <w:r w:rsidRPr="00B467ED">
              <w:rPr>
                <w:rFonts w:ascii="Arial" w:hAnsi="Arial" w:cs="Arial"/>
                <w:color w:val="000000" w:themeColor="text1"/>
              </w:rPr>
              <w:t>main(</w:t>
            </w:r>
            <w:proofErr w:type="gramEnd"/>
            <w:r w:rsidRPr="00B467ED">
              <w:rPr>
                <w:rFonts w:ascii="Arial" w:hAnsi="Arial" w:cs="Arial"/>
                <w:color w:val="000000" w:themeColor="text1"/>
              </w:rPr>
              <w:t xml:space="preserve">String[] </w:t>
            </w:r>
            <w:proofErr w:type="spellStart"/>
            <w:r w:rsidRPr="00B467ED">
              <w:rPr>
                <w:rFonts w:ascii="Arial" w:hAnsi="Arial" w:cs="Arial"/>
                <w:color w:val="000000" w:themeColor="text1"/>
              </w:rPr>
              <w:t>args</w:t>
            </w:r>
            <w:proofErr w:type="spellEnd"/>
            <w:r w:rsidRPr="00B467ED">
              <w:rPr>
                <w:rFonts w:ascii="Arial" w:hAnsi="Arial" w:cs="Arial"/>
                <w:color w:val="000000" w:themeColor="text1"/>
              </w:rPr>
              <w:t>) {</w:t>
            </w:r>
          </w:p>
          <w:p w14:paraId="654938FF" w14:textId="6F8C11B5" w:rsidR="004E4376" w:rsidRPr="00B467ED" w:rsidRDefault="00FC27A7" w:rsidP="004E43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B467ED">
              <w:rPr>
                <w:rFonts w:ascii="Arial" w:hAnsi="Arial" w:cs="Arial"/>
                <w:color w:val="000000" w:themeColor="text1"/>
              </w:rPr>
              <w:tab/>
            </w:r>
            <w:r w:rsidRPr="00B467ED">
              <w:rPr>
                <w:rFonts w:ascii="Arial" w:hAnsi="Arial" w:cs="Arial"/>
                <w:color w:val="000000" w:themeColor="text1"/>
              </w:rPr>
              <w:tab/>
            </w:r>
            <w:r w:rsidR="004E4376" w:rsidRPr="00B467ED">
              <w:rPr>
                <w:rFonts w:ascii="Arial" w:hAnsi="Arial" w:cs="Arial"/>
                <w:color w:val="000000" w:themeColor="text1"/>
              </w:rPr>
              <w:t xml:space="preserve">List&lt;String&gt; l1 = new </w:t>
            </w:r>
            <w:proofErr w:type="spellStart"/>
            <w:r w:rsidR="004E4376" w:rsidRPr="00B467ED">
              <w:rPr>
                <w:rFonts w:ascii="Arial" w:hAnsi="Arial" w:cs="Arial"/>
                <w:color w:val="000000" w:themeColor="text1"/>
              </w:rPr>
              <w:t>ArrayList</w:t>
            </w:r>
            <w:proofErr w:type="spellEnd"/>
            <w:r w:rsidR="004E4376" w:rsidRPr="00B467ED">
              <w:rPr>
                <w:rFonts w:ascii="Arial" w:hAnsi="Arial" w:cs="Arial"/>
                <w:color w:val="000000" w:themeColor="text1"/>
              </w:rPr>
              <w:t>&lt;String</w:t>
            </w:r>
            <w:proofErr w:type="gramStart"/>
            <w:r w:rsidR="004E4376" w:rsidRPr="00B467ED">
              <w:rPr>
                <w:rFonts w:ascii="Arial" w:hAnsi="Arial" w:cs="Arial"/>
                <w:color w:val="000000" w:themeColor="text1"/>
              </w:rPr>
              <w:t>&gt;(</w:t>
            </w:r>
            <w:proofErr w:type="gramEnd"/>
            <w:r w:rsidR="004E4376" w:rsidRPr="00B467ED">
              <w:rPr>
                <w:rFonts w:ascii="Arial" w:hAnsi="Arial" w:cs="Arial"/>
                <w:color w:val="000000" w:themeColor="text1"/>
              </w:rPr>
              <w:t>);</w:t>
            </w:r>
          </w:p>
          <w:p w14:paraId="451C7537" w14:textId="77777777" w:rsidR="004E4376" w:rsidRPr="00B467ED" w:rsidRDefault="004E4376" w:rsidP="004E43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B467ED">
              <w:rPr>
                <w:rFonts w:ascii="Arial" w:hAnsi="Arial" w:cs="Arial"/>
                <w:color w:val="000000" w:themeColor="text1"/>
              </w:rPr>
              <w:tab/>
            </w:r>
            <w:r w:rsidRPr="00B467ED">
              <w:rPr>
                <w:rFonts w:ascii="Arial" w:hAnsi="Arial" w:cs="Arial"/>
                <w:color w:val="000000" w:themeColor="text1"/>
              </w:rPr>
              <w:tab/>
            </w:r>
          </w:p>
          <w:p w14:paraId="6FC98C01" w14:textId="77777777" w:rsidR="004E4376" w:rsidRPr="00B467ED" w:rsidRDefault="004E4376" w:rsidP="004E43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B467ED">
              <w:rPr>
                <w:rFonts w:ascii="Arial" w:hAnsi="Arial" w:cs="Arial"/>
                <w:color w:val="000000" w:themeColor="text1"/>
              </w:rPr>
              <w:tab/>
            </w:r>
            <w:r w:rsidRPr="00B467ED">
              <w:rPr>
                <w:rFonts w:ascii="Arial" w:hAnsi="Arial" w:cs="Arial"/>
                <w:color w:val="000000" w:themeColor="text1"/>
              </w:rPr>
              <w:tab/>
              <w:t>l1.add("</w:t>
            </w:r>
            <w:proofErr w:type="spellStart"/>
            <w:r w:rsidRPr="00B467ED">
              <w:rPr>
                <w:rFonts w:ascii="Arial" w:hAnsi="Arial" w:cs="Arial"/>
                <w:color w:val="000000" w:themeColor="text1"/>
              </w:rPr>
              <w:t>abir</w:t>
            </w:r>
            <w:proofErr w:type="spellEnd"/>
            <w:r w:rsidRPr="00B467ED">
              <w:rPr>
                <w:rFonts w:ascii="Arial" w:hAnsi="Arial" w:cs="Arial"/>
                <w:color w:val="000000" w:themeColor="text1"/>
              </w:rPr>
              <w:t>");</w:t>
            </w:r>
          </w:p>
          <w:p w14:paraId="220CF814" w14:textId="77777777" w:rsidR="004E4376" w:rsidRPr="00B467ED" w:rsidRDefault="004E4376" w:rsidP="004E43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B467ED">
              <w:rPr>
                <w:rFonts w:ascii="Arial" w:hAnsi="Arial" w:cs="Arial"/>
                <w:color w:val="000000" w:themeColor="text1"/>
              </w:rPr>
              <w:tab/>
            </w:r>
            <w:r w:rsidRPr="00B467ED">
              <w:rPr>
                <w:rFonts w:ascii="Arial" w:hAnsi="Arial" w:cs="Arial"/>
                <w:color w:val="000000" w:themeColor="text1"/>
              </w:rPr>
              <w:tab/>
              <w:t>l1.add("arjun");</w:t>
            </w:r>
          </w:p>
          <w:p w14:paraId="6695D887" w14:textId="77777777" w:rsidR="004E4376" w:rsidRPr="00B467ED" w:rsidRDefault="004E4376" w:rsidP="004E43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B467ED">
              <w:rPr>
                <w:rFonts w:ascii="Arial" w:hAnsi="Arial" w:cs="Arial"/>
                <w:color w:val="000000" w:themeColor="text1"/>
              </w:rPr>
              <w:tab/>
            </w:r>
            <w:r w:rsidRPr="00B467ED">
              <w:rPr>
                <w:rFonts w:ascii="Arial" w:hAnsi="Arial" w:cs="Arial"/>
                <w:color w:val="000000" w:themeColor="text1"/>
              </w:rPr>
              <w:tab/>
              <w:t>l1.add("</w:t>
            </w:r>
            <w:proofErr w:type="spellStart"/>
            <w:r w:rsidRPr="00B467ED">
              <w:rPr>
                <w:rFonts w:ascii="Arial" w:hAnsi="Arial" w:cs="Arial"/>
                <w:color w:val="000000" w:themeColor="text1"/>
              </w:rPr>
              <w:t>gourav</w:t>
            </w:r>
            <w:proofErr w:type="spellEnd"/>
            <w:r w:rsidRPr="00B467ED">
              <w:rPr>
                <w:rFonts w:ascii="Arial" w:hAnsi="Arial" w:cs="Arial"/>
                <w:color w:val="000000" w:themeColor="text1"/>
              </w:rPr>
              <w:t>");</w:t>
            </w:r>
          </w:p>
          <w:p w14:paraId="72D89E0E" w14:textId="1DA094E7" w:rsidR="00FC27A7" w:rsidRPr="00B467ED" w:rsidRDefault="004E4376" w:rsidP="004E43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B467ED">
              <w:rPr>
                <w:rFonts w:ascii="Arial" w:hAnsi="Arial" w:cs="Arial"/>
                <w:color w:val="000000" w:themeColor="text1"/>
              </w:rPr>
              <w:tab/>
            </w:r>
            <w:r w:rsidRPr="00B467ED">
              <w:rPr>
                <w:rFonts w:ascii="Arial" w:hAnsi="Arial" w:cs="Arial"/>
                <w:color w:val="000000" w:themeColor="text1"/>
              </w:rPr>
              <w:tab/>
            </w:r>
            <w:proofErr w:type="spellStart"/>
            <w:r w:rsidRPr="00B467ED">
              <w:rPr>
                <w:rFonts w:ascii="Arial" w:hAnsi="Arial" w:cs="Arial"/>
                <w:color w:val="000000" w:themeColor="text1"/>
              </w:rPr>
              <w:t>System.out.println</w:t>
            </w:r>
            <w:proofErr w:type="spellEnd"/>
            <w:r w:rsidRPr="00B467ED">
              <w:rPr>
                <w:rFonts w:ascii="Arial" w:hAnsi="Arial" w:cs="Arial"/>
                <w:color w:val="000000" w:themeColor="text1"/>
              </w:rPr>
              <w:t>(l</w:t>
            </w:r>
            <w:proofErr w:type="gramStart"/>
            <w:r w:rsidRPr="00B467ED">
              <w:rPr>
                <w:rFonts w:ascii="Arial" w:hAnsi="Arial" w:cs="Arial"/>
                <w:color w:val="000000" w:themeColor="text1"/>
              </w:rPr>
              <w:t>1.size</w:t>
            </w:r>
            <w:proofErr w:type="gramEnd"/>
            <w:r w:rsidRPr="00B467ED">
              <w:rPr>
                <w:rFonts w:ascii="Arial" w:hAnsi="Arial" w:cs="Arial"/>
                <w:color w:val="000000" w:themeColor="text1"/>
              </w:rPr>
              <w:t>());</w:t>
            </w:r>
            <w:r w:rsidR="00FC27A7" w:rsidRPr="00B467ED">
              <w:rPr>
                <w:rFonts w:ascii="Arial" w:hAnsi="Arial" w:cs="Arial"/>
                <w:color w:val="000000" w:themeColor="text1"/>
              </w:rPr>
              <w:tab/>
            </w:r>
          </w:p>
          <w:p w14:paraId="7B346236" w14:textId="77777777" w:rsidR="00FC27A7" w:rsidRPr="00B467ED" w:rsidRDefault="00FC27A7" w:rsidP="00FC27A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B467ED">
              <w:rPr>
                <w:rFonts w:ascii="Arial" w:hAnsi="Arial" w:cs="Arial"/>
                <w:color w:val="000000" w:themeColor="text1"/>
              </w:rPr>
              <w:tab/>
              <w:t>}</w:t>
            </w:r>
          </w:p>
          <w:p w14:paraId="1B868259" w14:textId="77777777" w:rsidR="00FC27A7" w:rsidRPr="00B467ED" w:rsidRDefault="00FC27A7" w:rsidP="00FC27A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B467ED">
              <w:rPr>
                <w:rFonts w:ascii="Arial" w:hAnsi="Arial" w:cs="Arial"/>
                <w:color w:val="000000" w:themeColor="text1"/>
              </w:rPr>
              <w:t>}</w:t>
            </w:r>
          </w:p>
          <w:p w14:paraId="12434323" w14:textId="77777777" w:rsidR="00FC27A7" w:rsidRDefault="00FC27A7" w:rsidP="00FC27A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</w:p>
          <w:p w14:paraId="39734F09" w14:textId="77777777" w:rsidR="00FC27A7" w:rsidRDefault="00FC27A7" w:rsidP="00FC27A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</w:p>
          <w:p w14:paraId="7DDA7C2F" w14:textId="77777777" w:rsidR="00FC27A7" w:rsidRDefault="00FC27A7" w:rsidP="00FC27A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</w:p>
          <w:p w14:paraId="3DAA0079" w14:textId="77777777" w:rsidR="00E52C30" w:rsidRPr="00036F8B" w:rsidRDefault="00E52C30" w:rsidP="00395242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E0F581" w14:textId="77777777" w:rsidR="00E52C30" w:rsidRPr="00036F8B" w:rsidRDefault="00E52C30" w:rsidP="00395242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MC</w:t>
            </w:r>
          </w:p>
        </w:tc>
      </w:tr>
      <w:tr w:rsidR="00E52C30" w:rsidRPr="00036F8B" w14:paraId="7D0D291E" w14:textId="77777777" w:rsidTr="00395242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791D3B" w14:textId="77777777" w:rsidR="00E52C30" w:rsidRPr="00036F8B" w:rsidRDefault="00E52C30" w:rsidP="00395242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6335A0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E52C30" w:rsidRPr="00036F8B" w14:paraId="5297C2EA" w14:textId="77777777" w:rsidTr="00395242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EF569C" w14:textId="77777777" w:rsidR="00E52C30" w:rsidRPr="00036F8B" w:rsidRDefault="00E52C30" w:rsidP="00395242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DAA27A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</w:t>
            </w:r>
          </w:p>
        </w:tc>
      </w:tr>
      <w:tr w:rsidR="00E52C30" w:rsidRPr="00036F8B" w14:paraId="1A30D57D" w14:textId="77777777" w:rsidTr="00395242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1D6560" w14:textId="77777777" w:rsidR="00E52C30" w:rsidRPr="00036F8B" w:rsidRDefault="00E52C30" w:rsidP="00395242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C6C999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E52C30" w:rsidRPr="00036F8B" w14:paraId="14EB823F" w14:textId="77777777" w:rsidTr="00395242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7AED42" w14:textId="77777777" w:rsidR="00E52C30" w:rsidRPr="00036F8B" w:rsidRDefault="00E52C30" w:rsidP="00395242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ECD671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E52C30" w:rsidRPr="00036F8B" w14:paraId="3CAB11E2" w14:textId="77777777" w:rsidTr="00395242">
        <w:trPr>
          <w:cantSplit/>
          <w:tblHeader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F07285" w14:textId="77777777" w:rsidR="00E52C30" w:rsidRPr="00036F8B" w:rsidRDefault="00E52C30" w:rsidP="00395242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6624AC" w14:textId="77777777" w:rsidR="00E52C30" w:rsidRPr="00036F8B" w:rsidRDefault="00E52C30" w:rsidP="00395242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99917B" w14:textId="77777777" w:rsidR="00E52C30" w:rsidRPr="00036F8B" w:rsidRDefault="00E52C30" w:rsidP="00395242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6F01F7" w14:textId="77777777" w:rsidR="00E52C30" w:rsidRPr="00036F8B" w:rsidRDefault="00E52C30" w:rsidP="00395242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E52C30" w:rsidRPr="00036F8B" w14:paraId="6CF8CCA1" w14:textId="77777777" w:rsidTr="00395242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D9EAF0" w14:textId="77777777" w:rsidR="00E52C30" w:rsidRPr="00036F8B" w:rsidRDefault="00E52C30" w:rsidP="00395242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16B8E1" w14:textId="63349F4D" w:rsidR="00E52C30" w:rsidRDefault="0015774B" w:rsidP="00395242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Program will </w:t>
            </w:r>
            <w:r w:rsidR="00C07F46">
              <w:rPr>
                <w:color w:val="000000" w:themeColor="text1"/>
                <w:szCs w:val="20"/>
              </w:rPr>
              <w:t xml:space="preserve">compile and run fine printing below </w:t>
            </w:r>
            <w:proofErr w:type="gramStart"/>
            <w:r w:rsidR="00C07F46">
              <w:rPr>
                <w:color w:val="000000" w:themeColor="text1"/>
                <w:szCs w:val="20"/>
              </w:rPr>
              <w:t>output:-</w:t>
            </w:r>
            <w:proofErr w:type="gramEnd"/>
          </w:p>
          <w:p w14:paraId="68EE6122" w14:textId="77777777" w:rsidR="00E52C30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</w:p>
          <w:p w14:paraId="6ABF5259" w14:textId="1C113DE1" w:rsidR="00C07F46" w:rsidRPr="00036F8B" w:rsidRDefault="00C07F46" w:rsidP="00395242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3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8C70C87" w14:textId="77777777" w:rsidR="00E52C30" w:rsidRPr="00036F8B" w:rsidRDefault="00E52C30" w:rsidP="00395242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387BF9" w14:textId="0F6F9F1F" w:rsidR="00E52C30" w:rsidRPr="00036F8B" w:rsidRDefault="00D72D25" w:rsidP="00395242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E52C30" w:rsidRPr="00036F8B" w14:paraId="3B17FDEF" w14:textId="77777777" w:rsidTr="00395242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CF4024" w14:textId="77777777" w:rsidR="00E52C30" w:rsidRPr="00036F8B" w:rsidRDefault="00E52C30" w:rsidP="00395242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CDC5E19" w14:textId="41644995" w:rsidR="00E52C30" w:rsidRDefault="00B76A28" w:rsidP="00395242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Runtime exception</w:t>
            </w:r>
          </w:p>
          <w:p w14:paraId="5D12C7B0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4838647" w14:textId="77777777" w:rsidR="00E52C30" w:rsidRPr="00036F8B" w:rsidRDefault="00E52C30" w:rsidP="00395242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4C31561" w14:textId="77777777" w:rsidR="00E52C30" w:rsidRPr="00036F8B" w:rsidRDefault="00E52C30" w:rsidP="00395242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E52C30" w:rsidRPr="00036F8B" w14:paraId="163D0168" w14:textId="77777777" w:rsidTr="00395242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758F8B" w14:textId="77777777" w:rsidR="00E52C30" w:rsidRPr="00036F8B" w:rsidRDefault="00E52C30" w:rsidP="00395242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EDF3F5C" w14:textId="59D22739" w:rsidR="00E52C30" w:rsidRPr="00036F8B" w:rsidRDefault="00311E1D" w:rsidP="00395242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Compiler error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8EB2C4" w14:textId="77777777" w:rsidR="00E52C30" w:rsidRPr="00036F8B" w:rsidRDefault="00E52C30" w:rsidP="00395242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E6CFD44" w14:textId="45EAAC60" w:rsidR="00E52C30" w:rsidRPr="00036F8B" w:rsidRDefault="0015774B" w:rsidP="00395242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E52C30" w:rsidRPr="00036F8B" w14:paraId="5C03DA61" w14:textId="77777777" w:rsidTr="00395242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6BB53E" w14:textId="77777777" w:rsidR="00E52C30" w:rsidRPr="00036F8B" w:rsidRDefault="00E52C30" w:rsidP="00395242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814E9C8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None of the above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5598AD5" w14:textId="77777777" w:rsidR="00E52C30" w:rsidRPr="00036F8B" w:rsidRDefault="00E52C30" w:rsidP="00395242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72FB371" w14:textId="77777777" w:rsidR="00E52C30" w:rsidRPr="00036F8B" w:rsidRDefault="00E52C30" w:rsidP="00395242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E52C30" w:rsidRPr="00036F8B" w14:paraId="22737210" w14:textId="77777777" w:rsidTr="00395242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DD9D66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EC0395" w14:textId="77777777" w:rsidR="00E52C30" w:rsidRPr="00036F8B" w:rsidRDefault="00E52C30" w:rsidP="00395242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524770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8B8B80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E52C30" w:rsidRPr="00036F8B" w14:paraId="5C63EB1E" w14:textId="77777777" w:rsidTr="00395242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EB8B02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40923D" w14:textId="77777777" w:rsidR="00E52C30" w:rsidRPr="00036F8B" w:rsidRDefault="00E52C30" w:rsidP="00395242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36DEB7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0AE0EF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E52C30" w:rsidRPr="00036F8B" w14:paraId="39568BF2" w14:textId="77777777" w:rsidTr="00395242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3FC3E1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4A4A62" w14:textId="77777777" w:rsidR="00E52C30" w:rsidRPr="00036F8B" w:rsidRDefault="00E52C30" w:rsidP="00395242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145B8F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094988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E52C30" w:rsidRPr="00036F8B" w14:paraId="5F5DF4E2" w14:textId="77777777" w:rsidTr="00395242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439CD5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E460A8" w14:textId="77777777" w:rsidR="00E52C30" w:rsidRPr="00036F8B" w:rsidRDefault="00E52C30" w:rsidP="00395242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5CFF99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C66002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5DB4E3D6" w14:textId="77777777" w:rsidR="00E52C30" w:rsidRPr="00E52C30" w:rsidRDefault="00E52C30" w:rsidP="00E52C30">
      <w:pPr>
        <w:pStyle w:val="BodyText"/>
      </w:pPr>
    </w:p>
    <w:p w14:paraId="056B5D2C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02E21F2E" w14:textId="7F4B8590" w:rsidR="0066496D" w:rsidRPr="00036F8B" w:rsidRDefault="00483456" w:rsidP="0066496D">
      <w:pPr>
        <w:pStyle w:val="Heading2"/>
        <w:spacing w:before="0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Q10</w:t>
      </w:r>
      <w:r w:rsidR="00FA4FD6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FA4FD6">
        <w:rPr>
          <w:color w:val="000000" w:themeColor="text1"/>
          <w:sz w:val="20"/>
          <w:szCs w:val="20"/>
        </w:rPr>
        <w:t>SE,</w:t>
      </w:r>
      <w:r w:rsidR="00B06108">
        <w:rPr>
          <w:color w:val="000000" w:themeColor="text1"/>
          <w:sz w:val="20"/>
          <w:szCs w:val="20"/>
        </w:rPr>
        <w:t>Medium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4176B5E7" w14:textId="77777777" w:rsidTr="00193760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2A638E" w14:textId="77777777" w:rsidR="00331203" w:rsidRDefault="00331203" w:rsidP="00331203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>State what will be the output for below code?</w:t>
            </w:r>
          </w:p>
          <w:p w14:paraId="4439FD9A" w14:textId="77777777" w:rsidR="00331203" w:rsidRDefault="00331203" w:rsidP="00331203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</w:p>
          <w:p w14:paraId="7FC2CD91" w14:textId="77777777" w:rsidR="00331203" w:rsidRPr="000C62FA" w:rsidRDefault="00331203" w:rsidP="000C62F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0C62FA">
              <w:rPr>
                <w:rFonts w:ascii="Arial" w:hAnsi="Arial" w:cs="Arial"/>
                <w:color w:val="000000" w:themeColor="text1"/>
              </w:rPr>
              <w:t xml:space="preserve">import </w:t>
            </w:r>
            <w:proofErr w:type="spellStart"/>
            <w:r w:rsidRPr="000C62FA">
              <w:rPr>
                <w:rFonts w:ascii="Arial" w:hAnsi="Arial" w:cs="Arial"/>
                <w:color w:val="000000" w:themeColor="text1"/>
              </w:rPr>
              <w:t>java.util</w:t>
            </w:r>
            <w:proofErr w:type="spellEnd"/>
            <w:r w:rsidRPr="000C62FA">
              <w:rPr>
                <w:rFonts w:ascii="Arial" w:hAnsi="Arial" w:cs="Arial"/>
                <w:color w:val="000000" w:themeColor="text1"/>
              </w:rPr>
              <w:t xml:space="preserve">.*; </w:t>
            </w:r>
          </w:p>
          <w:p w14:paraId="6F551E99" w14:textId="77777777" w:rsidR="00331203" w:rsidRPr="000C62FA" w:rsidRDefault="00331203" w:rsidP="0033120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0C62FA">
              <w:rPr>
                <w:rFonts w:ascii="Arial" w:hAnsi="Arial" w:cs="Arial"/>
                <w:color w:val="000000" w:themeColor="text1"/>
              </w:rPr>
              <w:t>public class Main {</w:t>
            </w:r>
          </w:p>
          <w:p w14:paraId="2F83B537" w14:textId="77777777" w:rsidR="00331203" w:rsidRPr="000C62FA" w:rsidRDefault="00331203" w:rsidP="0033120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</w:p>
          <w:p w14:paraId="6ACBCC87" w14:textId="77777777" w:rsidR="00331203" w:rsidRPr="000C62FA" w:rsidRDefault="00331203" w:rsidP="0033120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0C62FA">
              <w:rPr>
                <w:rFonts w:ascii="Arial" w:hAnsi="Arial" w:cs="Arial"/>
                <w:color w:val="000000" w:themeColor="text1"/>
              </w:rPr>
              <w:tab/>
              <w:t xml:space="preserve">public static void </w:t>
            </w:r>
            <w:proofErr w:type="gramStart"/>
            <w:r w:rsidRPr="000C62FA">
              <w:rPr>
                <w:rFonts w:ascii="Arial" w:hAnsi="Arial" w:cs="Arial"/>
                <w:color w:val="000000" w:themeColor="text1"/>
              </w:rPr>
              <w:t>main(</w:t>
            </w:r>
            <w:proofErr w:type="gramEnd"/>
            <w:r w:rsidRPr="000C62FA">
              <w:rPr>
                <w:rFonts w:ascii="Arial" w:hAnsi="Arial" w:cs="Arial"/>
                <w:color w:val="000000" w:themeColor="text1"/>
              </w:rPr>
              <w:t xml:space="preserve">String[] </w:t>
            </w:r>
            <w:proofErr w:type="spellStart"/>
            <w:r w:rsidRPr="000C62FA">
              <w:rPr>
                <w:rFonts w:ascii="Arial" w:hAnsi="Arial" w:cs="Arial"/>
                <w:color w:val="000000" w:themeColor="text1"/>
              </w:rPr>
              <w:t>args</w:t>
            </w:r>
            <w:proofErr w:type="spellEnd"/>
            <w:r w:rsidRPr="000C62FA">
              <w:rPr>
                <w:rFonts w:ascii="Arial" w:hAnsi="Arial" w:cs="Arial"/>
                <w:color w:val="000000" w:themeColor="text1"/>
              </w:rPr>
              <w:t>) {</w:t>
            </w:r>
          </w:p>
          <w:p w14:paraId="2772572C" w14:textId="77777777" w:rsidR="00331203" w:rsidRPr="000C62FA" w:rsidRDefault="00331203" w:rsidP="0033120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0C62FA">
              <w:rPr>
                <w:rFonts w:ascii="Arial" w:hAnsi="Arial" w:cs="Arial"/>
                <w:color w:val="000000" w:themeColor="text1"/>
              </w:rPr>
              <w:tab/>
            </w:r>
            <w:r w:rsidRPr="000C62FA">
              <w:rPr>
                <w:rFonts w:ascii="Arial" w:hAnsi="Arial" w:cs="Arial"/>
                <w:color w:val="000000" w:themeColor="text1"/>
              </w:rPr>
              <w:tab/>
              <w:t xml:space="preserve">List&lt;String&gt; l1 = new </w:t>
            </w:r>
            <w:proofErr w:type="spellStart"/>
            <w:r w:rsidRPr="000C62FA">
              <w:rPr>
                <w:rFonts w:ascii="Arial" w:hAnsi="Arial" w:cs="Arial"/>
                <w:color w:val="000000" w:themeColor="text1"/>
              </w:rPr>
              <w:t>ArrayList</w:t>
            </w:r>
            <w:proofErr w:type="spellEnd"/>
            <w:r w:rsidRPr="000C62FA">
              <w:rPr>
                <w:rFonts w:ascii="Arial" w:hAnsi="Arial" w:cs="Arial"/>
                <w:color w:val="000000" w:themeColor="text1"/>
              </w:rPr>
              <w:t>&lt;String</w:t>
            </w:r>
            <w:proofErr w:type="gramStart"/>
            <w:r w:rsidRPr="000C62FA">
              <w:rPr>
                <w:rFonts w:ascii="Arial" w:hAnsi="Arial" w:cs="Arial"/>
                <w:color w:val="000000" w:themeColor="text1"/>
              </w:rPr>
              <w:t>&gt;(</w:t>
            </w:r>
            <w:proofErr w:type="gramEnd"/>
            <w:r w:rsidRPr="000C62FA">
              <w:rPr>
                <w:rFonts w:ascii="Arial" w:hAnsi="Arial" w:cs="Arial"/>
                <w:color w:val="000000" w:themeColor="text1"/>
              </w:rPr>
              <w:t>);</w:t>
            </w:r>
          </w:p>
          <w:p w14:paraId="6886FDD6" w14:textId="77777777" w:rsidR="00331203" w:rsidRPr="000C62FA" w:rsidRDefault="00331203" w:rsidP="0033120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0C62FA">
              <w:rPr>
                <w:rFonts w:ascii="Arial" w:hAnsi="Arial" w:cs="Arial"/>
                <w:color w:val="000000" w:themeColor="text1"/>
              </w:rPr>
              <w:tab/>
            </w:r>
            <w:r w:rsidRPr="000C62FA">
              <w:rPr>
                <w:rFonts w:ascii="Arial" w:hAnsi="Arial" w:cs="Arial"/>
                <w:color w:val="000000" w:themeColor="text1"/>
              </w:rPr>
              <w:tab/>
            </w:r>
          </w:p>
          <w:p w14:paraId="1DC4E631" w14:textId="77777777" w:rsidR="00331203" w:rsidRPr="000C62FA" w:rsidRDefault="00331203" w:rsidP="0033120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0C62FA">
              <w:rPr>
                <w:rFonts w:ascii="Arial" w:hAnsi="Arial" w:cs="Arial"/>
                <w:color w:val="000000" w:themeColor="text1"/>
              </w:rPr>
              <w:tab/>
            </w:r>
            <w:r w:rsidRPr="000C62FA">
              <w:rPr>
                <w:rFonts w:ascii="Arial" w:hAnsi="Arial" w:cs="Arial"/>
                <w:color w:val="000000" w:themeColor="text1"/>
              </w:rPr>
              <w:tab/>
              <w:t>l1.add("</w:t>
            </w:r>
            <w:proofErr w:type="spellStart"/>
            <w:r w:rsidRPr="000C62FA">
              <w:rPr>
                <w:rFonts w:ascii="Arial" w:hAnsi="Arial" w:cs="Arial"/>
                <w:color w:val="000000" w:themeColor="text1"/>
              </w:rPr>
              <w:t>abir</w:t>
            </w:r>
            <w:proofErr w:type="spellEnd"/>
            <w:r w:rsidRPr="000C62FA">
              <w:rPr>
                <w:rFonts w:ascii="Arial" w:hAnsi="Arial" w:cs="Arial"/>
                <w:color w:val="000000" w:themeColor="text1"/>
              </w:rPr>
              <w:t>");</w:t>
            </w:r>
          </w:p>
          <w:p w14:paraId="25BFAB69" w14:textId="77777777" w:rsidR="00331203" w:rsidRPr="000C62FA" w:rsidRDefault="00331203" w:rsidP="0033120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0C62FA">
              <w:rPr>
                <w:rFonts w:ascii="Arial" w:hAnsi="Arial" w:cs="Arial"/>
                <w:color w:val="000000" w:themeColor="text1"/>
              </w:rPr>
              <w:tab/>
            </w:r>
            <w:r w:rsidRPr="000C62FA">
              <w:rPr>
                <w:rFonts w:ascii="Arial" w:hAnsi="Arial" w:cs="Arial"/>
                <w:color w:val="000000" w:themeColor="text1"/>
              </w:rPr>
              <w:tab/>
              <w:t>l1.add("arjun");</w:t>
            </w:r>
          </w:p>
          <w:p w14:paraId="451FAB2B" w14:textId="77777777" w:rsidR="00331203" w:rsidRPr="000C62FA" w:rsidRDefault="00331203" w:rsidP="0033120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0C62FA">
              <w:rPr>
                <w:rFonts w:ascii="Arial" w:hAnsi="Arial" w:cs="Arial"/>
                <w:color w:val="000000" w:themeColor="text1"/>
              </w:rPr>
              <w:tab/>
            </w:r>
            <w:r w:rsidRPr="000C62FA">
              <w:rPr>
                <w:rFonts w:ascii="Arial" w:hAnsi="Arial" w:cs="Arial"/>
                <w:color w:val="000000" w:themeColor="text1"/>
              </w:rPr>
              <w:tab/>
              <w:t>l1.add("</w:t>
            </w:r>
            <w:proofErr w:type="spellStart"/>
            <w:r w:rsidRPr="000C62FA">
              <w:rPr>
                <w:rFonts w:ascii="Arial" w:hAnsi="Arial" w:cs="Arial"/>
                <w:color w:val="000000" w:themeColor="text1"/>
              </w:rPr>
              <w:t>gourav</w:t>
            </w:r>
            <w:proofErr w:type="spellEnd"/>
            <w:r w:rsidRPr="000C62FA">
              <w:rPr>
                <w:rFonts w:ascii="Arial" w:hAnsi="Arial" w:cs="Arial"/>
                <w:color w:val="000000" w:themeColor="text1"/>
              </w:rPr>
              <w:t>");</w:t>
            </w:r>
          </w:p>
          <w:p w14:paraId="6AF66A28" w14:textId="65AA45D8" w:rsidR="00331203" w:rsidRPr="000C62FA" w:rsidRDefault="00331203" w:rsidP="0033120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0C62FA">
              <w:rPr>
                <w:rFonts w:ascii="Arial" w:hAnsi="Arial" w:cs="Arial"/>
                <w:color w:val="000000" w:themeColor="text1"/>
              </w:rPr>
              <w:tab/>
            </w:r>
            <w:r w:rsidRPr="000C62FA">
              <w:rPr>
                <w:rFonts w:ascii="Arial" w:hAnsi="Arial" w:cs="Arial"/>
                <w:color w:val="000000" w:themeColor="text1"/>
              </w:rPr>
              <w:tab/>
            </w:r>
            <w:proofErr w:type="spellStart"/>
            <w:r w:rsidRPr="000C62FA">
              <w:rPr>
                <w:rFonts w:ascii="Arial" w:hAnsi="Arial" w:cs="Arial"/>
                <w:color w:val="000000" w:themeColor="text1"/>
              </w:rPr>
              <w:t>System.out.println</w:t>
            </w:r>
            <w:proofErr w:type="spellEnd"/>
            <w:r w:rsidRPr="000C62FA">
              <w:rPr>
                <w:rFonts w:ascii="Arial" w:hAnsi="Arial" w:cs="Arial"/>
                <w:color w:val="000000" w:themeColor="text1"/>
              </w:rPr>
              <w:t>(l</w:t>
            </w:r>
            <w:proofErr w:type="gramStart"/>
            <w:r w:rsidRPr="000C62FA">
              <w:rPr>
                <w:rFonts w:ascii="Arial" w:hAnsi="Arial" w:cs="Arial"/>
                <w:color w:val="000000" w:themeColor="text1"/>
              </w:rPr>
              <w:t>1.isEmpty</w:t>
            </w:r>
            <w:proofErr w:type="gramEnd"/>
            <w:r w:rsidRPr="000C62FA">
              <w:rPr>
                <w:rFonts w:ascii="Arial" w:hAnsi="Arial" w:cs="Arial"/>
                <w:color w:val="000000" w:themeColor="text1"/>
              </w:rPr>
              <w:t>());</w:t>
            </w:r>
            <w:r w:rsidRPr="000C62FA">
              <w:rPr>
                <w:rFonts w:ascii="Arial" w:hAnsi="Arial" w:cs="Arial"/>
                <w:color w:val="000000" w:themeColor="text1"/>
              </w:rPr>
              <w:tab/>
            </w:r>
          </w:p>
          <w:p w14:paraId="0A53830F" w14:textId="77777777" w:rsidR="00331203" w:rsidRPr="000C62FA" w:rsidRDefault="00331203" w:rsidP="0033120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0C62FA">
              <w:rPr>
                <w:rFonts w:ascii="Arial" w:hAnsi="Arial" w:cs="Arial"/>
                <w:color w:val="000000" w:themeColor="text1"/>
              </w:rPr>
              <w:tab/>
              <w:t>}</w:t>
            </w:r>
          </w:p>
          <w:p w14:paraId="40D79A1C" w14:textId="77777777" w:rsidR="00331203" w:rsidRPr="000C62FA" w:rsidRDefault="00331203" w:rsidP="0033120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0C62FA">
              <w:rPr>
                <w:rFonts w:ascii="Arial" w:hAnsi="Arial" w:cs="Arial"/>
                <w:color w:val="000000" w:themeColor="text1"/>
              </w:rPr>
              <w:t>}</w:t>
            </w:r>
          </w:p>
          <w:p w14:paraId="37D2D20C" w14:textId="3B175FEA" w:rsidR="00F4303C" w:rsidRPr="00036F8B" w:rsidRDefault="00F4303C" w:rsidP="00483456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D0E1E4" w14:textId="77777777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MC</w:t>
            </w:r>
          </w:p>
        </w:tc>
      </w:tr>
      <w:tr w:rsidR="00FB73C7" w:rsidRPr="00036F8B" w14:paraId="02F06C1D" w14:textId="77777777" w:rsidTr="00193760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2D431A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73EA4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32551D22" w14:textId="77777777" w:rsidTr="00193760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703A5F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7C444D" w14:textId="633DC657" w:rsidR="0066496D" w:rsidRPr="00036F8B" w:rsidRDefault="00F4303C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170B7110" w14:textId="77777777" w:rsidTr="00193760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4B6F0E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F02D6D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7B4CA685" w14:textId="77777777" w:rsidTr="00193760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FD2AB6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5C4EE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786E5237" w14:textId="77777777" w:rsidTr="00193760">
        <w:trPr>
          <w:cantSplit/>
          <w:tblHeader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9D4702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B9F9F6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B70ADC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289879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1C41D4E2" w14:textId="77777777" w:rsidTr="0019376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54F647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78C3A8" w14:textId="290F8AF7" w:rsidR="00F35ED4" w:rsidRPr="00036F8B" w:rsidRDefault="000A5F67" w:rsidP="00653FBF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Runtime exception 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4F6D0E8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B93C0E" w14:textId="376CE5F7" w:rsidR="0066496D" w:rsidRPr="00036F8B" w:rsidRDefault="00EC2C21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1D905601" w14:textId="77777777" w:rsidTr="0019376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9095E1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FB3C60E" w14:textId="1AD83882" w:rsidR="004D2F30" w:rsidRDefault="000A5F67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Program will compile and run successfully </w:t>
            </w:r>
            <w:r w:rsidR="00653FBF">
              <w:rPr>
                <w:color w:val="000000" w:themeColor="text1"/>
                <w:szCs w:val="20"/>
              </w:rPr>
              <w:t xml:space="preserve">and print below </w:t>
            </w:r>
            <w:proofErr w:type="gramStart"/>
            <w:r w:rsidR="00653FBF">
              <w:rPr>
                <w:color w:val="000000" w:themeColor="text1"/>
                <w:szCs w:val="20"/>
              </w:rPr>
              <w:t>output:-</w:t>
            </w:r>
            <w:proofErr w:type="gramEnd"/>
          </w:p>
          <w:p w14:paraId="59D29FEB" w14:textId="7B80F4DC" w:rsidR="00A93273" w:rsidRPr="00036F8B" w:rsidRDefault="00653FBF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false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04DE9A5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809084D" w14:textId="29E66658" w:rsidR="0066496D" w:rsidRPr="00036F8B" w:rsidRDefault="00D72D25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79F3F6B0" w14:textId="77777777" w:rsidTr="0019376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403908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65DC7B" w14:textId="6535237D" w:rsidR="00F7751B" w:rsidRDefault="00E51FB2" w:rsidP="00F7751B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Compiler error</w:t>
            </w:r>
          </w:p>
          <w:p w14:paraId="4BD8CB7C" w14:textId="215D313F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7033D3F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5174A0" w14:textId="5FFA4AE4" w:rsidR="0066496D" w:rsidRPr="00036F8B" w:rsidRDefault="00F35ED4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63B5C777" w14:textId="77777777" w:rsidTr="0019376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4BB29A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0F90BE" w14:textId="2AF0089A" w:rsidR="0066496D" w:rsidRPr="00036F8B" w:rsidRDefault="00F4303C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None of the above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E3097DA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3E3CF7" w14:textId="2D9E6C1D" w:rsidR="0066496D" w:rsidRPr="00036F8B" w:rsidRDefault="00C42E52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4CF3FF72" w14:textId="77777777" w:rsidTr="0019376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B2044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5A449F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07702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65C99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1A9F8047" w14:textId="77777777" w:rsidTr="0019376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9BA4D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0F7937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A9F3C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FA912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21AAD635" w14:textId="77777777" w:rsidTr="0019376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08E7F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B846E7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84C0B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E3150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2E7E3462" w14:textId="77777777" w:rsidTr="0019376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E8843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2557CC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A605D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3A4BE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9AEF464" w14:textId="77777777" w:rsidTr="0019376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AC632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658B72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A33C9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57BB0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3FF6A65" w14:textId="77777777" w:rsidTr="0019376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E290C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D9AE3D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FE229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82D3A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46D4FEDA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sectPr w:rsidR="0066496D" w:rsidRPr="00036F8B" w:rsidSect="006B2273">
      <w:footerReference w:type="default" r:id="rId7"/>
      <w:pgSz w:w="11907" w:h="16840" w:code="9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4C4A9A" w14:textId="77777777" w:rsidR="003E6D0A" w:rsidRDefault="003E6D0A" w:rsidP="00C3379D">
      <w:pPr>
        <w:spacing w:before="0" w:after="0" w:line="240" w:lineRule="auto"/>
      </w:pPr>
      <w:r>
        <w:separator/>
      </w:r>
    </w:p>
  </w:endnote>
  <w:endnote w:type="continuationSeparator" w:id="0">
    <w:p w14:paraId="3F8D6D26" w14:textId="77777777" w:rsidR="003E6D0A" w:rsidRDefault="003E6D0A" w:rsidP="00C3379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ABD3D" w14:textId="77777777" w:rsidR="006677E3" w:rsidRDefault="006677E3">
    <w:pPr>
      <w:pStyle w:val="Footer"/>
    </w:pPr>
    <w:r>
      <w:tab/>
    </w:r>
    <w:r>
      <w:tab/>
    </w:r>
    <w:r>
      <w:fldChar w:fldCharType="begin"/>
    </w:r>
    <w:r>
      <w:instrText xml:space="preserve"> PAGE  \* Arabic  \* MERGEFORMAT </w:instrText>
    </w:r>
    <w:r>
      <w:fldChar w:fldCharType="separate"/>
    </w:r>
    <w:r w:rsidR="00CA218C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9E52FA" w14:textId="77777777" w:rsidR="003E6D0A" w:rsidRDefault="003E6D0A" w:rsidP="00C3379D">
      <w:pPr>
        <w:spacing w:before="0" w:after="0" w:line="240" w:lineRule="auto"/>
      </w:pPr>
      <w:r>
        <w:separator/>
      </w:r>
    </w:p>
  </w:footnote>
  <w:footnote w:type="continuationSeparator" w:id="0">
    <w:p w14:paraId="1CC8ED2B" w14:textId="77777777" w:rsidR="003E6D0A" w:rsidRDefault="003E6D0A" w:rsidP="00C3379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13BF6"/>
    <w:multiLevelType w:val="multilevel"/>
    <w:tmpl w:val="EBB2AB5C"/>
    <w:lvl w:ilvl="0">
      <w:start w:val="1"/>
      <w:numFmt w:val="decimal"/>
      <w:lvlText w:val="%1."/>
      <w:lvlJc w:val="left"/>
      <w:pPr>
        <w:ind w:left="0" w:hanging="360"/>
      </w:p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360"/>
      </w:pPr>
      <w:rPr>
        <w:b w:val="0"/>
        <w:bCs w:val="0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360"/>
      </w:pPr>
      <w:rPr>
        <w:b w:val="0"/>
        <w:bCs w:val="0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F5E101"/>
    <w:multiLevelType w:val="multilevel"/>
    <w:tmpl w:val="EBB2AB5C"/>
    <w:lvl w:ilvl="0">
      <w:start w:val="1"/>
      <w:numFmt w:val="decimal"/>
      <w:lvlText w:val="%1."/>
      <w:lvlJc w:val="left"/>
      <w:pPr>
        <w:ind w:left="0" w:hanging="360"/>
      </w:p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2160"/>
        </w:tabs>
        <w:ind w:left="2160" w:hanging="360"/>
      </w:pPr>
      <w:rPr>
        <w:b w:val="0"/>
        <w:bCs w:val="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2880"/>
        </w:tabs>
        <w:ind w:left="2880" w:hanging="360"/>
      </w:pPr>
      <w:rPr>
        <w:b w:val="0"/>
        <w:bCs w:val="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3600"/>
        </w:tabs>
        <w:ind w:left="360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F5E102"/>
    <w:multiLevelType w:val="multilevel"/>
    <w:tmpl w:val="EED630D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ListBullet2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pStyle w:val="ListBullet3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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F5E104"/>
    <w:multiLevelType w:val="multilevel"/>
    <w:tmpl w:val="4D02BAD2"/>
    <w:lvl w:ilvl="0">
      <w:start w:val="1"/>
      <w:numFmt w:val="none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ListNumb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Letter"/>
      <w:pStyle w:val="ListNumber2"/>
      <w:lvlText w:val="(%3)"/>
      <w:lvlJc w:val="left"/>
      <w:pPr>
        <w:tabs>
          <w:tab w:val="num" w:pos="1440"/>
        </w:tabs>
        <w:ind w:left="1080" w:hanging="360"/>
      </w:pPr>
    </w:lvl>
    <w:lvl w:ilvl="3">
      <w:start w:val="1"/>
      <w:numFmt w:val="lowerRoman"/>
      <w:pStyle w:val="ListNumber3"/>
      <w:lvlText w:val="(%4)"/>
      <w:lvlJc w:val="left"/>
      <w:pPr>
        <w:tabs>
          <w:tab w:val="num" w:pos="1800"/>
        </w:tabs>
        <w:ind w:left="1440" w:hanging="360"/>
      </w:pPr>
    </w:lvl>
    <w:lvl w:ilvl="4">
      <w:start w:val="1"/>
      <w:numFmt w:val="upperRoman"/>
      <w:pStyle w:val="ListNumber4"/>
      <w:lvlText w:val="(%5)"/>
      <w:lvlJc w:val="left"/>
      <w:pPr>
        <w:tabs>
          <w:tab w:val="num" w:pos="216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F5E106"/>
    <w:multiLevelType w:val="multilevel"/>
    <w:tmpl w:val="D362163E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Caption"/>
      <w:lvlText w:val="Figure %1.%2"/>
      <w:lvlJc w:val="left"/>
      <w:pPr>
        <w:tabs>
          <w:tab w:val="num" w:pos="1440"/>
        </w:tabs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5F5E107"/>
    <w:multiLevelType w:val="multilevel"/>
    <w:tmpl w:val="8D963698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Table %1.%2"/>
      <w:lvlJc w:val="left"/>
      <w:pPr>
        <w:tabs>
          <w:tab w:val="num" w:pos="1440"/>
        </w:tabs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5F5E10A"/>
    <w:multiLevelType w:val="multilevel"/>
    <w:tmpl w:val="C952C1BC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QFQuestion"/>
      <w:lvlText w:val="%1.%2"/>
      <w:lvlJc w:val="left"/>
      <w:pPr>
        <w:tabs>
          <w:tab w:val="num" w:pos="1440"/>
        </w:tabs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5F5E10C"/>
    <w:multiLevelType w:val="multilevel"/>
    <w:tmpl w:val="E5B4DDE8"/>
    <w:lvl w:ilvl="0">
      <w:start w:val="1"/>
      <w:numFmt w:val="none"/>
      <w:pStyle w:val="QFOptionReset"/>
      <w:suff w:val="nothing"/>
      <w:lvlText w:val=""/>
      <w:lvlJc w:val="left"/>
      <w:pPr>
        <w:ind w:left="720" w:hanging="360"/>
      </w:pPr>
    </w:lvl>
    <w:lvl w:ilvl="1">
      <w:start w:val="1"/>
      <w:numFmt w:val="upperLetter"/>
      <w:pStyle w:val="QFOption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5F5E10D"/>
    <w:multiLevelType w:val="multilevel"/>
    <w:tmpl w:val="AD785382"/>
    <w:lvl w:ilvl="0">
      <w:start w:val="1"/>
      <w:numFmt w:val="none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(%2)"/>
      <w:lvlJc w:val="left"/>
      <w:pPr>
        <w:tabs>
          <w:tab w:val="num" w:pos="144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5F5E111"/>
    <w:multiLevelType w:val="multilevel"/>
    <w:tmpl w:val="0CDCBC40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Zero"/>
      <w:suff w:val="nothing"/>
      <w:lvlText w:val="%2."/>
      <w:lvlJc w:val="left"/>
      <w:pPr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8C27070"/>
    <w:multiLevelType w:val="singleLevel"/>
    <w:tmpl w:val="8F9A7206"/>
    <w:lvl w:ilvl="0">
      <w:start w:val="1"/>
      <w:numFmt w:val="lowerLetter"/>
      <w:lvlText w:val="%1."/>
      <w:legacy w:legacy="1" w:legacySpace="0" w:legacyIndent="360"/>
      <w:lvlJc w:val="left"/>
      <w:pPr>
        <w:ind w:left="717" w:hanging="360"/>
      </w:pPr>
    </w:lvl>
  </w:abstractNum>
  <w:abstractNum w:abstractNumId="11" w15:restartNumberingAfterBreak="0">
    <w:nsid w:val="1F7B5977"/>
    <w:multiLevelType w:val="multilevel"/>
    <w:tmpl w:val="EBB2AB5C"/>
    <w:lvl w:ilvl="0">
      <w:start w:val="1"/>
      <w:numFmt w:val="decimal"/>
      <w:lvlText w:val="%1."/>
      <w:lvlJc w:val="left"/>
      <w:pPr>
        <w:ind w:left="0" w:hanging="360"/>
      </w:p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360"/>
      </w:pPr>
      <w:rPr>
        <w:b w:val="0"/>
        <w:bCs w:val="0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360"/>
      </w:pPr>
      <w:rPr>
        <w:b w:val="0"/>
        <w:bCs w:val="0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D252FE"/>
    <w:multiLevelType w:val="hybridMultilevel"/>
    <w:tmpl w:val="ED486826"/>
    <w:lvl w:ilvl="0" w:tplc="61DCAEA8">
      <w:start w:val="1"/>
      <w:numFmt w:val="lowerRoman"/>
      <w:lvlText w:val="%1."/>
      <w:lvlJc w:val="left"/>
      <w:pPr>
        <w:ind w:left="8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0" w:hanging="360"/>
      </w:pPr>
    </w:lvl>
    <w:lvl w:ilvl="2" w:tplc="4009001B" w:tentative="1">
      <w:start w:val="1"/>
      <w:numFmt w:val="lowerRoman"/>
      <w:lvlText w:val="%3."/>
      <w:lvlJc w:val="right"/>
      <w:pPr>
        <w:ind w:left="1900" w:hanging="180"/>
      </w:pPr>
    </w:lvl>
    <w:lvl w:ilvl="3" w:tplc="4009000F" w:tentative="1">
      <w:start w:val="1"/>
      <w:numFmt w:val="decimal"/>
      <w:lvlText w:val="%4."/>
      <w:lvlJc w:val="left"/>
      <w:pPr>
        <w:ind w:left="2620" w:hanging="360"/>
      </w:pPr>
    </w:lvl>
    <w:lvl w:ilvl="4" w:tplc="40090019" w:tentative="1">
      <w:start w:val="1"/>
      <w:numFmt w:val="lowerLetter"/>
      <w:lvlText w:val="%5."/>
      <w:lvlJc w:val="left"/>
      <w:pPr>
        <w:ind w:left="3340" w:hanging="360"/>
      </w:pPr>
    </w:lvl>
    <w:lvl w:ilvl="5" w:tplc="4009001B" w:tentative="1">
      <w:start w:val="1"/>
      <w:numFmt w:val="lowerRoman"/>
      <w:lvlText w:val="%6."/>
      <w:lvlJc w:val="right"/>
      <w:pPr>
        <w:ind w:left="4060" w:hanging="180"/>
      </w:pPr>
    </w:lvl>
    <w:lvl w:ilvl="6" w:tplc="4009000F" w:tentative="1">
      <w:start w:val="1"/>
      <w:numFmt w:val="decimal"/>
      <w:lvlText w:val="%7."/>
      <w:lvlJc w:val="left"/>
      <w:pPr>
        <w:ind w:left="4780" w:hanging="360"/>
      </w:pPr>
    </w:lvl>
    <w:lvl w:ilvl="7" w:tplc="40090019" w:tentative="1">
      <w:start w:val="1"/>
      <w:numFmt w:val="lowerLetter"/>
      <w:lvlText w:val="%8."/>
      <w:lvlJc w:val="left"/>
      <w:pPr>
        <w:ind w:left="5500" w:hanging="360"/>
      </w:pPr>
    </w:lvl>
    <w:lvl w:ilvl="8" w:tplc="40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3" w15:restartNumberingAfterBreak="0">
    <w:nsid w:val="3A546FC7"/>
    <w:multiLevelType w:val="hybridMultilevel"/>
    <w:tmpl w:val="C742CB8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AE3614"/>
    <w:multiLevelType w:val="multilevel"/>
    <w:tmpl w:val="41BC4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color w:val="auto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5" w15:restartNumberingAfterBreak="0">
    <w:nsid w:val="65D1510B"/>
    <w:multiLevelType w:val="hybridMultilevel"/>
    <w:tmpl w:val="831898F2"/>
    <w:lvl w:ilvl="0" w:tplc="B922FEF4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E7451D"/>
    <w:multiLevelType w:val="hybridMultilevel"/>
    <w:tmpl w:val="B41E7A8C"/>
    <w:lvl w:ilvl="0" w:tplc="37D0B274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E84336"/>
    <w:multiLevelType w:val="hybridMultilevel"/>
    <w:tmpl w:val="76A4D210"/>
    <w:lvl w:ilvl="0" w:tplc="BE8EC7DC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7CD516B"/>
    <w:multiLevelType w:val="hybridMultilevel"/>
    <w:tmpl w:val="DA406930"/>
    <w:lvl w:ilvl="0" w:tplc="B1C8DBCC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1E5483"/>
    <w:multiLevelType w:val="hybridMultilevel"/>
    <w:tmpl w:val="DD06C712"/>
    <w:lvl w:ilvl="0" w:tplc="DE26EEAC">
      <w:start w:val="1"/>
      <w:numFmt w:val="decimalZero"/>
      <w:pStyle w:val="QFItem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12010568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69867540">
    <w:abstractNumId w:val="2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11813608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38286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9775920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53387829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04532595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01908842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9846962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08366929">
    <w:abstractNumId w:val="11"/>
  </w:num>
  <w:num w:numId="11" w16cid:durableId="1304774524">
    <w:abstractNumId w:val="0"/>
  </w:num>
  <w:num w:numId="12" w16cid:durableId="97295186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788543504">
    <w:abstractNumId w:val="19"/>
  </w:num>
  <w:num w:numId="14" w16cid:durableId="338965061">
    <w:abstractNumId w:val="19"/>
  </w:num>
  <w:num w:numId="15" w16cid:durableId="359357255">
    <w:abstractNumId w:val="10"/>
  </w:num>
  <w:num w:numId="16" w16cid:durableId="1471706999">
    <w:abstractNumId w:val="13"/>
  </w:num>
  <w:num w:numId="17" w16cid:durableId="960111277">
    <w:abstractNumId w:val="17"/>
  </w:num>
  <w:num w:numId="18" w16cid:durableId="255673580">
    <w:abstractNumId w:val="17"/>
    <w:lvlOverride w:ilvl="0">
      <w:startOverride w:val="1"/>
    </w:lvlOverride>
  </w:num>
  <w:num w:numId="19" w16cid:durableId="2096630490">
    <w:abstractNumId w:val="14"/>
  </w:num>
  <w:num w:numId="20" w16cid:durableId="907226997">
    <w:abstractNumId w:val="18"/>
  </w:num>
  <w:num w:numId="21" w16cid:durableId="771630453">
    <w:abstractNumId w:val="15"/>
  </w:num>
  <w:num w:numId="22" w16cid:durableId="132329039">
    <w:abstractNumId w:val="16"/>
  </w:num>
  <w:num w:numId="23" w16cid:durableId="121235176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yawcMaxFileSize" w:val="300"/>
  </w:docVars>
  <w:rsids>
    <w:rsidRoot w:val="00442222"/>
    <w:rsid w:val="000023BF"/>
    <w:rsid w:val="00002D0B"/>
    <w:rsid w:val="00003AA7"/>
    <w:rsid w:val="00004BDB"/>
    <w:rsid w:val="00004F73"/>
    <w:rsid w:val="000062C2"/>
    <w:rsid w:val="00012694"/>
    <w:rsid w:val="00013169"/>
    <w:rsid w:val="00015380"/>
    <w:rsid w:val="000202E9"/>
    <w:rsid w:val="000230D5"/>
    <w:rsid w:val="00026075"/>
    <w:rsid w:val="00027164"/>
    <w:rsid w:val="0003079C"/>
    <w:rsid w:val="000316E1"/>
    <w:rsid w:val="00032A23"/>
    <w:rsid w:val="00033FE5"/>
    <w:rsid w:val="00036F8B"/>
    <w:rsid w:val="000376B1"/>
    <w:rsid w:val="00037F5A"/>
    <w:rsid w:val="00037F63"/>
    <w:rsid w:val="00043FB9"/>
    <w:rsid w:val="00044341"/>
    <w:rsid w:val="000466CF"/>
    <w:rsid w:val="000479E0"/>
    <w:rsid w:val="00047F8B"/>
    <w:rsid w:val="00051675"/>
    <w:rsid w:val="00051FA0"/>
    <w:rsid w:val="00054999"/>
    <w:rsid w:val="000600ED"/>
    <w:rsid w:val="00061353"/>
    <w:rsid w:val="000615BF"/>
    <w:rsid w:val="00062612"/>
    <w:rsid w:val="00064F2E"/>
    <w:rsid w:val="00067B75"/>
    <w:rsid w:val="000708FF"/>
    <w:rsid w:val="0007283C"/>
    <w:rsid w:val="00072D03"/>
    <w:rsid w:val="00073B0C"/>
    <w:rsid w:val="000742CF"/>
    <w:rsid w:val="00074A63"/>
    <w:rsid w:val="00076ACA"/>
    <w:rsid w:val="00080304"/>
    <w:rsid w:val="00081E0C"/>
    <w:rsid w:val="00084053"/>
    <w:rsid w:val="0008445A"/>
    <w:rsid w:val="00084857"/>
    <w:rsid w:val="00085233"/>
    <w:rsid w:val="000854F9"/>
    <w:rsid w:val="00086285"/>
    <w:rsid w:val="000862CA"/>
    <w:rsid w:val="000929E9"/>
    <w:rsid w:val="000943C0"/>
    <w:rsid w:val="000953FA"/>
    <w:rsid w:val="000A0103"/>
    <w:rsid w:val="000A05CB"/>
    <w:rsid w:val="000A5310"/>
    <w:rsid w:val="000A5992"/>
    <w:rsid w:val="000A5F67"/>
    <w:rsid w:val="000A78AA"/>
    <w:rsid w:val="000A7F73"/>
    <w:rsid w:val="000B2B7B"/>
    <w:rsid w:val="000B2D76"/>
    <w:rsid w:val="000B2F39"/>
    <w:rsid w:val="000B4162"/>
    <w:rsid w:val="000B5590"/>
    <w:rsid w:val="000B60F8"/>
    <w:rsid w:val="000B6161"/>
    <w:rsid w:val="000B7A04"/>
    <w:rsid w:val="000C05B8"/>
    <w:rsid w:val="000C0E4C"/>
    <w:rsid w:val="000C46BF"/>
    <w:rsid w:val="000C4A67"/>
    <w:rsid w:val="000C62FA"/>
    <w:rsid w:val="000C6AC6"/>
    <w:rsid w:val="000C6F10"/>
    <w:rsid w:val="000C729E"/>
    <w:rsid w:val="000C76A4"/>
    <w:rsid w:val="000C7834"/>
    <w:rsid w:val="000D03B8"/>
    <w:rsid w:val="000D057D"/>
    <w:rsid w:val="000D0AD1"/>
    <w:rsid w:val="000D2020"/>
    <w:rsid w:val="000D3013"/>
    <w:rsid w:val="000D3B05"/>
    <w:rsid w:val="000E159E"/>
    <w:rsid w:val="000E21B6"/>
    <w:rsid w:val="000E3115"/>
    <w:rsid w:val="000E33CC"/>
    <w:rsid w:val="000E7EB9"/>
    <w:rsid w:val="000F0250"/>
    <w:rsid w:val="000F057A"/>
    <w:rsid w:val="000F0BB1"/>
    <w:rsid w:val="000F268E"/>
    <w:rsid w:val="000F2A33"/>
    <w:rsid w:val="000F39EF"/>
    <w:rsid w:val="000F4220"/>
    <w:rsid w:val="000F4673"/>
    <w:rsid w:val="000F5EBE"/>
    <w:rsid w:val="000F64CE"/>
    <w:rsid w:val="000F73B7"/>
    <w:rsid w:val="00103B3C"/>
    <w:rsid w:val="001043B9"/>
    <w:rsid w:val="0010474C"/>
    <w:rsid w:val="00106305"/>
    <w:rsid w:val="0010733A"/>
    <w:rsid w:val="00110294"/>
    <w:rsid w:val="00111C84"/>
    <w:rsid w:val="001127C2"/>
    <w:rsid w:val="00112F5E"/>
    <w:rsid w:val="00117393"/>
    <w:rsid w:val="00117A37"/>
    <w:rsid w:val="001222EF"/>
    <w:rsid w:val="0012251A"/>
    <w:rsid w:val="00123C9A"/>
    <w:rsid w:val="0012515F"/>
    <w:rsid w:val="00125993"/>
    <w:rsid w:val="00126BC6"/>
    <w:rsid w:val="0013000C"/>
    <w:rsid w:val="0013110E"/>
    <w:rsid w:val="001316DB"/>
    <w:rsid w:val="00132A29"/>
    <w:rsid w:val="001336F3"/>
    <w:rsid w:val="001338C9"/>
    <w:rsid w:val="00133C88"/>
    <w:rsid w:val="001374E4"/>
    <w:rsid w:val="00137E5A"/>
    <w:rsid w:val="001418DF"/>
    <w:rsid w:val="00142668"/>
    <w:rsid w:val="00147E55"/>
    <w:rsid w:val="0015007F"/>
    <w:rsid w:val="00152175"/>
    <w:rsid w:val="00152863"/>
    <w:rsid w:val="00152E64"/>
    <w:rsid w:val="00152F41"/>
    <w:rsid w:val="00153C41"/>
    <w:rsid w:val="00154A19"/>
    <w:rsid w:val="00154A33"/>
    <w:rsid w:val="00157690"/>
    <w:rsid w:val="0015774B"/>
    <w:rsid w:val="00157967"/>
    <w:rsid w:val="001639DB"/>
    <w:rsid w:val="00170B3D"/>
    <w:rsid w:val="001713A6"/>
    <w:rsid w:val="00172687"/>
    <w:rsid w:val="00175DA6"/>
    <w:rsid w:val="00182FBB"/>
    <w:rsid w:val="00183B33"/>
    <w:rsid w:val="00183BA4"/>
    <w:rsid w:val="0018438C"/>
    <w:rsid w:val="00191DCA"/>
    <w:rsid w:val="00193507"/>
    <w:rsid w:val="001936C3"/>
    <w:rsid w:val="00193760"/>
    <w:rsid w:val="00193844"/>
    <w:rsid w:val="00194B25"/>
    <w:rsid w:val="00195A34"/>
    <w:rsid w:val="00196930"/>
    <w:rsid w:val="001970EC"/>
    <w:rsid w:val="001A1065"/>
    <w:rsid w:val="001A13C1"/>
    <w:rsid w:val="001A170D"/>
    <w:rsid w:val="001A2637"/>
    <w:rsid w:val="001A281E"/>
    <w:rsid w:val="001A38F4"/>
    <w:rsid w:val="001A6891"/>
    <w:rsid w:val="001A722F"/>
    <w:rsid w:val="001A77AE"/>
    <w:rsid w:val="001B0536"/>
    <w:rsid w:val="001B11E0"/>
    <w:rsid w:val="001B3995"/>
    <w:rsid w:val="001B39E6"/>
    <w:rsid w:val="001B4B92"/>
    <w:rsid w:val="001B51B5"/>
    <w:rsid w:val="001B649F"/>
    <w:rsid w:val="001C09F6"/>
    <w:rsid w:val="001C0E0E"/>
    <w:rsid w:val="001C1AB7"/>
    <w:rsid w:val="001C2884"/>
    <w:rsid w:val="001C376A"/>
    <w:rsid w:val="001C532B"/>
    <w:rsid w:val="001C793E"/>
    <w:rsid w:val="001C7FCF"/>
    <w:rsid w:val="001D0BCC"/>
    <w:rsid w:val="001D12C0"/>
    <w:rsid w:val="001D3697"/>
    <w:rsid w:val="001D3995"/>
    <w:rsid w:val="001D49C7"/>
    <w:rsid w:val="001D6055"/>
    <w:rsid w:val="001D663B"/>
    <w:rsid w:val="001D6B26"/>
    <w:rsid w:val="001E0A5E"/>
    <w:rsid w:val="001E0AF6"/>
    <w:rsid w:val="001E1788"/>
    <w:rsid w:val="001E2638"/>
    <w:rsid w:val="001E6E2F"/>
    <w:rsid w:val="001E7F5C"/>
    <w:rsid w:val="001F223A"/>
    <w:rsid w:val="001F22DE"/>
    <w:rsid w:val="001F454E"/>
    <w:rsid w:val="001F48C8"/>
    <w:rsid w:val="001F4FFF"/>
    <w:rsid w:val="001F5AA1"/>
    <w:rsid w:val="001F6DD1"/>
    <w:rsid w:val="001F79FF"/>
    <w:rsid w:val="0020022F"/>
    <w:rsid w:val="0020482A"/>
    <w:rsid w:val="00204959"/>
    <w:rsid w:val="00205574"/>
    <w:rsid w:val="00205C64"/>
    <w:rsid w:val="00213885"/>
    <w:rsid w:val="002149BB"/>
    <w:rsid w:val="00216378"/>
    <w:rsid w:val="0022012A"/>
    <w:rsid w:val="00221920"/>
    <w:rsid w:val="00221B4E"/>
    <w:rsid w:val="00222AB1"/>
    <w:rsid w:val="00223EA9"/>
    <w:rsid w:val="002253AC"/>
    <w:rsid w:val="0022768A"/>
    <w:rsid w:val="00227733"/>
    <w:rsid w:val="00230E3E"/>
    <w:rsid w:val="0023228B"/>
    <w:rsid w:val="00234134"/>
    <w:rsid w:val="00234687"/>
    <w:rsid w:val="00234B9D"/>
    <w:rsid w:val="0023573C"/>
    <w:rsid w:val="002402CC"/>
    <w:rsid w:val="00243639"/>
    <w:rsid w:val="002472EF"/>
    <w:rsid w:val="00252F08"/>
    <w:rsid w:val="0025371F"/>
    <w:rsid w:val="00253B89"/>
    <w:rsid w:val="00255423"/>
    <w:rsid w:val="00255CF3"/>
    <w:rsid w:val="002561FA"/>
    <w:rsid w:val="00256DFC"/>
    <w:rsid w:val="0025746E"/>
    <w:rsid w:val="00257EC9"/>
    <w:rsid w:val="00261CB1"/>
    <w:rsid w:val="002633EF"/>
    <w:rsid w:val="0026432C"/>
    <w:rsid w:val="00264AE2"/>
    <w:rsid w:val="002657F7"/>
    <w:rsid w:val="00270170"/>
    <w:rsid w:val="00273690"/>
    <w:rsid w:val="00274063"/>
    <w:rsid w:val="00275040"/>
    <w:rsid w:val="0027579A"/>
    <w:rsid w:val="002762D5"/>
    <w:rsid w:val="00276841"/>
    <w:rsid w:val="00277102"/>
    <w:rsid w:val="002800BC"/>
    <w:rsid w:val="00280FDA"/>
    <w:rsid w:val="002826BD"/>
    <w:rsid w:val="00282E2B"/>
    <w:rsid w:val="002832DA"/>
    <w:rsid w:val="00284A6F"/>
    <w:rsid w:val="00286237"/>
    <w:rsid w:val="00287904"/>
    <w:rsid w:val="002917D3"/>
    <w:rsid w:val="002935CD"/>
    <w:rsid w:val="00295180"/>
    <w:rsid w:val="00297D5D"/>
    <w:rsid w:val="002A0402"/>
    <w:rsid w:val="002A41CC"/>
    <w:rsid w:val="002A752D"/>
    <w:rsid w:val="002A7C02"/>
    <w:rsid w:val="002A7FC6"/>
    <w:rsid w:val="002B0A76"/>
    <w:rsid w:val="002B0F17"/>
    <w:rsid w:val="002B3493"/>
    <w:rsid w:val="002B3CDA"/>
    <w:rsid w:val="002B3CF2"/>
    <w:rsid w:val="002B4051"/>
    <w:rsid w:val="002C22D2"/>
    <w:rsid w:val="002C2957"/>
    <w:rsid w:val="002C317C"/>
    <w:rsid w:val="002C3DE4"/>
    <w:rsid w:val="002C5F9D"/>
    <w:rsid w:val="002C72C6"/>
    <w:rsid w:val="002D0E97"/>
    <w:rsid w:val="002D2931"/>
    <w:rsid w:val="002D719D"/>
    <w:rsid w:val="002D7A09"/>
    <w:rsid w:val="002D7B56"/>
    <w:rsid w:val="002E0E3C"/>
    <w:rsid w:val="002E1F43"/>
    <w:rsid w:val="002E2598"/>
    <w:rsid w:val="002E33FC"/>
    <w:rsid w:val="002E40B6"/>
    <w:rsid w:val="002E59CD"/>
    <w:rsid w:val="002F3533"/>
    <w:rsid w:val="002F36A4"/>
    <w:rsid w:val="002F7434"/>
    <w:rsid w:val="00301019"/>
    <w:rsid w:val="00302193"/>
    <w:rsid w:val="00304322"/>
    <w:rsid w:val="00305A2C"/>
    <w:rsid w:val="00305FED"/>
    <w:rsid w:val="003067D0"/>
    <w:rsid w:val="00307488"/>
    <w:rsid w:val="00310334"/>
    <w:rsid w:val="00310B80"/>
    <w:rsid w:val="0031105A"/>
    <w:rsid w:val="003115A2"/>
    <w:rsid w:val="00311E1D"/>
    <w:rsid w:val="003124FF"/>
    <w:rsid w:val="00313DBA"/>
    <w:rsid w:val="00315F2F"/>
    <w:rsid w:val="0031721C"/>
    <w:rsid w:val="00317AF3"/>
    <w:rsid w:val="0032262B"/>
    <w:rsid w:val="00322702"/>
    <w:rsid w:val="00323117"/>
    <w:rsid w:val="00324DF5"/>
    <w:rsid w:val="00325321"/>
    <w:rsid w:val="00325DB4"/>
    <w:rsid w:val="00331203"/>
    <w:rsid w:val="00333556"/>
    <w:rsid w:val="00335311"/>
    <w:rsid w:val="00345488"/>
    <w:rsid w:val="0034691F"/>
    <w:rsid w:val="0034764E"/>
    <w:rsid w:val="00351A2F"/>
    <w:rsid w:val="0035287D"/>
    <w:rsid w:val="00355FCD"/>
    <w:rsid w:val="00360ECB"/>
    <w:rsid w:val="0036167B"/>
    <w:rsid w:val="00361BAE"/>
    <w:rsid w:val="00361E03"/>
    <w:rsid w:val="003649D6"/>
    <w:rsid w:val="00366C32"/>
    <w:rsid w:val="0036773A"/>
    <w:rsid w:val="00367F5E"/>
    <w:rsid w:val="0037028B"/>
    <w:rsid w:val="003715AC"/>
    <w:rsid w:val="003723D2"/>
    <w:rsid w:val="0037414C"/>
    <w:rsid w:val="00377793"/>
    <w:rsid w:val="00381CDD"/>
    <w:rsid w:val="003820DE"/>
    <w:rsid w:val="0038247B"/>
    <w:rsid w:val="003844F5"/>
    <w:rsid w:val="003848B4"/>
    <w:rsid w:val="00386B27"/>
    <w:rsid w:val="00392A65"/>
    <w:rsid w:val="00393C77"/>
    <w:rsid w:val="00394402"/>
    <w:rsid w:val="00394F67"/>
    <w:rsid w:val="0039559B"/>
    <w:rsid w:val="003955A1"/>
    <w:rsid w:val="003A06F5"/>
    <w:rsid w:val="003A0E9E"/>
    <w:rsid w:val="003A3E8D"/>
    <w:rsid w:val="003A4B48"/>
    <w:rsid w:val="003A6929"/>
    <w:rsid w:val="003B3D3D"/>
    <w:rsid w:val="003B5384"/>
    <w:rsid w:val="003B6EAF"/>
    <w:rsid w:val="003C1D96"/>
    <w:rsid w:val="003C2FC7"/>
    <w:rsid w:val="003C3591"/>
    <w:rsid w:val="003C4683"/>
    <w:rsid w:val="003C529C"/>
    <w:rsid w:val="003C5F16"/>
    <w:rsid w:val="003C64BE"/>
    <w:rsid w:val="003C7BC7"/>
    <w:rsid w:val="003D1EBD"/>
    <w:rsid w:val="003D1FD4"/>
    <w:rsid w:val="003D2CA9"/>
    <w:rsid w:val="003D3C17"/>
    <w:rsid w:val="003D46BA"/>
    <w:rsid w:val="003D5EB8"/>
    <w:rsid w:val="003E0A83"/>
    <w:rsid w:val="003E1DEB"/>
    <w:rsid w:val="003E2315"/>
    <w:rsid w:val="003E3B88"/>
    <w:rsid w:val="003E50FB"/>
    <w:rsid w:val="003E5F50"/>
    <w:rsid w:val="003E6D0A"/>
    <w:rsid w:val="003E70A8"/>
    <w:rsid w:val="003E72CD"/>
    <w:rsid w:val="003F04F7"/>
    <w:rsid w:val="003F06F7"/>
    <w:rsid w:val="003F1662"/>
    <w:rsid w:val="003F195D"/>
    <w:rsid w:val="003F253B"/>
    <w:rsid w:val="003F678E"/>
    <w:rsid w:val="003F7E61"/>
    <w:rsid w:val="00401C46"/>
    <w:rsid w:val="004026F1"/>
    <w:rsid w:val="00402B5E"/>
    <w:rsid w:val="00402DD9"/>
    <w:rsid w:val="00402E14"/>
    <w:rsid w:val="0041032D"/>
    <w:rsid w:val="00410CAC"/>
    <w:rsid w:val="004119CE"/>
    <w:rsid w:val="00416E3E"/>
    <w:rsid w:val="00416ED5"/>
    <w:rsid w:val="004172BD"/>
    <w:rsid w:val="00420779"/>
    <w:rsid w:val="004208E8"/>
    <w:rsid w:val="0042377F"/>
    <w:rsid w:val="00423E0C"/>
    <w:rsid w:val="00423F5E"/>
    <w:rsid w:val="00425401"/>
    <w:rsid w:val="00426F8D"/>
    <w:rsid w:val="004276DE"/>
    <w:rsid w:val="00427A1A"/>
    <w:rsid w:val="00431F9E"/>
    <w:rsid w:val="00432B10"/>
    <w:rsid w:val="00434442"/>
    <w:rsid w:val="0043478C"/>
    <w:rsid w:val="00437369"/>
    <w:rsid w:val="0043753E"/>
    <w:rsid w:val="00440A85"/>
    <w:rsid w:val="00442222"/>
    <w:rsid w:val="0044537D"/>
    <w:rsid w:val="004458B5"/>
    <w:rsid w:val="004459E2"/>
    <w:rsid w:val="0045164F"/>
    <w:rsid w:val="00453647"/>
    <w:rsid w:val="00454A3D"/>
    <w:rsid w:val="00454A4F"/>
    <w:rsid w:val="00455C0B"/>
    <w:rsid w:val="00455CBB"/>
    <w:rsid w:val="004579C7"/>
    <w:rsid w:val="00460B9D"/>
    <w:rsid w:val="004638A8"/>
    <w:rsid w:val="00463DDC"/>
    <w:rsid w:val="00466DCC"/>
    <w:rsid w:val="004741C0"/>
    <w:rsid w:val="00476598"/>
    <w:rsid w:val="00477B74"/>
    <w:rsid w:val="004813FF"/>
    <w:rsid w:val="00483456"/>
    <w:rsid w:val="004838C8"/>
    <w:rsid w:val="00483C44"/>
    <w:rsid w:val="00486DD1"/>
    <w:rsid w:val="00491100"/>
    <w:rsid w:val="00492B58"/>
    <w:rsid w:val="00492CC5"/>
    <w:rsid w:val="0049328D"/>
    <w:rsid w:val="0049372D"/>
    <w:rsid w:val="00493FFA"/>
    <w:rsid w:val="004942A5"/>
    <w:rsid w:val="0049497B"/>
    <w:rsid w:val="004963FF"/>
    <w:rsid w:val="00497D43"/>
    <w:rsid w:val="004A6473"/>
    <w:rsid w:val="004A6B70"/>
    <w:rsid w:val="004A7261"/>
    <w:rsid w:val="004A7CEE"/>
    <w:rsid w:val="004B180D"/>
    <w:rsid w:val="004B27B8"/>
    <w:rsid w:val="004C053B"/>
    <w:rsid w:val="004C1E95"/>
    <w:rsid w:val="004C3878"/>
    <w:rsid w:val="004C3A62"/>
    <w:rsid w:val="004C4C28"/>
    <w:rsid w:val="004C5FCF"/>
    <w:rsid w:val="004C6D47"/>
    <w:rsid w:val="004D0D49"/>
    <w:rsid w:val="004D10C6"/>
    <w:rsid w:val="004D19CC"/>
    <w:rsid w:val="004D2F30"/>
    <w:rsid w:val="004D3286"/>
    <w:rsid w:val="004D42AA"/>
    <w:rsid w:val="004D4F22"/>
    <w:rsid w:val="004E18D3"/>
    <w:rsid w:val="004E2EBD"/>
    <w:rsid w:val="004E4376"/>
    <w:rsid w:val="004E609D"/>
    <w:rsid w:val="004E61F0"/>
    <w:rsid w:val="004F01A7"/>
    <w:rsid w:val="004F1042"/>
    <w:rsid w:val="004F3037"/>
    <w:rsid w:val="004F5EA7"/>
    <w:rsid w:val="004F79FC"/>
    <w:rsid w:val="00502743"/>
    <w:rsid w:val="00502AEE"/>
    <w:rsid w:val="00503AC2"/>
    <w:rsid w:val="0050472B"/>
    <w:rsid w:val="00504F7A"/>
    <w:rsid w:val="005056C2"/>
    <w:rsid w:val="00510010"/>
    <w:rsid w:val="00510092"/>
    <w:rsid w:val="00510D85"/>
    <w:rsid w:val="00511C7C"/>
    <w:rsid w:val="00512DFF"/>
    <w:rsid w:val="005160EC"/>
    <w:rsid w:val="00520A20"/>
    <w:rsid w:val="00521BE3"/>
    <w:rsid w:val="0052228D"/>
    <w:rsid w:val="005229CC"/>
    <w:rsid w:val="0052306A"/>
    <w:rsid w:val="005238D0"/>
    <w:rsid w:val="00524D6B"/>
    <w:rsid w:val="005257BA"/>
    <w:rsid w:val="0052595E"/>
    <w:rsid w:val="00525BFB"/>
    <w:rsid w:val="00527B9C"/>
    <w:rsid w:val="00530738"/>
    <w:rsid w:val="00530829"/>
    <w:rsid w:val="00533393"/>
    <w:rsid w:val="00533CF1"/>
    <w:rsid w:val="00535BAD"/>
    <w:rsid w:val="00536DED"/>
    <w:rsid w:val="00536F93"/>
    <w:rsid w:val="00537173"/>
    <w:rsid w:val="00543089"/>
    <w:rsid w:val="005447EC"/>
    <w:rsid w:val="00544C6F"/>
    <w:rsid w:val="00544CBF"/>
    <w:rsid w:val="00545645"/>
    <w:rsid w:val="00546DCE"/>
    <w:rsid w:val="00546F9D"/>
    <w:rsid w:val="00547897"/>
    <w:rsid w:val="005479DA"/>
    <w:rsid w:val="00561199"/>
    <w:rsid w:val="00561DB6"/>
    <w:rsid w:val="00562307"/>
    <w:rsid w:val="00562E44"/>
    <w:rsid w:val="00563F29"/>
    <w:rsid w:val="0056433B"/>
    <w:rsid w:val="005645C5"/>
    <w:rsid w:val="005665B0"/>
    <w:rsid w:val="0057022F"/>
    <w:rsid w:val="00570863"/>
    <w:rsid w:val="0057151D"/>
    <w:rsid w:val="00572902"/>
    <w:rsid w:val="005731D0"/>
    <w:rsid w:val="00573397"/>
    <w:rsid w:val="005735D4"/>
    <w:rsid w:val="005742ED"/>
    <w:rsid w:val="0057518D"/>
    <w:rsid w:val="00576F05"/>
    <w:rsid w:val="00577497"/>
    <w:rsid w:val="00580072"/>
    <w:rsid w:val="00581D7C"/>
    <w:rsid w:val="00585806"/>
    <w:rsid w:val="00587522"/>
    <w:rsid w:val="00590629"/>
    <w:rsid w:val="00591989"/>
    <w:rsid w:val="0059692F"/>
    <w:rsid w:val="005A05A7"/>
    <w:rsid w:val="005A08B2"/>
    <w:rsid w:val="005A1DC7"/>
    <w:rsid w:val="005A2737"/>
    <w:rsid w:val="005A329F"/>
    <w:rsid w:val="005A37E6"/>
    <w:rsid w:val="005A403D"/>
    <w:rsid w:val="005B1A87"/>
    <w:rsid w:val="005B3097"/>
    <w:rsid w:val="005D0698"/>
    <w:rsid w:val="005D16D3"/>
    <w:rsid w:val="005D205A"/>
    <w:rsid w:val="005D2250"/>
    <w:rsid w:val="005D3C6F"/>
    <w:rsid w:val="005D42C6"/>
    <w:rsid w:val="005D47BD"/>
    <w:rsid w:val="005D5355"/>
    <w:rsid w:val="005D6631"/>
    <w:rsid w:val="005E0FD2"/>
    <w:rsid w:val="005E2E0F"/>
    <w:rsid w:val="005E339B"/>
    <w:rsid w:val="005E3B7C"/>
    <w:rsid w:val="005E49DD"/>
    <w:rsid w:val="005E5AD0"/>
    <w:rsid w:val="005F0CAE"/>
    <w:rsid w:val="005F2002"/>
    <w:rsid w:val="005F36F3"/>
    <w:rsid w:val="00600BCC"/>
    <w:rsid w:val="00603FE4"/>
    <w:rsid w:val="00604172"/>
    <w:rsid w:val="00607719"/>
    <w:rsid w:val="006077E3"/>
    <w:rsid w:val="00607A9E"/>
    <w:rsid w:val="00607C80"/>
    <w:rsid w:val="0061059E"/>
    <w:rsid w:val="00612EF1"/>
    <w:rsid w:val="00612FFC"/>
    <w:rsid w:val="006137FB"/>
    <w:rsid w:val="00616A23"/>
    <w:rsid w:val="00616DCB"/>
    <w:rsid w:val="006173B9"/>
    <w:rsid w:val="00617DFA"/>
    <w:rsid w:val="006203AC"/>
    <w:rsid w:val="006207C8"/>
    <w:rsid w:val="006264BC"/>
    <w:rsid w:val="00627E13"/>
    <w:rsid w:val="0063090A"/>
    <w:rsid w:val="00631287"/>
    <w:rsid w:val="00634BE7"/>
    <w:rsid w:val="00635996"/>
    <w:rsid w:val="0063707E"/>
    <w:rsid w:val="00637E0C"/>
    <w:rsid w:val="00640728"/>
    <w:rsid w:val="00642B0E"/>
    <w:rsid w:val="00642C74"/>
    <w:rsid w:val="00645729"/>
    <w:rsid w:val="006466E1"/>
    <w:rsid w:val="00650D48"/>
    <w:rsid w:val="00653085"/>
    <w:rsid w:val="00653618"/>
    <w:rsid w:val="00653FBF"/>
    <w:rsid w:val="00655391"/>
    <w:rsid w:val="00655AC9"/>
    <w:rsid w:val="00655E75"/>
    <w:rsid w:val="00656173"/>
    <w:rsid w:val="00656B09"/>
    <w:rsid w:val="006579F1"/>
    <w:rsid w:val="00660429"/>
    <w:rsid w:val="00660F00"/>
    <w:rsid w:val="00661D18"/>
    <w:rsid w:val="0066288B"/>
    <w:rsid w:val="0066496D"/>
    <w:rsid w:val="00665560"/>
    <w:rsid w:val="00665C69"/>
    <w:rsid w:val="006677E3"/>
    <w:rsid w:val="006716DD"/>
    <w:rsid w:val="00671EC7"/>
    <w:rsid w:val="006727E3"/>
    <w:rsid w:val="00675070"/>
    <w:rsid w:val="006761AD"/>
    <w:rsid w:val="0067790C"/>
    <w:rsid w:val="00680A57"/>
    <w:rsid w:val="00682930"/>
    <w:rsid w:val="00685638"/>
    <w:rsid w:val="00686D50"/>
    <w:rsid w:val="00692024"/>
    <w:rsid w:val="00692277"/>
    <w:rsid w:val="0069529F"/>
    <w:rsid w:val="00695DEF"/>
    <w:rsid w:val="0069609D"/>
    <w:rsid w:val="006969EB"/>
    <w:rsid w:val="006A0DDD"/>
    <w:rsid w:val="006A2CF9"/>
    <w:rsid w:val="006A3376"/>
    <w:rsid w:val="006A48B1"/>
    <w:rsid w:val="006A4918"/>
    <w:rsid w:val="006A5FAC"/>
    <w:rsid w:val="006A6EBC"/>
    <w:rsid w:val="006B0AC9"/>
    <w:rsid w:val="006B2273"/>
    <w:rsid w:val="006B3A1A"/>
    <w:rsid w:val="006B4170"/>
    <w:rsid w:val="006B699C"/>
    <w:rsid w:val="006C08BF"/>
    <w:rsid w:val="006C1EF6"/>
    <w:rsid w:val="006C2029"/>
    <w:rsid w:val="006C389C"/>
    <w:rsid w:val="006C45A5"/>
    <w:rsid w:val="006C4B3A"/>
    <w:rsid w:val="006C59A5"/>
    <w:rsid w:val="006C5ADC"/>
    <w:rsid w:val="006C77D6"/>
    <w:rsid w:val="006D147D"/>
    <w:rsid w:val="006D47A9"/>
    <w:rsid w:val="006D49E7"/>
    <w:rsid w:val="006D5CD5"/>
    <w:rsid w:val="006D5D7A"/>
    <w:rsid w:val="006D6FE2"/>
    <w:rsid w:val="006D7040"/>
    <w:rsid w:val="006E057B"/>
    <w:rsid w:val="006E1D3D"/>
    <w:rsid w:val="006E32B4"/>
    <w:rsid w:val="006E3AE0"/>
    <w:rsid w:val="006E7393"/>
    <w:rsid w:val="006E7EA2"/>
    <w:rsid w:val="006E7FAF"/>
    <w:rsid w:val="006F0E96"/>
    <w:rsid w:val="006F1B7C"/>
    <w:rsid w:val="006F2609"/>
    <w:rsid w:val="006F2C61"/>
    <w:rsid w:val="006F4155"/>
    <w:rsid w:val="006F4518"/>
    <w:rsid w:val="006F682E"/>
    <w:rsid w:val="006F7502"/>
    <w:rsid w:val="00700131"/>
    <w:rsid w:val="00700413"/>
    <w:rsid w:val="00701FEC"/>
    <w:rsid w:val="007056D8"/>
    <w:rsid w:val="00705965"/>
    <w:rsid w:val="00706B16"/>
    <w:rsid w:val="00707155"/>
    <w:rsid w:val="00707615"/>
    <w:rsid w:val="007106D7"/>
    <w:rsid w:val="00711BE3"/>
    <w:rsid w:val="0071209B"/>
    <w:rsid w:val="007125FC"/>
    <w:rsid w:val="00713AFD"/>
    <w:rsid w:val="00715627"/>
    <w:rsid w:val="00717B75"/>
    <w:rsid w:val="007222D5"/>
    <w:rsid w:val="00722703"/>
    <w:rsid w:val="007228DF"/>
    <w:rsid w:val="00725295"/>
    <w:rsid w:val="00727EC0"/>
    <w:rsid w:val="007300F6"/>
    <w:rsid w:val="00731F3D"/>
    <w:rsid w:val="00732221"/>
    <w:rsid w:val="00733272"/>
    <w:rsid w:val="007342A8"/>
    <w:rsid w:val="0073567F"/>
    <w:rsid w:val="00735913"/>
    <w:rsid w:val="00735AFB"/>
    <w:rsid w:val="00735DAD"/>
    <w:rsid w:val="007369C5"/>
    <w:rsid w:val="00737781"/>
    <w:rsid w:val="00740439"/>
    <w:rsid w:val="00741B05"/>
    <w:rsid w:val="00742510"/>
    <w:rsid w:val="00743AA5"/>
    <w:rsid w:val="007451A3"/>
    <w:rsid w:val="00745AED"/>
    <w:rsid w:val="00746450"/>
    <w:rsid w:val="00746991"/>
    <w:rsid w:val="00746F10"/>
    <w:rsid w:val="0074717C"/>
    <w:rsid w:val="0074796F"/>
    <w:rsid w:val="007508A3"/>
    <w:rsid w:val="00750D14"/>
    <w:rsid w:val="007535B2"/>
    <w:rsid w:val="00760ED2"/>
    <w:rsid w:val="007616BD"/>
    <w:rsid w:val="0076177A"/>
    <w:rsid w:val="0076295C"/>
    <w:rsid w:val="007629E7"/>
    <w:rsid w:val="00762EB7"/>
    <w:rsid w:val="00763893"/>
    <w:rsid w:val="007657EE"/>
    <w:rsid w:val="00765E0F"/>
    <w:rsid w:val="0076773C"/>
    <w:rsid w:val="00767DD6"/>
    <w:rsid w:val="0077049A"/>
    <w:rsid w:val="0077542E"/>
    <w:rsid w:val="007760F1"/>
    <w:rsid w:val="0077618B"/>
    <w:rsid w:val="00777331"/>
    <w:rsid w:val="007776E5"/>
    <w:rsid w:val="00782190"/>
    <w:rsid w:val="00782AC1"/>
    <w:rsid w:val="00785B17"/>
    <w:rsid w:val="0078753E"/>
    <w:rsid w:val="007902BD"/>
    <w:rsid w:val="007915C0"/>
    <w:rsid w:val="007917F8"/>
    <w:rsid w:val="0079540F"/>
    <w:rsid w:val="00795BC8"/>
    <w:rsid w:val="0079634B"/>
    <w:rsid w:val="00796AB9"/>
    <w:rsid w:val="007A1606"/>
    <w:rsid w:val="007A1BB6"/>
    <w:rsid w:val="007A67FE"/>
    <w:rsid w:val="007A7B0A"/>
    <w:rsid w:val="007B3049"/>
    <w:rsid w:val="007B37B4"/>
    <w:rsid w:val="007B4A4C"/>
    <w:rsid w:val="007B5EF0"/>
    <w:rsid w:val="007B6529"/>
    <w:rsid w:val="007B7789"/>
    <w:rsid w:val="007C0BA2"/>
    <w:rsid w:val="007C10DD"/>
    <w:rsid w:val="007C1E27"/>
    <w:rsid w:val="007C4B6E"/>
    <w:rsid w:val="007C74DE"/>
    <w:rsid w:val="007C7AA9"/>
    <w:rsid w:val="007D00C2"/>
    <w:rsid w:val="007D319D"/>
    <w:rsid w:val="007D3514"/>
    <w:rsid w:val="007D51A1"/>
    <w:rsid w:val="007D54E5"/>
    <w:rsid w:val="007D6B1F"/>
    <w:rsid w:val="007E0396"/>
    <w:rsid w:val="007E049F"/>
    <w:rsid w:val="007E078C"/>
    <w:rsid w:val="007E6D08"/>
    <w:rsid w:val="007F0572"/>
    <w:rsid w:val="007F06BE"/>
    <w:rsid w:val="007F14F4"/>
    <w:rsid w:val="007F1531"/>
    <w:rsid w:val="007F41C0"/>
    <w:rsid w:val="007F5643"/>
    <w:rsid w:val="007F604D"/>
    <w:rsid w:val="008038C6"/>
    <w:rsid w:val="008074BE"/>
    <w:rsid w:val="008111A4"/>
    <w:rsid w:val="00811343"/>
    <w:rsid w:val="00813A97"/>
    <w:rsid w:val="0081601B"/>
    <w:rsid w:val="00816790"/>
    <w:rsid w:val="00816BC4"/>
    <w:rsid w:val="00817AB2"/>
    <w:rsid w:val="00821FCB"/>
    <w:rsid w:val="00823689"/>
    <w:rsid w:val="00823961"/>
    <w:rsid w:val="0082690A"/>
    <w:rsid w:val="00833CE2"/>
    <w:rsid w:val="00836344"/>
    <w:rsid w:val="00836522"/>
    <w:rsid w:val="0083775D"/>
    <w:rsid w:val="0083787A"/>
    <w:rsid w:val="00841581"/>
    <w:rsid w:val="0084350B"/>
    <w:rsid w:val="00844D45"/>
    <w:rsid w:val="00847A64"/>
    <w:rsid w:val="008514F2"/>
    <w:rsid w:val="00857F8E"/>
    <w:rsid w:val="00860242"/>
    <w:rsid w:val="008612CE"/>
    <w:rsid w:val="00862CCA"/>
    <w:rsid w:val="00863411"/>
    <w:rsid w:val="008659D3"/>
    <w:rsid w:val="008663E2"/>
    <w:rsid w:val="008665B5"/>
    <w:rsid w:val="00866CFA"/>
    <w:rsid w:val="00871363"/>
    <w:rsid w:val="008717B7"/>
    <w:rsid w:val="00872E5C"/>
    <w:rsid w:val="0087646F"/>
    <w:rsid w:val="00876CB6"/>
    <w:rsid w:val="00877AFA"/>
    <w:rsid w:val="00881687"/>
    <w:rsid w:val="0088191C"/>
    <w:rsid w:val="00883A9C"/>
    <w:rsid w:val="00884030"/>
    <w:rsid w:val="00884810"/>
    <w:rsid w:val="00884CA2"/>
    <w:rsid w:val="00887F11"/>
    <w:rsid w:val="00891DF1"/>
    <w:rsid w:val="0089445D"/>
    <w:rsid w:val="00896274"/>
    <w:rsid w:val="008A08E1"/>
    <w:rsid w:val="008A098C"/>
    <w:rsid w:val="008A12EA"/>
    <w:rsid w:val="008A2A2A"/>
    <w:rsid w:val="008A2D92"/>
    <w:rsid w:val="008A47CB"/>
    <w:rsid w:val="008A4C82"/>
    <w:rsid w:val="008A68AE"/>
    <w:rsid w:val="008A73F4"/>
    <w:rsid w:val="008B0BEB"/>
    <w:rsid w:val="008B15DB"/>
    <w:rsid w:val="008B323F"/>
    <w:rsid w:val="008B39C7"/>
    <w:rsid w:val="008B3E90"/>
    <w:rsid w:val="008B43DE"/>
    <w:rsid w:val="008B67C1"/>
    <w:rsid w:val="008B6B97"/>
    <w:rsid w:val="008C0895"/>
    <w:rsid w:val="008C0C07"/>
    <w:rsid w:val="008C3A35"/>
    <w:rsid w:val="008C41D1"/>
    <w:rsid w:val="008C5200"/>
    <w:rsid w:val="008C6F4D"/>
    <w:rsid w:val="008C7378"/>
    <w:rsid w:val="008D023E"/>
    <w:rsid w:val="008D52ED"/>
    <w:rsid w:val="008E24F9"/>
    <w:rsid w:val="008E32A8"/>
    <w:rsid w:val="008E43D0"/>
    <w:rsid w:val="008E723E"/>
    <w:rsid w:val="008F0F0F"/>
    <w:rsid w:val="008F1755"/>
    <w:rsid w:val="008F2B14"/>
    <w:rsid w:val="008F4179"/>
    <w:rsid w:val="008F5063"/>
    <w:rsid w:val="008F5A47"/>
    <w:rsid w:val="008F5FCF"/>
    <w:rsid w:val="008F698E"/>
    <w:rsid w:val="0090165B"/>
    <w:rsid w:val="009018B1"/>
    <w:rsid w:val="009034AD"/>
    <w:rsid w:val="00903C16"/>
    <w:rsid w:val="00904784"/>
    <w:rsid w:val="009055E5"/>
    <w:rsid w:val="00910A0B"/>
    <w:rsid w:val="00911303"/>
    <w:rsid w:val="009133F5"/>
    <w:rsid w:val="00914C51"/>
    <w:rsid w:val="00914C7E"/>
    <w:rsid w:val="00915C7D"/>
    <w:rsid w:val="0092705B"/>
    <w:rsid w:val="00927258"/>
    <w:rsid w:val="00930DC6"/>
    <w:rsid w:val="009365B4"/>
    <w:rsid w:val="0093770A"/>
    <w:rsid w:val="0093782D"/>
    <w:rsid w:val="00942E10"/>
    <w:rsid w:val="00942F6D"/>
    <w:rsid w:val="00943A22"/>
    <w:rsid w:val="00945F6A"/>
    <w:rsid w:val="00945FB5"/>
    <w:rsid w:val="009463C1"/>
    <w:rsid w:val="00947003"/>
    <w:rsid w:val="009478AA"/>
    <w:rsid w:val="00947926"/>
    <w:rsid w:val="00947FA3"/>
    <w:rsid w:val="009500A7"/>
    <w:rsid w:val="00950D81"/>
    <w:rsid w:val="00952CE6"/>
    <w:rsid w:val="009543DD"/>
    <w:rsid w:val="00960E31"/>
    <w:rsid w:val="009610CB"/>
    <w:rsid w:val="00963BFD"/>
    <w:rsid w:val="00963C63"/>
    <w:rsid w:val="00967DED"/>
    <w:rsid w:val="00970517"/>
    <w:rsid w:val="00970558"/>
    <w:rsid w:val="00973DC4"/>
    <w:rsid w:val="00977398"/>
    <w:rsid w:val="00977A8F"/>
    <w:rsid w:val="00980190"/>
    <w:rsid w:val="00980B18"/>
    <w:rsid w:val="009838EE"/>
    <w:rsid w:val="0098390D"/>
    <w:rsid w:val="0098555F"/>
    <w:rsid w:val="00985C8B"/>
    <w:rsid w:val="00992707"/>
    <w:rsid w:val="009930D7"/>
    <w:rsid w:val="009938BB"/>
    <w:rsid w:val="00994A59"/>
    <w:rsid w:val="009955A6"/>
    <w:rsid w:val="009A0FA1"/>
    <w:rsid w:val="009A1131"/>
    <w:rsid w:val="009A462D"/>
    <w:rsid w:val="009A4630"/>
    <w:rsid w:val="009A6EA4"/>
    <w:rsid w:val="009B0053"/>
    <w:rsid w:val="009B0CB8"/>
    <w:rsid w:val="009B0EDF"/>
    <w:rsid w:val="009B238E"/>
    <w:rsid w:val="009B4D56"/>
    <w:rsid w:val="009B564F"/>
    <w:rsid w:val="009B6AE6"/>
    <w:rsid w:val="009B7AE7"/>
    <w:rsid w:val="009C3C66"/>
    <w:rsid w:val="009C42C4"/>
    <w:rsid w:val="009C5C91"/>
    <w:rsid w:val="009C7FFE"/>
    <w:rsid w:val="009D08EA"/>
    <w:rsid w:val="009D37F6"/>
    <w:rsid w:val="009D3A03"/>
    <w:rsid w:val="009D3F67"/>
    <w:rsid w:val="009D6AD7"/>
    <w:rsid w:val="009E0973"/>
    <w:rsid w:val="009E19A5"/>
    <w:rsid w:val="009E5919"/>
    <w:rsid w:val="009E5D50"/>
    <w:rsid w:val="009E5D9F"/>
    <w:rsid w:val="009E6704"/>
    <w:rsid w:val="009E6C71"/>
    <w:rsid w:val="009F0426"/>
    <w:rsid w:val="009F0CDC"/>
    <w:rsid w:val="009F14C0"/>
    <w:rsid w:val="009F1B1B"/>
    <w:rsid w:val="009F4007"/>
    <w:rsid w:val="009F4CCA"/>
    <w:rsid w:val="009F59A9"/>
    <w:rsid w:val="009F64F9"/>
    <w:rsid w:val="00A02F71"/>
    <w:rsid w:val="00A04A6E"/>
    <w:rsid w:val="00A0566C"/>
    <w:rsid w:val="00A078AD"/>
    <w:rsid w:val="00A1090B"/>
    <w:rsid w:val="00A12E2A"/>
    <w:rsid w:val="00A16001"/>
    <w:rsid w:val="00A16AA6"/>
    <w:rsid w:val="00A16B90"/>
    <w:rsid w:val="00A2021F"/>
    <w:rsid w:val="00A2057F"/>
    <w:rsid w:val="00A2157E"/>
    <w:rsid w:val="00A24162"/>
    <w:rsid w:val="00A24B1F"/>
    <w:rsid w:val="00A25B74"/>
    <w:rsid w:val="00A32BFD"/>
    <w:rsid w:val="00A334B2"/>
    <w:rsid w:val="00A339D0"/>
    <w:rsid w:val="00A3614A"/>
    <w:rsid w:val="00A37568"/>
    <w:rsid w:val="00A41A5A"/>
    <w:rsid w:val="00A432FF"/>
    <w:rsid w:val="00A43BE5"/>
    <w:rsid w:val="00A44B03"/>
    <w:rsid w:val="00A44C33"/>
    <w:rsid w:val="00A44DFF"/>
    <w:rsid w:val="00A45F9E"/>
    <w:rsid w:val="00A463F6"/>
    <w:rsid w:val="00A5083A"/>
    <w:rsid w:val="00A5304E"/>
    <w:rsid w:val="00A5348B"/>
    <w:rsid w:val="00A53925"/>
    <w:rsid w:val="00A55D5A"/>
    <w:rsid w:val="00A611AA"/>
    <w:rsid w:val="00A615F3"/>
    <w:rsid w:val="00A61690"/>
    <w:rsid w:val="00A62154"/>
    <w:rsid w:val="00A7258F"/>
    <w:rsid w:val="00A75B42"/>
    <w:rsid w:val="00A77883"/>
    <w:rsid w:val="00A819AE"/>
    <w:rsid w:val="00A82BA7"/>
    <w:rsid w:val="00A8322F"/>
    <w:rsid w:val="00A85880"/>
    <w:rsid w:val="00A90976"/>
    <w:rsid w:val="00A90A52"/>
    <w:rsid w:val="00A923F7"/>
    <w:rsid w:val="00A92592"/>
    <w:rsid w:val="00A9324A"/>
    <w:rsid w:val="00A93273"/>
    <w:rsid w:val="00A94011"/>
    <w:rsid w:val="00A955AA"/>
    <w:rsid w:val="00A96E53"/>
    <w:rsid w:val="00A97C0A"/>
    <w:rsid w:val="00A97D79"/>
    <w:rsid w:val="00AA30CE"/>
    <w:rsid w:val="00AA3C5B"/>
    <w:rsid w:val="00AA4F14"/>
    <w:rsid w:val="00AA5D4D"/>
    <w:rsid w:val="00AA62E9"/>
    <w:rsid w:val="00AA6E9D"/>
    <w:rsid w:val="00AB0BAE"/>
    <w:rsid w:val="00AB2548"/>
    <w:rsid w:val="00AB3EB2"/>
    <w:rsid w:val="00AB7BC4"/>
    <w:rsid w:val="00AC1FDA"/>
    <w:rsid w:val="00AC3F49"/>
    <w:rsid w:val="00AC40F8"/>
    <w:rsid w:val="00AC5DCD"/>
    <w:rsid w:val="00AC6F92"/>
    <w:rsid w:val="00AC7BC0"/>
    <w:rsid w:val="00AD0E05"/>
    <w:rsid w:val="00AD1571"/>
    <w:rsid w:val="00AD2396"/>
    <w:rsid w:val="00AD2785"/>
    <w:rsid w:val="00AD2BF0"/>
    <w:rsid w:val="00AD3C02"/>
    <w:rsid w:val="00AD548C"/>
    <w:rsid w:val="00AD6672"/>
    <w:rsid w:val="00AD6B55"/>
    <w:rsid w:val="00AD6C78"/>
    <w:rsid w:val="00AD7C00"/>
    <w:rsid w:val="00AE0F2F"/>
    <w:rsid w:val="00AE1FAF"/>
    <w:rsid w:val="00AE36CF"/>
    <w:rsid w:val="00AE40BF"/>
    <w:rsid w:val="00AE51AD"/>
    <w:rsid w:val="00AE6DCA"/>
    <w:rsid w:val="00AF0296"/>
    <w:rsid w:val="00AF227B"/>
    <w:rsid w:val="00AF4CA1"/>
    <w:rsid w:val="00AF4CB3"/>
    <w:rsid w:val="00AF4DBC"/>
    <w:rsid w:val="00AF5657"/>
    <w:rsid w:val="00AF71D0"/>
    <w:rsid w:val="00B00F4F"/>
    <w:rsid w:val="00B03046"/>
    <w:rsid w:val="00B052DC"/>
    <w:rsid w:val="00B06108"/>
    <w:rsid w:val="00B06FE1"/>
    <w:rsid w:val="00B077C1"/>
    <w:rsid w:val="00B10CB7"/>
    <w:rsid w:val="00B111BE"/>
    <w:rsid w:val="00B1541B"/>
    <w:rsid w:val="00B16BD7"/>
    <w:rsid w:val="00B16D2E"/>
    <w:rsid w:val="00B2157E"/>
    <w:rsid w:val="00B22935"/>
    <w:rsid w:val="00B22CDF"/>
    <w:rsid w:val="00B23329"/>
    <w:rsid w:val="00B272CE"/>
    <w:rsid w:val="00B27488"/>
    <w:rsid w:val="00B314F7"/>
    <w:rsid w:val="00B3522A"/>
    <w:rsid w:val="00B36CB9"/>
    <w:rsid w:val="00B36D0F"/>
    <w:rsid w:val="00B4002D"/>
    <w:rsid w:val="00B41B01"/>
    <w:rsid w:val="00B4244E"/>
    <w:rsid w:val="00B42B76"/>
    <w:rsid w:val="00B42C59"/>
    <w:rsid w:val="00B4363D"/>
    <w:rsid w:val="00B43D43"/>
    <w:rsid w:val="00B43F7B"/>
    <w:rsid w:val="00B4477E"/>
    <w:rsid w:val="00B467ED"/>
    <w:rsid w:val="00B46964"/>
    <w:rsid w:val="00B51CFE"/>
    <w:rsid w:val="00B531E3"/>
    <w:rsid w:val="00B53F81"/>
    <w:rsid w:val="00B57FA9"/>
    <w:rsid w:val="00B60571"/>
    <w:rsid w:val="00B6280C"/>
    <w:rsid w:val="00B63555"/>
    <w:rsid w:val="00B6383C"/>
    <w:rsid w:val="00B6666D"/>
    <w:rsid w:val="00B67044"/>
    <w:rsid w:val="00B726A6"/>
    <w:rsid w:val="00B73F41"/>
    <w:rsid w:val="00B747A9"/>
    <w:rsid w:val="00B7554A"/>
    <w:rsid w:val="00B76A28"/>
    <w:rsid w:val="00B76F56"/>
    <w:rsid w:val="00B77C63"/>
    <w:rsid w:val="00B839E3"/>
    <w:rsid w:val="00B87745"/>
    <w:rsid w:val="00B922F4"/>
    <w:rsid w:val="00B9386B"/>
    <w:rsid w:val="00B94B71"/>
    <w:rsid w:val="00B94C91"/>
    <w:rsid w:val="00B95A23"/>
    <w:rsid w:val="00B95E74"/>
    <w:rsid w:val="00B960A3"/>
    <w:rsid w:val="00B969B0"/>
    <w:rsid w:val="00BA01BE"/>
    <w:rsid w:val="00BA23E5"/>
    <w:rsid w:val="00BA2E3C"/>
    <w:rsid w:val="00BA3EED"/>
    <w:rsid w:val="00BA405C"/>
    <w:rsid w:val="00BA67FC"/>
    <w:rsid w:val="00BB000C"/>
    <w:rsid w:val="00BB0636"/>
    <w:rsid w:val="00BB7272"/>
    <w:rsid w:val="00BC0BA7"/>
    <w:rsid w:val="00BC0E6F"/>
    <w:rsid w:val="00BC17F7"/>
    <w:rsid w:val="00BC1DCC"/>
    <w:rsid w:val="00BC6303"/>
    <w:rsid w:val="00BD1B7E"/>
    <w:rsid w:val="00BD3145"/>
    <w:rsid w:val="00BD4D08"/>
    <w:rsid w:val="00BD5055"/>
    <w:rsid w:val="00BD7806"/>
    <w:rsid w:val="00BE0CD6"/>
    <w:rsid w:val="00BE2EBA"/>
    <w:rsid w:val="00BE37D5"/>
    <w:rsid w:val="00BE4075"/>
    <w:rsid w:val="00BE5EE5"/>
    <w:rsid w:val="00BE71A4"/>
    <w:rsid w:val="00BE74FA"/>
    <w:rsid w:val="00BF29A9"/>
    <w:rsid w:val="00BF2A1F"/>
    <w:rsid w:val="00BF340D"/>
    <w:rsid w:val="00BF421C"/>
    <w:rsid w:val="00BF437D"/>
    <w:rsid w:val="00BF6ECE"/>
    <w:rsid w:val="00C0228A"/>
    <w:rsid w:val="00C04FB3"/>
    <w:rsid w:val="00C0603E"/>
    <w:rsid w:val="00C07CF4"/>
    <w:rsid w:val="00C07F46"/>
    <w:rsid w:val="00C102EE"/>
    <w:rsid w:val="00C10FA7"/>
    <w:rsid w:val="00C11803"/>
    <w:rsid w:val="00C11A6A"/>
    <w:rsid w:val="00C16E95"/>
    <w:rsid w:val="00C226E2"/>
    <w:rsid w:val="00C22785"/>
    <w:rsid w:val="00C264F4"/>
    <w:rsid w:val="00C2652D"/>
    <w:rsid w:val="00C27213"/>
    <w:rsid w:val="00C319B4"/>
    <w:rsid w:val="00C3379D"/>
    <w:rsid w:val="00C362A4"/>
    <w:rsid w:val="00C3757E"/>
    <w:rsid w:val="00C37E2F"/>
    <w:rsid w:val="00C403B3"/>
    <w:rsid w:val="00C407E3"/>
    <w:rsid w:val="00C42DE6"/>
    <w:rsid w:val="00C42E52"/>
    <w:rsid w:val="00C42FC2"/>
    <w:rsid w:val="00C441C4"/>
    <w:rsid w:val="00C453BD"/>
    <w:rsid w:val="00C4580C"/>
    <w:rsid w:val="00C50800"/>
    <w:rsid w:val="00C50D78"/>
    <w:rsid w:val="00C515D1"/>
    <w:rsid w:val="00C52705"/>
    <w:rsid w:val="00C55FE6"/>
    <w:rsid w:val="00C56876"/>
    <w:rsid w:val="00C5703F"/>
    <w:rsid w:val="00C617A5"/>
    <w:rsid w:val="00C61E30"/>
    <w:rsid w:val="00C621AC"/>
    <w:rsid w:val="00C623E6"/>
    <w:rsid w:val="00C63134"/>
    <w:rsid w:val="00C6315F"/>
    <w:rsid w:val="00C64682"/>
    <w:rsid w:val="00C658A4"/>
    <w:rsid w:val="00C67309"/>
    <w:rsid w:val="00C71495"/>
    <w:rsid w:val="00C71AB6"/>
    <w:rsid w:val="00C725FE"/>
    <w:rsid w:val="00C7444C"/>
    <w:rsid w:val="00C80564"/>
    <w:rsid w:val="00C808DD"/>
    <w:rsid w:val="00C85AC3"/>
    <w:rsid w:val="00C87B84"/>
    <w:rsid w:val="00C90950"/>
    <w:rsid w:val="00C913DF"/>
    <w:rsid w:val="00C932D2"/>
    <w:rsid w:val="00C9383B"/>
    <w:rsid w:val="00C94A7B"/>
    <w:rsid w:val="00C950C9"/>
    <w:rsid w:val="00C95B23"/>
    <w:rsid w:val="00C97803"/>
    <w:rsid w:val="00CA218C"/>
    <w:rsid w:val="00CA2715"/>
    <w:rsid w:val="00CA3A3F"/>
    <w:rsid w:val="00CA4935"/>
    <w:rsid w:val="00CA6168"/>
    <w:rsid w:val="00CB13CA"/>
    <w:rsid w:val="00CB19F3"/>
    <w:rsid w:val="00CB3A7F"/>
    <w:rsid w:val="00CB4272"/>
    <w:rsid w:val="00CB4293"/>
    <w:rsid w:val="00CB4858"/>
    <w:rsid w:val="00CB57F5"/>
    <w:rsid w:val="00CB6284"/>
    <w:rsid w:val="00CB775C"/>
    <w:rsid w:val="00CC02C2"/>
    <w:rsid w:val="00CC0695"/>
    <w:rsid w:val="00CC1DF8"/>
    <w:rsid w:val="00CC266F"/>
    <w:rsid w:val="00CC4E23"/>
    <w:rsid w:val="00CC73A9"/>
    <w:rsid w:val="00CC7E76"/>
    <w:rsid w:val="00CC7F13"/>
    <w:rsid w:val="00CD14E4"/>
    <w:rsid w:val="00CD4AB0"/>
    <w:rsid w:val="00CD6B2D"/>
    <w:rsid w:val="00CD7882"/>
    <w:rsid w:val="00CE051F"/>
    <w:rsid w:val="00CE0B87"/>
    <w:rsid w:val="00CE4B44"/>
    <w:rsid w:val="00CE7949"/>
    <w:rsid w:val="00CE7ED0"/>
    <w:rsid w:val="00CF46E9"/>
    <w:rsid w:val="00CF5B57"/>
    <w:rsid w:val="00CF5CE6"/>
    <w:rsid w:val="00D0206A"/>
    <w:rsid w:val="00D05CD3"/>
    <w:rsid w:val="00D060C2"/>
    <w:rsid w:val="00D066A2"/>
    <w:rsid w:val="00D109B3"/>
    <w:rsid w:val="00D11414"/>
    <w:rsid w:val="00D135B3"/>
    <w:rsid w:val="00D1520D"/>
    <w:rsid w:val="00D17901"/>
    <w:rsid w:val="00D20055"/>
    <w:rsid w:val="00D20BBE"/>
    <w:rsid w:val="00D22110"/>
    <w:rsid w:val="00D24235"/>
    <w:rsid w:val="00D25558"/>
    <w:rsid w:val="00D255FF"/>
    <w:rsid w:val="00D25BAC"/>
    <w:rsid w:val="00D27067"/>
    <w:rsid w:val="00D2745F"/>
    <w:rsid w:val="00D278AC"/>
    <w:rsid w:val="00D30B83"/>
    <w:rsid w:val="00D31322"/>
    <w:rsid w:val="00D334A7"/>
    <w:rsid w:val="00D357E0"/>
    <w:rsid w:val="00D357ED"/>
    <w:rsid w:val="00D375A3"/>
    <w:rsid w:val="00D40BDA"/>
    <w:rsid w:val="00D431DB"/>
    <w:rsid w:val="00D46B2F"/>
    <w:rsid w:val="00D5009A"/>
    <w:rsid w:val="00D51967"/>
    <w:rsid w:val="00D5451A"/>
    <w:rsid w:val="00D56B1B"/>
    <w:rsid w:val="00D56DD4"/>
    <w:rsid w:val="00D625BA"/>
    <w:rsid w:val="00D6613F"/>
    <w:rsid w:val="00D67581"/>
    <w:rsid w:val="00D67B92"/>
    <w:rsid w:val="00D70C42"/>
    <w:rsid w:val="00D70D29"/>
    <w:rsid w:val="00D72D25"/>
    <w:rsid w:val="00D73200"/>
    <w:rsid w:val="00D74A30"/>
    <w:rsid w:val="00D76D3F"/>
    <w:rsid w:val="00D76E1E"/>
    <w:rsid w:val="00D800C5"/>
    <w:rsid w:val="00D8106C"/>
    <w:rsid w:val="00D824CE"/>
    <w:rsid w:val="00D83CCD"/>
    <w:rsid w:val="00D84256"/>
    <w:rsid w:val="00D84626"/>
    <w:rsid w:val="00D85865"/>
    <w:rsid w:val="00D867D6"/>
    <w:rsid w:val="00D872CE"/>
    <w:rsid w:val="00D8761F"/>
    <w:rsid w:val="00D93744"/>
    <w:rsid w:val="00D943BF"/>
    <w:rsid w:val="00D9667E"/>
    <w:rsid w:val="00D96886"/>
    <w:rsid w:val="00D96B9D"/>
    <w:rsid w:val="00D9703C"/>
    <w:rsid w:val="00D973CE"/>
    <w:rsid w:val="00DA01DA"/>
    <w:rsid w:val="00DA09B3"/>
    <w:rsid w:val="00DA0DDC"/>
    <w:rsid w:val="00DA4168"/>
    <w:rsid w:val="00DA56D8"/>
    <w:rsid w:val="00DA5C34"/>
    <w:rsid w:val="00DA5F68"/>
    <w:rsid w:val="00DA5FDF"/>
    <w:rsid w:val="00DA71E6"/>
    <w:rsid w:val="00DA730D"/>
    <w:rsid w:val="00DA7F86"/>
    <w:rsid w:val="00DB4C02"/>
    <w:rsid w:val="00DB5734"/>
    <w:rsid w:val="00DB5DAB"/>
    <w:rsid w:val="00DB5F7C"/>
    <w:rsid w:val="00DB7747"/>
    <w:rsid w:val="00DB7B81"/>
    <w:rsid w:val="00DC0703"/>
    <w:rsid w:val="00DC0C55"/>
    <w:rsid w:val="00DC0D7B"/>
    <w:rsid w:val="00DD1076"/>
    <w:rsid w:val="00DD2201"/>
    <w:rsid w:val="00DD4473"/>
    <w:rsid w:val="00DD73F9"/>
    <w:rsid w:val="00DD7BE0"/>
    <w:rsid w:val="00DE4B9D"/>
    <w:rsid w:val="00DE4F4A"/>
    <w:rsid w:val="00DE5A91"/>
    <w:rsid w:val="00DE6261"/>
    <w:rsid w:val="00DE6410"/>
    <w:rsid w:val="00DE7F5B"/>
    <w:rsid w:val="00DF1083"/>
    <w:rsid w:val="00DF42D0"/>
    <w:rsid w:val="00DF477F"/>
    <w:rsid w:val="00DF6F6E"/>
    <w:rsid w:val="00E00AE2"/>
    <w:rsid w:val="00E00C80"/>
    <w:rsid w:val="00E010FA"/>
    <w:rsid w:val="00E016F8"/>
    <w:rsid w:val="00E02800"/>
    <w:rsid w:val="00E02CC5"/>
    <w:rsid w:val="00E03C8E"/>
    <w:rsid w:val="00E069AD"/>
    <w:rsid w:val="00E11998"/>
    <w:rsid w:val="00E13F87"/>
    <w:rsid w:val="00E157CD"/>
    <w:rsid w:val="00E17529"/>
    <w:rsid w:val="00E200B9"/>
    <w:rsid w:val="00E20E95"/>
    <w:rsid w:val="00E21270"/>
    <w:rsid w:val="00E22C5F"/>
    <w:rsid w:val="00E22D1B"/>
    <w:rsid w:val="00E27A89"/>
    <w:rsid w:val="00E27B48"/>
    <w:rsid w:val="00E30398"/>
    <w:rsid w:val="00E310A7"/>
    <w:rsid w:val="00E313F5"/>
    <w:rsid w:val="00E31DE7"/>
    <w:rsid w:val="00E3245D"/>
    <w:rsid w:val="00E3335E"/>
    <w:rsid w:val="00E334BE"/>
    <w:rsid w:val="00E35C8E"/>
    <w:rsid w:val="00E40F47"/>
    <w:rsid w:val="00E430A9"/>
    <w:rsid w:val="00E44880"/>
    <w:rsid w:val="00E4566A"/>
    <w:rsid w:val="00E456B2"/>
    <w:rsid w:val="00E45BCA"/>
    <w:rsid w:val="00E5060F"/>
    <w:rsid w:val="00E50EC5"/>
    <w:rsid w:val="00E511C4"/>
    <w:rsid w:val="00E51FB2"/>
    <w:rsid w:val="00E52460"/>
    <w:rsid w:val="00E52C30"/>
    <w:rsid w:val="00E52D91"/>
    <w:rsid w:val="00E576D7"/>
    <w:rsid w:val="00E60E78"/>
    <w:rsid w:val="00E62505"/>
    <w:rsid w:val="00E63916"/>
    <w:rsid w:val="00E66114"/>
    <w:rsid w:val="00E66AD8"/>
    <w:rsid w:val="00E67BD5"/>
    <w:rsid w:val="00E70C50"/>
    <w:rsid w:val="00E71A31"/>
    <w:rsid w:val="00E72B62"/>
    <w:rsid w:val="00E73355"/>
    <w:rsid w:val="00E75524"/>
    <w:rsid w:val="00E77BFD"/>
    <w:rsid w:val="00E77E09"/>
    <w:rsid w:val="00E81E6B"/>
    <w:rsid w:val="00E831CE"/>
    <w:rsid w:val="00E84945"/>
    <w:rsid w:val="00E86F94"/>
    <w:rsid w:val="00E86FAE"/>
    <w:rsid w:val="00E871D5"/>
    <w:rsid w:val="00E91D9B"/>
    <w:rsid w:val="00E9224E"/>
    <w:rsid w:val="00E9251A"/>
    <w:rsid w:val="00E94711"/>
    <w:rsid w:val="00E9666C"/>
    <w:rsid w:val="00EA17D3"/>
    <w:rsid w:val="00EA6EF8"/>
    <w:rsid w:val="00EA76F4"/>
    <w:rsid w:val="00EB015F"/>
    <w:rsid w:val="00EB24F8"/>
    <w:rsid w:val="00EB354C"/>
    <w:rsid w:val="00EB5000"/>
    <w:rsid w:val="00EB50C7"/>
    <w:rsid w:val="00EB542F"/>
    <w:rsid w:val="00EC22D0"/>
    <w:rsid w:val="00EC2C21"/>
    <w:rsid w:val="00EC2F4C"/>
    <w:rsid w:val="00EC5A3F"/>
    <w:rsid w:val="00EC660E"/>
    <w:rsid w:val="00ED0947"/>
    <w:rsid w:val="00ED419C"/>
    <w:rsid w:val="00ED4473"/>
    <w:rsid w:val="00ED4849"/>
    <w:rsid w:val="00EE13B8"/>
    <w:rsid w:val="00EE19E8"/>
    <w:rsid w:val="00EE397C"/>
    <w:rsid w:val="00EE458F"/>
    <w:rsid w:val="00EE4F31"/>
    <w:rsid w:val="00EE7D57"/>
    <w:rsid w:val="00EF022B"/>
    <w:rsid w:val="00EF0B21"/>
    <w:rsid w:val="00EF6CF6"/>
    <w:rsid w:val="00EF735F"/>
    <w:rsid w:val="00F00F71"/>
    <w:rsid w:val="00F046B9"/>
    <w:rsid w:val="00F047D7"/>
    <w:rsid w:val="00F06B10"/>
    <w:rsid w:val="00F12E18"/>
    <w:rsid w:val="00F1538D"/>
    <w:rsid w:val="00F169D3"/>
    <w:rsid w:val="00F2048B"/>
    <w:rsid w:val="00F20C85"/>
    <w:rsid w:val="00F21610"/>
    <w:rsid w:val="00F21776"/>
    <w:rsid w:val="00F22159"/>
    <w:rsid w:val="00F226FC"/>
    <w:rsid w:val="00F23BA1"/>
    <w:rsid w:val="00F35C51"/>
    <w:rsid w:val="00F35ED4"/>
    <w:rsid w:val="00F373E6"/>
    <w:rsid w:val="00F37850"/>
    <w:rsid w:val="00F4303C"/>
    <w:rsid w:val="00F433C0"/>
    <w:rsid w:val="00F436EF"/>
    <w:rsid w:val="00F43D69"/>
    <w:rsid w:val="00F447A3"/>
    <w:rsid w:val="00F507FB"/>
    <w:rsid w:val="00F51AAE"/>
    <w:rsid w:val="00F553FF"/>
    <w:rsid w:val="00F57E7A"/>
    <w:rsid w:val="00F61343"/>
    <w:rsid w:val="00F62B9D"/>
    <w:rsid w:val="00F62ED5"/>
    <w:rsid w:val="00F6353A"/>
    <w:rsid w:val="00F64865"/>
    <w:rsid w:val="00F730D2"/>
    <w:rsid w:val="00F74E39"/>
    <w:rsid w:val="00F76EC6"/>
    <w:rsid w:val="00F7751B"/>
    <w:rsid w:val="00F8033C"/>
    <w:rsid w:val="00F80A49"/>
    <w:rsid w:val="00F80CFF"/>
    <w:rsid w:val="00F82450"/>
    <w:rsid w:val="00F82726"/>
    <w:rsid w:val="00F83DF0"/>
    <w:rsid w:val="00F85C3C"/>
    <w:rsid w:val="00F876BB"/>
    <w:rsid w:val="00F9008C"/>
    <w:rsid w:val="00F908E9"/>
    <w:rsid w:val="00F92CCB"/>
    <w:rsid w:val="00F93B97"/>
    <w:rsid w:val="00F94618"/>
    <w:rsid w:val="00F94BF5"/>
    <w:rsid w:val="00F95F81"/>
    <w:rsid w:val="00F968C9"/>
    <w:rsid w:val="00F974DD"/>
    <w:rsid w:val="00FA1CB2"/>
    <w:rsid w:val="00FA4513"/>
    <w:rsid w:val="00FA4FD6"/>
    <w:rsid w:val="00FB1CA2"/>
    <w:rsid w:val="00FB1DC4"/>
    <w:rsid w:val="00FB27D0"/>
    <w:rsid w:val="00FB655E"/>
    <w:rsid w:val="00FB6662"/>
    <w:rsid w:val="00FB73C7"/>
    <w:rsid w:val="00FC12B4"/>
    <w:rsid w:val="00FC258D"/>
    <w:rsid w:val="00FC27A7"/>
    <w:rsid w:val="00FC2E6C"/>
    <w:rsid w:val="00FC4B9A"/>
    <w:rsid w:val="00FC4D59"/>
    <w:rsid w:val="00FC50E0"/>
    <w:rsid w:val="00FC6CA9"/>
    <w:rsid w:val="00FC7537"/>
    <w:rsid w:val="00FC781E"/>
    <w:rsid w:val="00FD041A"/>
    <w:rsid w:val="00FD7AC1"/>
    <w:rsid w:val="00FD7C91"/>
    <w:rsid w:val="00FE2763"/>
    <w:rsid w:val="00FE32CB"/>
    <w:rsid w:val="00FE356F"/>
    <w:rsid w:val="00FE437E"/>
    <w:rsid w:val="00FE46C2"/>
    <w:rsid w:val="00FE5DA3"/>
    <w:rsid w:val="00FF0582"/>
    <w:rsid w:val="00FF3A29"/>
    <w:rsid w:val="00FF61F9"/>
    <w:rsid w:val="00FF6655"/>
    <w:rsid w:val="00FF6A38"/>
    <w:rsid w:val="00FF6AA8"/>
    <w:rsid w:val="00FF7937"/>
    <w:rsid w:val="00FF7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10D738"/>
  <w15:docId w15:val="{3345778C-CFF5-40A5-B0C2-A2B5286BA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="60" w:after="60" w:line="240" w:lineRule="atLeast"/>
      <w:jc w:val="both"/>
    </w:pPr>
    <w:rPr>
      <w:lang w:eastAsia="en-US"/>
    </w:rPr>
  </w:style>
  <w:style w:type="paragraph" w:styleId="Heading1">
    <w:name w:val="heading 1"/>
    <w:basedOn w:val="Normal"/>
    <w:next w:val="BodyText"/>
    <w:link w:val="Heading1Char"/>
    <w:qFormat/>
    <w:rsid w:val="00CD7882"/>
    <w:pPr>
      <w:keepNext/>
      <w:tabs>
        <w:tab w:val="left" w:pos="0"/>
        <w:tab w:val="num" w:pos="1080"/>
      </w:tabs>
      <w:spacing w:before="0" w:after="320" w:line="320" w:lineRule="atLeast"/>
      <w:jc w:val="left"/>
      <w:outlineLvl w:val="0"/>
    </w:pPr>
    <w:rPr>
      <w:rFonts w:ascii="Arial" w:hAnsi="Arial" w:cs="Arial"/>
      <w:sz w:val="28"/>
      <w:szCs w:val="28"/>
    </w:rPr>
  </w:style>
  <w:style w:type="paragraph" w:styleId="Heading2">
    <w:name w:val="heading 2"/>
    <w:basedOn w:val="Normal"/>
    <w:next w:val="BodyText"/>
    <w:link w:val="Heading2Char"/>
    <w:qFormat/>
    <w:rsid w:val="00CD7882"/>
    <w:pPr>
      <w:keepNext/>
      <w:keepLines/>
      <w:tabs>
        <w:tab w:val="left" w:pos="0"/>
        <w:tab w:val="num" w:pos="1080"/>
        <w:tab w:val="num" w:pos="1440"/>
      </w:tabs>
      <w:spacing w:before="240"/>
      <w:jc w:val="left"/>
      <w:outlineLvl w:val="1"/>
    </w:pPr>
    <w:rPr>
      <w:rFonts w:ascii="Arial" w:hAnsi="Arial" w:cs="Arial"/>
      <w:sz w:val="26"/>
      <w:szCs w:val="26"/>
    </w:rPr>
  </w:style>
  <w:style w:type="paragraph" w:styleId="Heading3">
    <w:name w:val="heading 3"/>
    <w:basedOn w:val="Normal"/>
    <w:next w:val="BodyTextIndent"/>
    <w:qFormat/>
    <w:pPr>
      <w:keepNext/>
      <w:keepLines/>
      <w:numPr>
        <w:ilvl w:val="2"/>
        <w:numId w:val="1"/>
      </w:numPr>
      <w:spacing w:before="240" w:after="120"/>
      <w:ind w:left="-432"/>
      <w:jc w:val="left"/>
      <w:outlineLvl w:val="2"/>
    </w:pPr>
    <w:rPr>
      <w:rFonts w:ascii="Arial" w:hAnsi="Arial" w:cs="Arial"/>
      <w:b/>
      <w:bCs/>
      <w:color w:val="0A4E83"/>
      <w:sz w:val="22"/>
      <w:szCs w:val="22"/>
    </w:rPr>
  </w:style>
  <w:style w:type="paragraph" w:styleId="Heading4">
    <w:name w:val="heading 4"/>
    <w:basedOn w:val="Normal"/>
    <w:next w:val="BodyTextIndent"/>
    <w:qFormat/>
    <w:pPr>
      <w:keepNext/>
      <w:keepLines/>
      <w:numPr>
        <w:ilvl w:val="3"/>
        <w:numId w:val="1"/>
      </w:numPr>
      <w:spacing w:before="240" w:after="120"/>
      <w:ind w:left="-432"/>
      <w:jc w:val="left"/>
      <w:outlineLvl w:val="3"/>
    </w:pPr>
    <w:rPr>
      <w:rFonts w:ascii="Arial" w:hAnsi="Arial" w:cs="Arial"/>
      <w:color w:val="0A4E83"/>
      <w:sz w:val="22"/>
      <w:szCs w:val="22"/>
    </w:rPr>
  </w:style>
  <w:style w:type="paragraph" w:styleId="Heading5">
    <w:name w:val="heading 5"/>
    <w:basedOn w:val="Normal"/>
    <w:next w:val="BodyTextIndent"/>
    <w:qFormat/>
    <w:pPr>
      <w:keepNext/>
      <w:keepLines/>
      <w:numPr>
        <w:ilvl w:val="4"/>
        <w:numId w:val="1"/>
      </w:numPr>
      <w:spacing w:before="240" w:after="120"/>
      <w:ind w:left="-432"/>
      <w:jc w:val="left"/>
      <w:outlineLvl w:val="4"/>
    </w:pPr>
    <w:rPr>
      <w:rFonts w:ascii="Arial" w:hAnsi="Arial" w:cs="Arial"/>
      <w:color w:val="0A4E8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pPr>
      <w:spacing w:after="120"/>
      <w:ind w:left="283"/>
    </w:pPr>
  </w:style>
  <w:style w:type="character" w:styleId="Strong">
    <w:name w:val="Strong"/>
    <w:qFormat/>
    <w:rPr>
      <w:b/>
      <w:bCs/>
    </w:rPr>
  </w:style>
  <w:style w:type="paragraph" w:styleId="BodyText">
    <w:name w:val="Body Text"/>
    <w:link w:val="BodyTextChar"/>
    <w:pPr>
      <w:snapToGrid w:val="0"/>
      <w:spacing w:before="60" w:after="60" w:line="240" w:lineRule="atLeast"/>
      <w:ind w:firstLine="245"/>
      <w:jc w:val="both"/>
    </w:pPr>
    <w:rPr>
      <w:lang w:eastAsia="en-US"/>
    </w:rPr>
  </w:style>
  <w:style w:type="paragraph" w:styleId="ListBullet">
    <w:name w:val="List Bullet"/>
    <w:basedOn w:val="Normal"/>
    <w:pPr>
      <w:numPr>
        <w:numId w:val="2"/>
      </w:numPr>
      <w:spacing w:before="0" w:after="0"/>
    </w:pPr>
  </w:style>
  <w:style w:type="paragraph" w:styleId="ListBullet2">
    <w:name w:val="List Bullet 2"/>
    <w:basedOn w:val="Normal"/>
    <w:pPr>
      <w:numPr>
        <w:ilvl w:val="1"/>
        <w:numId w:val="2"/>
      </w:numPr>
      <w:spacing w:before="0" w:after="0"/>
    </w:pPr>
  </w:style>
  <w:style w:type="paragraph" w:styleId="ListBullet3">
    <w:name w:val="List Bullet 3"/>
    <w:basedOn w:val="Normal"/>
    <w:pPr>
      <w:numPr>
        <w:ilvl w:val="2"/>
        <w:numId w:val="2"/>
      </w:numPr>
      <w:spacing w:before="0" w:after="0"/>
    </w:pPr>
  </w:style>
  <w:style w:type="paragraph" w:styleId="ListBullet4">
    <w:name w:val="List Bullet 4"/>
    <w:basedOn w:val="Normal"/>
    <w:pPr>
      <w:numPr>
        <w:ilvl w:val="3"/>
        <w:numId w:val="2"/>
      </w:numPr>
      <w:spacing w:before="0" w:after="0"/>
    </w:pPr>
    <w:rPr>
      <w:lang w:val="en-US"/>
    </w:rPr>
  </w:style>
  <w:style w:type="paragraph" w:styleId="ListNumber">
    <w:name w:val="List Number"/>
    <w:basedOn w:val="Normal"/>
    <w:pPr>
      <w:numPr>
        <w:ilvl w:val="1"/>
        <w:numId w:val="3"/>
      </w:numPr>
      <w:tabs>
        <w:tab w:val="num" w:pos="360"/>
      </w:tabs>
      <w:spacing w:before="0" w:after="0"/>
      <w:ind w:left="360"/>
    </w:pPr>
  </w:style>
  <w:style w:type="paragraph" w:styleId="ListContinue">
    <w:name w:val="List Continue"/>
    <w:basedOn w:val="Normal"/>
    <w:pPr>
      <w:spacing w:before="0" w:after="0"/>
      <w:ind w:left="360"/>
    </w:pPr>
  </w:style>
  <w:style w:type="paragraph" w:styleId="ListNumber2">
    <w:name w:val="List Number 2"/>
    <w:basedOn w:val="Normal"/>
    <w:pPr>
      <w:numPr>
        <w:ilvl w:val="2"/>
        <w:numId w:val="3"/>
      </w:numPr>
      <w:tabs>
        <w:tab w:val="num" w:pos="720"/>
      </w:tabs>
      <w:spacing w:before="0" w:after="0"/>
      <w:ind w:left="720"/>
    </w:pPr>
  </w:style>
  <w:style w:type="paragraph" w:styleId="ListContinue2">
    <w:name w:val="List Continue 2"/>
    <w:basedOn w:val="Normal"/>
    <w:pPr>
      <w:spacing w:before="0" w:after="0"/>
      <w:ind w:left="720"/>
    </w:pPr>
  </w:style>
  <w:style w:type="paragraph" w:styleId="ListNumber3">
    <w:name w:val="List Number 3"/>
    <w:basedOn w:val="Normal"/>
    <w:pPr>
      <w:numPr>
        <w:ilvl w:val="3"/>
        <w:numId w:val="3"/>
      </w:numPr>
      <w:tabs>
        <w:tab w:val="num" w:pos="1080"/>
      </w:tabs>
      <w:spacing w:before="0" w:after="0"/>
      <w:ind w:left="1080"/>
    </w:pPr>
  </w:style>
  <w:style w:type="paragraph" w:styleId="ListContinue3">
    <w:name w:val="List Continue 3"/>
    <w:basedOn w:val="Normal"/>
    <w:pPr>
      <w:spacing w:before="0" w:after="0"/>
      <w:ind w:left="1080"/>
    </w:pPr>
  </w:style>
  <w:style w:type="paragraph" w:styleId="ListNumber4">
    <w:name w:val="List Number 4"/>
    <w:basedOn w:val="Normal"/>
    <w:pPr>
      <w:numPr>
        <w:ilvl w:val="4"/>
        <w:numId w:val="3"/>
      </w:numPr>
      <w:tabs>
        <w:tab w:val="num" w:pos="1440"/>
      </w:tabs>
      <w:spacing w:before="0" w:after="0"/>
      <w:ind w:left="1440"/>
    </w:pPr>
  </w:style>
  <w:style w:type="paragraph" w:styleId="ListContinue4">
    <w:name w:val="List Continue 4"/>
    <w:basedOn w:val="Normal"/>
    <w:pPr>
      <w:spacing w:before="0" w:after="0"/>
      <w:ind w:left="1440"/>
    </w:pPr>
  </w:style>
  <w:style w:type="paragraph" w:styleId="Caption">
    <w:name w:val="caption"/>
    <w:basedOn w:val="Normal"/>
    <w:next w:val="BodyText"/>
    <w:qFormat/>
    <w:pPr>
      <w:numPr>
        <w:ilvl w:val="1"/>
        <w:numId w:val="4"/>
      </w:numPr>
      <w:tabs>
        <w:tab w:val="num" w:pos="1080"/>
      </w:tabs>
      <w:spacing w:line="240" w:lineRule="auto"/>
      <w:ind w:left="1080" w:hanging="1080"/>
      <w:jc w:val="left"/>
    </w:pPr>
    <w:rPr>
      <w:rFonts w:ascii="Arial" w:hAnsi="Arial" w:cs="Arial"/>
      <w:b/>
      <w:bCs/>
      <w:sz w:val="18"/>
      <w:szCs w:val="18"/>
    </w:rPr>
  </w:style>
  <w:style w:type="paragraph" w:customStyle="1" w:styleId="QFQuestion">
    <w:name w:val="QF Question"/>
    <w:basedOn w:val="Normal"/>
    <w:pPr>
      <w:keepNext/>
      <w:numPr>
        <w:ilvl w:val="1"/>
        <w:numId w:val="6"/>
      </w:numPr>
      <w:tabs>
        <w:tab w:val="num" w:pos="0"/>
        <w:tab w:val="num" w:pos="360"/>
        <w:tab w:val="num" w:pos="720"/>
      </w:tabs>
      <w:spacing w:before="240" w:after="40"/>
      <w:ind w:left="0" w:hanging="504"/>
      <w:jc w:val="left"/>
    </w:pPr>
    <w:rPr>
      <w:rFonts w:ascii="Arial" w:hAnsi="Arial" w:cs="Arial"/>
      <w:sz w:val="18"/>
      <w:szCs w:val="18"/>
    </w:rPr>
  </w:style>
  <w:style w:type="paragraph" w:customStyle="1" w:styleId="QFOptionReset">
    <w:name w:val="QF Option Reset"/>
    <w:basedOn w:val="Normal"/>
    <w:rsid w:val="00F553FF"/>
    <w:pPr>
      <w:numPr>
        <w:numId w:val="7"/>
      </w:numPr>
      <w:spacing w:before="0" w:after="0" w:line="240" w:lineRule="auto"/>
      <w:ind w:left="0"/>
      <w:jc w:val="center"/>
    </w:pPr>
    <w:rPr>
      <w:rFonts w:ascii="Arial" w:hAnsi="Arial" w:cs="Arial"/>
      <w:b/>
      <w:bCs/>
      <w:szCs w:val="18"/>
    </w:rPr>
  </w:style>
  <w:style w:type="paragraph" w:customStyle="1" w:styleId="QFOption">
    <w:name w:val="QF Option"/>
    <w:basedOn w:val="Normal"/>
    <w:pPr>
      <w:keepNext/>
      <w:numPr>
        <w:ilvl w:val="1"/>
        <w:numId w:val="7"/>
      </w:numPr>
      <w:tabs>
        <w:tab w:val="num" w:pos="288"/>
      </w:tabs>
      <w:ind w:left="60" w:right="60" w:firstLine="0"/>
      <w:jc w:val="left"/>
    </w:pPr>
    <w:rPr>
      <w:rFonts w:ascii="Arial" w:hAnsi="Arial" w:cs="Arial"/>
    </w:rPr>
  </w:style>
  <w:style w:type="paragraph" w:styleId="Title">
    <w:name w:val="Title"/>
    <w:basedOn w:val="Normal"/>
    <w:next w:val="BodyText"/>
    <w:link w:val="TitleChar"/>
    <w:qFormat/>
    <w:rsid w:val="009A6EA4"/>
    <w:pPr>
      <w:spacing w:before="100" w:beforeAutospacing="1" w:after="100" w:afterAutospacing="1" w:line="320" w:lineRule="atLeast"/>
      <w:jc w:val="left"/>
    </w:pPr>
    <w:rPr>
      <w:rFonts w:ascii="Arial" w:hAnsi="Arial" w:cs="Arial"/>
      <w:b/>
      <w:sz w:val="32"/>
      <w:szCs w:val="32"/>
    </w:rPr>
  </w:style>
  <w:style w:type="paragraph" w:styleId="Subtitle">
    <w:name w:val="Subtitle"/>
    <w:basedOn w:val="Normal"/>
    <w:link w:val="SubtitleChar"/>
    <w:qFormat/>
    <w:pPr>
      <w:spacing w:before="100" w:beforeAutospacing="1" w:after="100" w:afterAutospacing="1" w:line="280" w:lineRule="atLeast"/>
      <w:jc w:val="left"/>
    </w:pPr>
    <w:rPr>
      <w:rFonts w:ascii="Arial" w:hAnsi="Arial" w:cs="Arial"/>
      <w:sz w:val="28"/>
      <w:szCs w:val="28"/>
    </w:rPr>
  </w:style>
  <w:style w:type="paragraph" w:styleId="TOC1">
    <w:name w:val="toc 1"/>
    <w:basedOn w:val="Normal"/>
    <w:semiHidden/>
    <w:pPr>
      <w:spacing w:before="100" w:beforeAutospacing="1" w:after="100" w:afterAutospacing="1"/>
      <w:jc w:val="left"/>
    </w:pPr>
    <w:rPr>
      <w:sz w:val="24"/>
      <w:szCs w:val="24"/>
    </w:rPr>
  </w:style>
  <w:style w:type="paragraph" w:styleId="TOC2">
    <w:name w:val="toc 2"/>
    <w:basedOn w:val="Normal"/>
    <w:semiHidden/>
    <w:pPr>
      <w:pBdr>
        <w:top w:val="single" w:sz="4" w:space="0" w:color="auto"/>
        <w:bottom w:val="single" w:sz="4" w:space="1" w:color="auto"/>
      </w:pBdr>
      <w:tabs>
        <w:tab w:val="left" w:pos="504"/>
        <w:tab w:val="right" w:leader="dot" w:pos="7200"/>
      </w:tabs>
      <w:spacing w:before="120" w:after="0"/>
    </w:pPr>
    <w:rPr>
      <w:rFonts w:ascii="Arial" w:hAnsi="Arial" w:cs="Arial"/>
      <w:b/>
      <w:bCs/>
      <w:sz w:val="17"/>
      <w:szCs w:val="17"/>
    </w:rPr>
  </w:style>
  <w:style w:type="paragraph" w:styleId="FootnoteText">
    <w:name w:val="footnote text"/>
    <w:basedOn w:val="Normal"/>
    <w:link w:val="FootnoteTextChar"/>
    <w:semiHidden/>
  </w:style>
  <w:style w:type="paragraph" w:styleId="CommentText">
    <w:name w:val="annotation text"/>
    <w:basedOn w:val="Normal"/>
    <w:link w:val="CommentTextChar1"/>
    <w:semiHidden/>
    <w:pPr>
      <w:spacing w:before="100" w:beforeAutospacing="1" w:after="100" w:afterAutospacing="1"/>
      <w:jc w:val="left"/>
    </w:pPr>
    <w:rPr>
      <w:sz w:val="24"/>
      <w:szCs w:val="24"/>
    </w:rPr>
  </w:style>
  <w:style w:type="paragraph" w:customStyle="1" w:styleId="BodyTextFirst">
    <w:name w:val="Body Text First"/>
    <w:basedOn w:val="BodyText"/>
    <w:pPr>
      <w:ind w:firstLine="0"/>
    </w:pPr>
  </w:style>
  <w:style w:type="paragraph" w:customStyle="1" w:styleId="QFFeedback">
    <w:name w:val="QF Feedback"/>
    <w:basedOn w:val="Normal"/>
    <w:rsid w:val="00C932D2"/>
    <w:pPr>
      <w:spacing w:before="100" w:beforeAutospacing="1" w:after="100" w:afterAutospacing="1"/>
      <w:jc w:val="left"/>
    </w:pPr>
    <w:rPr>
      <w:rFonts w:ascii="Arial" w:hAnsi="Arial" w:cs="Arial"/>
      <w:iCs/>
    </w:rPr>
  </w:style>
  <w:style w:type="paragraph" w:customStyle="1" w:styleId="QFGrade">
    <w:name w:val="QF Grade"/>
    <w:basedOn w:val="Normal"/>
    <w:pPr>
      <w:keepNext/>
      <w:spacing w:before="100" w:beforeAutospacing="1" w:after="100" w:afterAutospacing="1"/>
      <w:jc w:val="left"/>
    </w:pPr>
    <w:rPr>
      <w:rFonts w:ascii="Arial" w:hAnsi="Arial" w:cs="Arial"/>
      <w:i/>
      <w:iCs/>
      <w:color w:val="0A4E83"/>
      <w:sz w:val="18"/>
      <w:szCs w:val="18"/>
    </w:rPr>
  </w:style>
  <w:style w:type="paragraph" w:customStyle="1" w:styleId="QFType">
    <w:name w:val="QF Type"/>
    <w:basedOn w:val="Normal"/>
    <w:pPr>
      <w:keepNext/>
      <w:spacing w:before="100" w:beforeAutospacing="1" w:after="100" w:afterAutospacing="1"/>
      <w:jc w:val="left"/>
    </w:pPr>
    <w:rPr>
      <w:rFonts w:ascii="Arial" w:hAnsi="Arial" w:cs="Arial"/>
      <w:i/>
      <w:iCs/>
      <w:color w:val="0A4E83"/>
      <w:sz w:val="18"/>
      <w:szCs w:val="18"/>
      <w:lang w:eastAsia="ko-KR"/>
    </w:rPr>
  </w:style>
  <w:style w:type="paragraph" w:customStyle="1" w:styleId="QFItemNumber">
    <w:name w:val="QF Item Number"/>
    <w:basedOn w:val="Normal"/>
    <w:next w:val="Cell"/>
    <w:rsid w:val="00CC7E76"/>
    <w:pPr>
      <w:numPr>
        <w:numId w:val="14"/>
      </w:numPr>
      <w:spacing w:before="0" w:after="0" w:line="240" w:lineRule="auto"/>
      <w:jc w:val="left"/>
    </w:pPr>
    <w:rPr>
      <w:rFonts w:ascii="Arial" w:hAnsi="Arial" w:cs="Arial"/>
      <w:bCs/>
      <w:szCs w:val="18"/>
    </w:rPr>
  </w:style>
  <w:style w:type="paragraph" w:customStyle="1" w:styleId="Cell">
    <w:name w:val="Cell"/>
    <w:rsid w:val="00871363"/>
    <w:pPr>
      <w:keepNext/>
      <w:spacing w:before="20" w:after="40"/>
      <w:ind w:left="40" w:right="144"/>
    </w:pPr>
    <w:rPr>
      <w:rFonts w:ascii="Arial" w:hAnsi="Arial" w:cs="Arial"/>
      <w:szCs w:val="18"/>
      <w:lang w:eastAsia="en-US"/>
    </w:rPr>
  </w:style>
  <w:style w:type="paragraph" w:styleId="Header">
    <w:name w:val="header"/>
    <w:basedOn w:val="Normal"/>
    <w:link w:val="HeaderChar"/>
    <w:pPr>
      <w:tabs>
        <w:tab w:val="right" w:pos="8306"/>
      </w:tabs>
      <w:spacing w:before="0" w:after="80"/>
      <w:ind w:left="-1440"/>
      <w:jc w:val="left"/>
    </w:pPr>
    <w:rPr>
      <w:rFonts w:ascii="Arial" w:hAnsi="Arial" w:cs="Arial"/>
      <w:b/>
      <w:bCs/>
      <w:sz w:val="16"/>
      <w:szCs w:val="16"/>
      <w:lang w:val="en-US"/>
    </w:rPr>
  </w:style>
  <w:style w:type="paragraph" w:styleId="Footer">
    <w:name w:val="footer"/>
    <w:basedOn w:val="Normal"/>
    <w:link w:val="FooterChar"/>
    <w:rsid w:val="00C3379D"/>
    <w:pPr>
      <w:tabs>
        <w:tab w:val="center" w:pos="5760"/>
        <w:tab w:val="right" w:pos="8029"/>
      </w:tabs>
      <w:spacing w:before="0" w:after="0"/>
      <w:ind w:left="1080" w:hanging="1080"/>
      <w:jc w:val="left"/>
    </w:pPr>
    <w:rPr>
      <w:rFonts w:ascii="Arial" w:hAnsi="Arial" w:cs="Arial"/>
      <w:sz w:val="14"/>
      <w:szCs w:val="14"/>
    </w:rPr>
  </w:style>
  <w:style w:type="paragraph" w:customStyle="1" w:styleId="TableHead">
    <w:name w:val="Table Head"/>
    <w:basedOn w:val="Normal"/>
    <w:rsid w:val="001B11E0"/>
    <w:pPr>
      <w:keepNext/>
      <w:spacing w:before="100" w:beforeAutospacing="1" w:after="100" w:afterAutospacing="1" w:line="200" w:lineRule="atLeast"/>
      <w:jc w:val="center"/>
    </w:pPr>
    <w:rPr>
      <w:rFonts w:ascii="Arial" w:hAnsi="Arial" w:cs="Arial"/>
      <w:b/>
      <w:bCs/>
      <w:szCs w:val="18"/>
    </w:rPr>
  </w:style>
  <w:style w:type="paragraph" w:customStyle="1" w:styleId="TableRowHead">
    <w:name w:val="Table Row Head"/>
    <w:basedOn w:val="Normal"/>
    <w:pPr>
      <w:keepNext/>
      <w:spacing w:before="100" w:beforeAutospacing="1" w:after="100" w:afterAutospacing="1" w:line="200" w:lineRule="atLeast"/>
      <w:jc w:val="left"/>
    </w:pPr>
    <w:rPr>
      <w:rFonts w:ascii="Arial" w:hAnsi="Arial" w:cs="Arial"/>
      <w:b/>
      <w:bCs/>
      <w:sz w:val="18"/>
      <w:szCs w:val="18"/>
    </w:rPr>
  </w:style>
  <w:style w:type="character" w:styleId="FootnoteReference">
    <w:name w:val="footnote reference"/>
    <w:semiHidden/>
    <w:rPr>
      <w:vertAlign w:val="superscript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table" w:styleId="TableGrid">
    <w:name w:val="Table Grid"/>
    <w:basedOn w:val="TableNormal"/>
    <w:rsid w:val="005E3B7C"/>
    <w:pPr>
      <w:spacing w:before="60" w:after="60" w:line="240" w:lineRule="atLeast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rsid w:val="00154A19"/>
    <w:rPr>
      <w:rFonts w:ascii="Arial" w:hAnsi="Arial" w:cs="Arial"/>
      <w:sz w:val="26"/>
      <w:szCs w:val="26"/>
      <w:lang w:eastAsia="en-US"/>
    </w:rPr>
  </w:style>
  <w:style w:type="paragraph" w:customStyle="1" w:styleId="QMultiChoice">
    <w:name w:val="Q Multi Choice"/>
    <w:basedOn w:val="Heading1"/>
    <w:next w:val="Normal"/>
    <w:uiPriority w:val="99"/>
    <w:rsid w:val="0034691F"/>
    <w:pPr>
      <w:tabs>
        <w:tab w:val="clear" w:pos="0"/>
        <w:tab w:val="clear" w:pos="1080"/>
        <w:tab w:val="num" w:pos="720"/>
      </w:tabs>
      <w:spacing w:before="360" w:after="60" w:line="240" w:lineRule="auto"/>
      <w:ind w:left="357" w:hanging="357"/>
    </w:pPr>
    <w:rPr>
      <w:rFonts w:ascii="Times New Roman" w:hAnsi="Times New Roman" w:cs="Times New Roman"/>
      <w:b/>
      <w:kern w:val="32"/>
      <w:sz w:val="24"/>
      <w:szCs w:val="20"/>
      <w:lang w:val="en-AU"/>
    </w:rPr>
  </w:style>
  <w:style w:type="character" w:customStyle="1" w:styleId="Heading1Char">
    <w:name w:val="Heading 1 Char"/>
    <w:basedOn w:val="DefaultParagraphFont"/>
    <w:link w:val="Heading1"/>
    <w:rsid w:val="0079634B"/>
    <w:rPr>
      <w:rFonts w:ascii="Arial" w:hAnsi="Arial" w:cs="Arial"/>
      <w:sz w:val="28"/>
      <w:szCs w:val="28"/>
      <w:lang w:eastAsia="en-US"/>
    </w:rPr>
  </w:style>
  <w:style w:type="character" w:customStyle="1" w:styleId="BodyTextChar">
    <w:name w:val="Body Text Char"/>
    <w:basedOn w:val="DefaultParagraphFont"/>
    <w:link w:val="BodyText"/>
    <w:rsid w:val="0079634B"/>
    <w:rPr>
      <w:lang w:eastAsia="en-US"/>
    </w:rPr>
  </w:style>
  <w:style w:type="character" w:customStyle="1" w:styleId="TitleChar">
    <w:name w:val="Title Char"/>
    <w:basedOn w:val="DefaultParagraphFont"/>
    <w:link w:val="Title"/>
    <w:rsid w:val="0079634B"/>
    <w:rPr>
      <w:rFonts w:ascii="Arial" w:hAnsi="Arial" w:cs="Arial"/>
      <w:b/>
      <w:sz w:val="32"/>
      <w:szCs w:val="32"/>
      <w:lang w:eastAsia="en-US"/>
    </w:rPr>
  </w:style>
  <w:style w:type="paragraph" w:styleId="ListParagraph">
    <w:name w:val="List Paragraph"/>
    <w:basedOn w:val="Normal"/>
    <w:uiPriority w:val="34"/>
    <w:qFormat/>
    <w:rsid w:val="0079634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F0250"/>
    <w:pPr>
      <w:spacing w:before="0" w:after="150" w:line="240" w:lineRule="auto"/>
      <w:jc w:val="left"/>
    </w:pPr>
    <w:rPr>
      <w:sz w:val="24"/>
      <w:szCs w:val="24"/>
      <w:lang w:val="en-US"/>
    </w:rPr>
  </w:style>
  <w:style w:type="paragraph" w:customStyle="1" w:styleId="BlockQuote">
    <w:name w:val="Block Quote"/>
    <w:basedOn w:val="Normal"/>
    <w:rsid w:val="00257EC9"/>
    <w:pPr>
      <w:ind w:left="360" w:right="360"/>
      <w:jc w:val="left"/>
    </w:pPr>
    <w:rPr>
      <w:rFonts w:ascii="Arial" w:eastAsiaTheme="minorEastAsia" w:hAnsi="Arial" w:cs="Arial"/>
      <w:sz w:val="18"/>
      <w:szCs w:val="18"/>
      <w:lang w:val="en-US"/>
    </w:rPr>
  </w:style>
  <w:style w:type="paragraph" w:customStyle="1" w:styleId="ListNumberalphaReset">
    <w:name w:val="List Number alpha Reset"/>
    <w:basedOn w:val="Normal"/>
    <w:rsid w:val="00E27A89"/>
    <w:pPr>
      <w:tabs>
        <w:tab w:val="num" w:pos="720"/>
      </w:tabs>
      <w:spacing w:before="0" w:after="0" w:line="240" w:lineRule="auto"/>
      <w:ind w:hanging="360"/>
      <w:jc w:val="left"/>
    </w:pPr>
    <w:rPr>
      <w:rFonts w:eastAsiaTheme="minorEastAsia"/>
      <w:sz w:val="2"/>
      <w:szCs w:val="2"/>
      <w:lang w:val="en-US"/>
    </w:rPr>
  </w:style>
  <w:style w:type="character" w:customStyle="1" w:styleId="apple-converted-space-h">
    <w:name w:val="apple-converted-space-h"/>
    <w:basedOn w:val="DefaultParagraphFont"/>
    <w:rsid w:val="007917F8"/>
  </w:style>
  <w:style w:type="character" w:styleId="Hyperlink">
    <w:name w:val="Hyperlink"/>
    <w:basedOn w:val="DefaultParagraphFont"/>
    <w:semiHidden/>
    <w:unhideWhenUsed/>
    <w:rsid w:val="00463DDC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6203AC"/>
  </w:style>
  <w:style w:type="paragraph" w:customStyle="1" w:styleId="incorrectanswer">
    <w:name w:val="incorrectanswer"/>
    <w:basedOn w:val="Normal"/>
    <w:rsid w:val="00D357ED"/>
    <w:pPr>
      <w:spacing w:before="100" w:beforeAutospacing="1" w:after="100" w:afterAutospacing="1" w:line="240" w:lineRule="auto"/>
      <w:jc w:val="left"/>
    </w:pPr>
    <w:rPr>
      <w:rFonts w:eastAsiaTheme="minorEastAsia"/>
      <w:sz w:val="24"/>
      <w:szCs w:val="24"/>
      <w:lang w:val="en-IN" w:eastAsia="en-IN"/>
    </w:rPr>
  </w:style>
  <w:style w:type="paragraph" w:customStyle="1" w:styleId="qmultichoice0">
    <w:name w:val="qmultichoice"/>
    <w:basedOn w:val="Normal"/>
    <w:rsid w:val="00D357ED"/>
    <w:pPr>
      <w:spacing w:before="100" w:beforeAutospacing="1" w:after="100" w:afterAutospacing="1" w:line="240" w:lineRule="auto"/>
      <w:jc w:val="left"/>
    </w:pPr>
    <w:rPr>
      <w:rFonts w:eastAsiaTheme="minorEastAsia"/>
      <w:sz w:val="24"/>
      <w:szCs w:val="24"/>
      <w:lang w:val="en-IN" w:eastAsia="en-IN"/>
    </w:rPr>
  </w:style>
  <w:style w:type="paragraph" w:customStyle="1" w:styleId="correctanswer">
    <w:name w:val="correctanswer"/>
    <w:basedOn w:val="Normal"/>
    <w:rsid w:val="00D357ED"/>
    <w:pPr>
      <w:spacing w:before="100" w:beforeAutospacing="1" w:after="100" w:afterAutospacing="1" w:line="240" w:lineRule="auto"/>
      <w:jc w:val="left"/>
    </w:pPr>
    <w:rPr>
      <w:rFonts w:eastAsiaTheme="minorEastAsia"/>
      <w:sz w:val="24"/>
      <w:szCs w:val="24"/>
      <w:lang w:val="en-IN" w:eastAsia="en-IN"/>
    </w:rPr>
  </w:style>
  <w:style w:type="character" w:customStyle="1" w:styleId="BodyTextIndentChar">
    <w:name w:val="Body Text Indent Char"/>
    <w:basedOn w:val="DefaultParagraphFont"/>
    <w:link w:val="BodyTextIndent"/>
    <w:locked/>
    <w:rsid w:val="0066496D"/>
    <w:rPr>
      <w:lang w:eastAsia="en-US"/>
    </w:rPr>
  </w:style>
  <w:style w:type="character" w:customStyle="1" w:styleId="Heading3Char">
    <w:name w:val="Heading 3 Char"/>
    <w:basedOn w:val="DefaultParagraphFont"/>
    <w:semiHidden/>
    <w:rsid w:val="0066496D"/>
    <w:rPr>
      <w:rFonts w:asciiTheme="majorHAnsi" w:eastAsiaTheme="majorEastAsia" w:hAnsiTheme="majorHAnsi" w:cstheme="majorBidi" w:hint="default"/>
      <w:color w:val="243F60" w:themeColor="accent1" w:themeShade="7F"/>
      <w:sz w:val="24"/>
      <w:szCs w:val="24"/>
      <w:lang w:val="en-US"/>
    </w:rPr>
  </w:style>
  <w:style w:type="character" w:customStyle="1" w:styleId="Heading4Char">
    <w:name w:val="Heading 4 Char"/>
    <w:basedOn w:val="DefaultParagraphFont"/>
    <w:semiHidden/>
    <w:rsid w:val="0066496D"/>
    <w:rPr>
      <w:rFonts w:asciiTheme="majorHAnsi" w:eastAsiaTheme="majorEastAsia" w:hAnsiTheme="majorHAnsi" w:cstheme="majorBidi" w:hint="default"/>
      <w:i/>
      <w:iCs/>
      <w:color w:val="365F91" w:themeColor="accent1" w:themeShade="BF"/>
      <w:lang w:val="en-US"/>
    </w:rPr>
  </w:style>
  <w:style w:type="character" w:customStyle="1" w:styleId="Heading5Char">
    <w:name w:val="Heading 5 Char"/>
    <w:basedOn w:val="DefaultParagraphFont"/>
    <w:semiHidden/>
    <w:rsid w:val="0066496D"/>
    <w:rPr>
      <w:rFonts w:asciiTheme="majorHAnsi" w:eastAsiaTheme="majorEastAsia" w:hAnsiTheme="majorHAnsi" w:cstheme="majorBidi" w:hint="default"/>
      <w:color w:val="365F91" w:themeColor="accent1" w:themeShade="BF"/>
      <w:lang w:val="en-US"/>
    </w:rPr>
  </w:style>
  <w:style w:type="paragraph" w:customStyle="1" w:styleId="msonormal0">
    <w:name w:val="msonormal"/>
    <w:basedOn w:val="Normal"/>
    <w:rsid w:val="0066496D"/>
    <w:pPr>
      <w:spacing w:before="100" w:beforeAutospacing="1" w:after="100" w:afterAutospacing="1" w:line="240" w:lineRule="auto"/>
      <w:jc w:val="left"/>
    </w:pPr>
    <w:rPr>
      <w:rFonts w:eastAsiaTheme="minorEastAsia"/>
      <w:sz w:val="24"/>
      <w:szCs w:val="24"/>
      <w:lang w:val="en-IN" w:eastAsia="en-IN"/>
    </w:rPr>
  </w:style>
  <w:style w:type="character" w:customStyle="1" w:styleId="FootnoteTextChar">
    <w:name w:val="Footnote Text Char"/>
    <w:basedOn w:val="DefaultParagraphFont"/>
    <w:link w:val="FootnoteText"/>
    <w:semiHidden/>
    <w:locked/>
    <w:rsid w:val="0066496D"/>
    <w:rPr>
      <w:lang w:eastAsia="en-US"/>
    </w:rPr>
  </w:style>
  <w:style w:type="character" w:customStyle="1" w:styleId="CommentTextChar">
    <w:name w:val="Comment Text Char"/>
    <w:basedOn w:val="DefaultParagraphFont"/>
    <w:semiHidden/>
    <w:locked/>
    <w:rsid w:val="0066496D"/>
    <w:rPr>
      <w:rFonts w:ascii="Times New Roman" w:eastAsiaTheme="minorEastAsia" w:hAnsi="Times New Roman" w:cs="Times New Roman" w:hint="default"/>
      <w:lang w:val="en-US"/>
    </w:rPr>
  </w:style>
  <w:style w:type="character" w:customStyle="1" w:styleId="HeaderChar">
    <w:name w:val="Header Char"/>
    <w:basedOn w:val="DefaultParagraphFont"/>
    <w:link w:val="Header"/>
    <w:locked/>
    <w:rsid w:val="0066496D"/>
    <w:rPr>
      <w:rFonts w:ascii="Arial" w:hAnsi="Arial" w:cs="Arial"/>
      <w:b/>
      <w:bCs/>
      <w:sz w:val="16"/>
      <w:szCs w:val="16"/>
      <w:lang w:val="en-US" w:eastAsia="en-US"/>
    </w:rPr>
  </w:style>
  <w:style w:type="character" w:customStyle="1" w:styleId="FooterChar">
    <w:name w:val="Footer Char"/>
    <w:basedOn w:val="DefaultParagraphFont"/>
    <w:link w:val="Footer"/>
    <w:locked/>
    <w:rsid w:val="0066496D"/>
    <w:rPr>
      <w:rFonts w:ascii="Arial" w:hAnsi="Arial" w:cs="Arial"/>
      <w:sz w:val="14"/>
      <w:szCs w:val="14"/>
      <w:lang w:eastAsia="en-US"/>
    </w:rPr>
  </w:style>
  <w:style w:type="character" w:customStyle="1" w:styleId="SubtitleChar">
    <w:name w:val="Subtitle Char"/>
    <w:basedOn w:val="DefaultParagraphFont"/>
    <w:link w:val="Subtitle"/>
    <w:locked/>
    <w:rsid w:val="0066496D"/>
    <w:rPr>
      <w:rFonts w:ascii="Arial" w:hAnsi="Arial" w:cs="Arial"/>
      <w:sz w:val="28"/>
      <w:szCs w:val="28"/>
      <w:lang w:eastAsia="en-US"/>
    </w:rPr>
  </w:style>
  <w:style w:type="paragraph" w:styleId="BlockText">
    <w:name w:val="Block Text"/>
    <w:basedOn w:val="Normal"/>
    <w:semiHidden/>
    <w:unhideWhenUsed/>
    <w:rsid w:val="0066496D"/>
    <w:pPr>
      <w:spacing w:line="220" w:lineRule="atLeast"/>
      <w:ind w:left="360" w:right="360"/>
      <w:jc w:val="left"/>
    </w:pPr>
    <w:rPr>
      <w:rFonts w:ascii="Arial" w:eastAsiaTheme="minorEastAsia" w:hAnsi="Arial" w:cs="Arial"/>
      <w:sz w:val="18"/>
      <w:szCs w:val="18"/>
      <w:lang w:val="en-US" w:eastAsia="en-IN"/>
    </w:rPr>
  </w:style>
  <w:style w:type="paragraph" w:customStyle="1" w:styleId="ListTitle">
    <w:name w:val="List Title"/>
    <w:basedOn w:val="Normal"/>
    <w:next w:val="BodyText"/>
    <w:rsid w:val="0066496D"/>
    <w:pPr>
      <w:spacing w:before="0" w:after="0"/>
      <w:ind w:left="360"/>
      <w:jc w:val="center"/>
    </w:pPr>
    <w:rPr>
      <w:rFonts w:ascii="Arial" w:eastAsiaTheme="minorEastAsia" w:hAnsi="Arial" w:cs="Arial"/>
      <w:b/>
      <w:bCs/>
      <w:lang w:val="en-IN" w:eastAsia="en-IN"/>
    </w:rPr>
  </w:style>
  <w:style w:type="paragraph" w:customStyle="1" w:styleId="ListNumberReset">
    <w:name w:val="List Number Reset"/>
    <w:basedOn w:val="Normal"/>
    <w:rsid w:val="0066496D"/>
    <w:pPr>
      <w:tabs>
        <w:tab w:val="num" w:pos="720"/>
      </w:tabs>
      <w:spacing w:before="0" w:after="0" w:line="240" w:lineRule="auto"/>
      <w:ind w:hanging="360"/>
      <w:jc w:val="center"/>
    </w:pPr>
    <w:rPr>
      <w:rFonts w:ascii="Arial" w:eastAsiaTheme="minorEastAsia" w:hAnsi="Arial" w:cs="Arial"/>
      <w:b/>
      <w:bCs/>
      <w:sz w:val="18"/>
      <w:szCs w:val="18"/>
      <w:lang w:val="en-US" w:eastAsia="en-IN"/>
    </w:rPr>
  </w:style>
  <w:style w:type="paragraph" w:customStyle="1" w:styleId="TableTitle">
    <w:name w:val="Table Title"/>
    <w:basedOn w:val="Normal"/>
    <w:rsid w:val="0066496D"/>
    <w:pPr>
      <w:keepNext/>
      <w:tabs>
        <w:tab w:val="left" w:pos="1080"/>
        <w:tab w:val="num" w:pos="1440"/>
      </w:tabs>
      <w:spacing w:before="100" w:beforeAutospacing="1" w:after="100" w:afterAutospacing="1"/>
      <w:ind w:left="1080" w:hanging="1080"/>
      <w:jc w:val="left"/>
    </w:pPr>
    <w:rPr>
      <w:rFonts w:ascii="Arial" w:eastAsiaTheme="minorEastAsia" w:hAnsi="Arial" w:cs="Arial"/>
      <w:b/>
      <w:bCs/>
      <w:sz w:val="18"/>
      <w:szCs w:val="18"/>
      <w:lang w:val="en-US" w:eastAsia="en-IN"/>
    </w:rPr>
  </w:style>
  <w:style w:type="paragraph" w:customStyle="1" w:styleId="ListNumberalpha">
    <w:name w:val="List Number alpha"/>
    <w:basedOn w:val="Normal"/>
    <w:rsid w:val="0066496D"/>
    <w:pPr>
      <w:tabs>
        <w:tab w:val="num" w:pos="360"/>
        <w:tab w:val="num" w:pos="1440"/>
      </w:tabs>
      <w:spacing w:before="0" w:after="0"/>
      <w:ind w:left="360" w:hanging="360"/>
      <w:jc w:val="left"/>
    </w:pPr>
    <w:rPr>
      <w:rFonts w:eastAsiaTheme="minorEastAsia"/>
      <w:lang w:val="en-US" w:eastAsia="en-IN"/>
    </w:rPr>
  </w:style>
  <w:style w:type="paragraph" w:customStyle="1" w:styleId="Figure">
    <w:name w:val="Figure"/>
    <w:basedOn w:val="BodyText"/>
    <w:next w:val="BodyText"/>
    <w:rsid w:val="0066496D"/>
    <w:pPr>
      <w:keepNext/>
      <w:spacing w:line="240" w:lineRule="auto"/>
      <w:ind w:firstLine="0"/>
      <w:jc w:val="left"/>
    </w:pPr>
    <w:rPr>
      <w:rFonts w:eastAsiaTheme="minorEastAsia"/>
      <w:lang w:val="en-US" w:eastAsia="en-IN"/>
    </w:rPr>
  </w:style>
  <w:style w:type="paragraph" w:customStyle="1" w:styleId="QFNormal">
    <w:name w:val="QF Normal"/>
    <w:basedOn w:val="Normal"/>
    <w:rsid w:val="0066496D"/>
    <w:pPr>
      <w:spacing w:line="220" w:lineRule="atLeast"/>
      <w:jc w:val="left"/>
    </w:pPr>
    <w:rPr>
      <w:rFonts w:ascii="Arial" w:eastAsiaTheme="minorEastAsia" w:hAnsi="Arial" w:cs="Arial"/>
      <w:sz w:val="18"/>
      <w:szCs w:val="18"/>
      <w:lang w:val="en-US" w:eastAsia="en-IN"/>
    </w:rPr>
  </w:style>
  <w:style w:type="paragraph" w:customStyle="1" w:styleId="QFHeading">
    <w:name w:val="QF Heading"/>
    <w:basedOn w:val="Normal"/>
    <w:next w:val="QFNormal"/>
    <w:rsid w:val="0066496D"/>
    <w:pPr>
      <w:spacing w:before="120"/>
      <w:jc w:val="left"/>
    </w:pPr>
    <w:rPr>
      <w:rFonts w:ascii="Arial" w:eastAsiaTheme="minorEastAsia" w:hAnsi="Arial" w:cs="Arial"/>
      <w:b/>
      <w:bCs/>
      <w:i/>
      <w:iCs/>
      <w:sz w:val="24"/>
      <w:szCs w:val="24"/>
      <w:lang w:val="en-US" w:eastAsia="en-IN"/>
    </w:rPr>
  </w:style>
  <w:style w:type="paragraph" w:customStyle="1" w:styleId="QFName">
    <w:name w:val="QF Name"/>
    <w:basedOn w:val="Normal"/>
    <w:rsid w:val="0066496D"/>
    <w:pPr>
      <w:keepNext/>
      <w:spacing w:before="100" w:beforeAutospacing="1" w:after="100" w:afterAutospacing="1"/>
      <w:jc w:val="left"/>
    </w:pPr>
    <w:rPr>
      <w:rFonts w:ascii="Arial" w:eastAsiaTheme="minorEastAsia" w:hAnsi="Arial" w:cs="Arial"/>
      <w:i/>
      <w:iCs/>
      <w:sz w:val="18"/>
      <w:szCs w:val="18"/>
      <w:lang w:val="en-US" w:eastAsia="en-IN"/>
    </w:rPr>
  </w:style>
  <w:style w:type="paragraph" w:customStyle="1" w:styleId="QFWeight">
    <w:name w:val="QF Weight"/>
    <w:basedOn w:val="Normal"/>
    <w:rsid w:val="0066496D"/>
    <w:pPr>
      <w:keepNext/>
      <w:spacing w:before="100" w:beforeAutospacing="1" w:after="100" w:afterAutospacing="1"/>
      <w:jc w:val="right"/>
    </w:pPr>
    <w:rPr>
      <w:rFonts w:ascii="Arial" w:eastAsiaTheme="minorEastAsia" w:hAnsi="Arial" w:cs="Arial"/>
      <w:i/>
      <w:iCs/>
      <w:sz w:val="18"/>
      <w:szCs w:val="18"/>
      <w:lang w:val="en-US" w:eastAsia="en-IN"/>
    </w:rPr>
  </w:style>
  <w:style w:type="paragraph" w:customStyle="1" w:styleId="QFCaseStudy">
    <w:name w:val="QF CaseStudy"/>
    <w:basedOn w:val="Normal"/>
    <w:rsid w:val="0066496D"/>
    <w:pPr>
      <w:spacing w:before="100" w:beforeAutospacing="1" w:after="100" w:afterAutospacing="1" w:line="220" w:lineRule="atLeast"/>
      <w:jc w:val="left"/>
    </w:pPr>
    <w:rPr>
      <w:rFonts w:ascii="Arial" w:eastAsiaTheme="minorEastAsia" w:hAnsi="Arial" w:cs="Arial"/>
      <w:sz w:val="18"/>
      <w:szCs w:val="18"/>
      <w:lang w:val="en-US" w:eastAsia="en-IN"/>
    </w:rPr>
  </w:style>
  <w:style w:type="paragraph" w:customStyle="1" w:styleId="QFAnswer">
    <w:name w:val="QF Answer"/>
    <w:basedOn w:val="Normal"/>
    <w:rsid w:val="0066496D"/>
    <w:pPr>
      <w:spacing w:before="100" w:beforeAutospacing="1" w:after="100" w:afterAutospacing="1"/>
      <w:jc w:val="left"/>
    </w:pPr>
    <w:rPr>
      <w:rFonts w:ascii="Arial" w:eastAsiaTheme="minorEastAsia" w:hAnsi="Arial" w:cs="Arial"/>
      <w:sz w:val="18"/>
      <w:szCs w:val="18"/>
      <w:lang w:val="en-US" w:eastAsia="en-IN"/>
    </w:rPr>
  </w:style>
  <w:style w:type="paragraph" w:customStyle="1" w:styleId="spacer">
    <w:name w:val="spacer"/>
    <w:rsid w:val="0066496D"/>
    <w:rPr>
      <w:rFonts w:ascii="Arial" w:eastAsiaTheme="minorEastAsia" w:hAnsi="Arial" w:cs="Arial"/>
      <w:color w:val="FFFFFF"/>
      <w:sz w:val="2"/>
      <w:szCs w:val="2"/>
      <w:lang w:val="en-US" w:eastAsia="en-IN"/>
    </w:rPr>
  </w:style>
  <w:style w:type="paragraph" w:customStyle="1" w:styleId="Cell2">
    <w:name w:val="Cell2"/>
    <w:basedOn w:val="Normal"/>
    <w:rsid w:val="0066496D"/>
    <w:pPr>
      <w:keepNext/>
      <w:spacing w:before="20" w:after="20" w:line="240" w:lineRule="auto"/>
      <w:ind w:left="40"/>
      <w:jc w:val="left"/>
    </w:pPr>
    <w:rPr>
      <w:rFonts w:eastAsiaTheme="minorEastAsia"/>
      <w:lang w:val="en-US" w:eastAsia="en-IN"/>
    </w:rPr>
  </w:style>
  <w:style w:type="paragraph" w:customStyle="1" w:styleId="TableNote">
    <w:name w:val="Table Note"/>
    <w:basedOn w:val="Normal"/>
    <w:rsid w:val="0066496D"/>
    <w:pPr>
      <w:spacing w:before="20" w:after="20" w:line="240" w:lineRule="auto"/>
      <w:jc w:val="left"/>
    </w:pPr>
    <w:rPr>
      <w:rFonts w:ascii="Arial" w:eastAsiaTheme="minorEastAsia" w:hAnsi="Arial" w:cs="Arial"/>
      <w:sz w:val="18"/>
      <w:szCs w:val="18"/>
      <w:lang w:val="en-US" w:eastAsia="en-IN"/>
    </w:rPr>
  </w:style>
  <w:style w:type="character" w:styleId="CommentReference">
    <w:name w:val="annotation reference"/>
    <w:basedOn w:val="DefaultParagraphFont"/>
    <w:semiHidden/>
    <w:unhideWhenUsed/>
    <w:rsid w:val="0066496D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66496D"/>
    <w:pPr>
      <w:spacing w:before="60" w:beforeAutospacing="0" w:after="60" w:afterAutospacing="0" w:line="240" w:lineRule="auto"/>
    </w:pPr>
    <w:rPr>
      <w:rFonts w:eastAsiaTheme="minorEastAsia"/>
      <w:b/>
      <w:bCs/>
      <w:sz w:val="20"/>
      <w:szCs w:val="20"/>
      <w:lang w:val="en-US" w:eastAsia="en-IN"/>
    </w:rPr>
  </w:style>
  <w:style w:type="character" w:customStyle="1" w:styleId="CommentTextChar1">
    <w:name w:val="Comment Text Char1"/>
    <w:basedOn w:val="DefaultParagraphFont"/>
    <w:link w:val="CommentText"/>
    <w:semiHidden/>
    <w:rsid w:val="0066496D"/>
    <w:rPr>
      <w:sz w:val="24"/>
      <w:szCs w:val="24"/>
      <w:lang w:eastAsia="en-US"/>
    </w:rPr>
  </w:style>
  <w:style w:type="character" w:customStyle="1" w:styleId="CommentSubjectChar">
    <w:name w:val="Comment Subject Char"/>
    <w:basedOn w:val="CommentTextChar1"/>
    <w:link w:val="CommentSubject"/>
    <w:semiHidden/>
    <w:rsid w:val="0066496D"/>
    <w:rPr>
      <w:rFonts w:eastAsiaTheme="minorEastAsia"/>
      <w:b/>
      <w:bCs/>
      <w:sz w:val="24"/>
      <w:szCs w:val="24"/>
      <w:lang w:val="en-US" w:eastAsia="en-IN"/>
    </w:rPr>
  </w:style>
  <w:style w:type="paragraph" w:styleId="BalloonText">
    <w:name w:val="Balloon Text"/>
    <w:basedOn w:val="Normal"/>
    <w:link w:val="BalloonTextChar"/>
    <w:semiHidden/>
    <w:unhideWhenUsed/>
    <w:rsid w:val="0066496D"/>
    <w:pPr>
      <w:spacing w:before="0" w:after="0" w:line="240" w:lineRule="auto"/>
      <w:jc w:val="left"/>
    </w:pPr>
    <w:rPr>
      <w:rFonts w:ascii="Segoe UI" w:eastAsiaTheme="minorEastAsia" w:hAnsi="Segoe UI" w:cs="Segoe UI"/>
      <w:sz w:val="18"/>
      <w:szCs w:val="18"/>
      <w:lang w:val="en-US" w:eastAsia="en-IN"/>
    </w:rPr>
  </w:style>
  <w:style w:type="character" w:customStyle="1" w:styleId="BalloonTextChar">
    <w:name w:val="Balloon Text Char"/>
    <w:basedOn w:val="DefaultParagraphFont"/>
    <w:link w:val="BalloonText"/>
    <w:semiHidden/>
    <w:rsid w:val="0066496D"/>
    <w:rPr>
      <w:rFonts w:ascii="Segoe UI" w:eastAsiaTheme="minorEastAsia" w:hAnsi="Segoe UI" w:cs="Segoe UI"/>
      <w:sz w:val="18"/>
      <w:szCs w:val="18"/>
      <w:lang w:val="en-US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38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42779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00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78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899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50307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439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8111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840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7172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624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2202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446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98010">
          <w:marLeft w:val="3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22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2714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3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12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93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34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81021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800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40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800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5246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601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3084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806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iso-8859-1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d\AppData\Roaming\Microsoft\Templates\moodleQues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moodleQuestion</Template>
  <TotalTime>4</TotalTime>
  <Pages>9</Pages>
  <Words>1116</Words>
  <Characters>6364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Moodle2Word Style Template</vt:lpstr>
    </vt:vector>
  </TitlesOfParts>
  <Company>XML Workshop Ltd.</Company>
  <LinksUpToDate>false</LinksUpToDate>
  <CharactersWithSpaces>7466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Moodle2Word Style Template</dc:title>
  <dc:creator>rod</dc:creator>
  <cp:keywords>HCLClassification=Public</cp:keywords>
  <cp:lastModifiedBy>Namrata Marathe</cp:lastModifiedBy>
  <cp:revision>6</cp:revision>
  <cp:lastPrinted>2009-03-13T17:29:00Z</cp:lastPrinted>
  <dcterms:created xsi:type="dcterms:W3CDTF">2022-03-31T17:17:00Z</dcterms:created>
  <dcterms:modified xsi:type="dcterms:W3CDTF">2023-07-25T06:57:00Z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oodleURL">
    <vt:lpwstr>http://www.moodle2word.net/</vt:lpwstr>
  </property>
  <property fmtid="{D5CDD505-2E9C-101B-9397-08002B2CF9AE}" pid="3" name="DC.Type">
    <vt:lpwstr>Question</vt:lpwstr>
  </property>
  <property fmtid="{D5CDD505-2E9C-101B-9397-08002B2CF9AE}" pid="4" name="moodleQuestionSeqNum">
    <vt:i4>4</vt:i4>
  </property>
  <property fmtid="{D5CDD505-2E9C-101B-9397-08002B2CF9AE}" pid="5" name="yawcToolbarBehaviour">
    <vt:lpwstr>doNothing</vt:lpwstr>
  </property>
  <property fmtid="{D5CDD505-2E9C-101B-9397-08002B2CF9AE}" pid="6" name="moodleCourseID">
    <vt:lpwstr>2</vt:lpwstr>
  </property>
  <property fmtid="{D5CDD505-2E9C-101B-9397-08002B2CF9AE}" pid="7" name="moodleLanguage">
    <vt:lpwstr>en</vt:lpwstr>
  </property>
  <property fmtid="{D5CDD505-2E9C-101B-9397-08002B2CF9AE}" pid="8" name="moodleRelease">
    <vt:lpwstr>2.8</vt:lpwstr>
  </property>
  <property fmtid="{D5CDD505-2E9C-101B-9397-08002B2CF9AE}" pid="9" name="moodleQuestion">
    <vt:lpwstr>Question</vt:lpwstr>
  </property>
  <property fmtid="{D5CDD505-2E9C-101B-9397-08002B2CF9AE}" pid="10" name="moodleCategory">
    <vt:lpwstr>Category name</vt:lpwstr>
  </property>
  <property fmtid="{D5CDD505-2E9C-101B-9397-08002B2CF9AE}" pid="11" name="TitusGUID">
    <vt:lpwstr>fbd23ea2-d0af-4f98-bb28-9d47a88c3d2d</vt:lpwstr>
  </property>
  <property fmtid="{D5CDD505-2E9C-101B-9397-08002B2CF9AE}" pid="12" name="HCL_Cla5s_D6">
    <vt:lpwstr>False</vt:lpwstr>
  </property>
  <property fmtid="{D5CDD505-2E9C-101B-9397-08002B2CF9AE}" pid="13" name="HCLClassD6">
    <vt:lpwstr>False</vt:lpwstr>
  </property>
  <property fmtid="{D5CDD505-2E9C-101B-9397-08002B2CF9AE}" pid="14" name="HCLClassification">
    <vt:lpwstr>HCL_Cla5s_Publ1c</vt:lpwstr>
  </property>
</Properties>
</file>