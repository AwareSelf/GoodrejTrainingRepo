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9B26" w14:textId="77777777" w:rsidR="003124FF" w:rsidRPr="00036F8B" w:rsidRDefault="00650D48" w:rsidP="009A6EA4">
      <w:pPr>
        <w:pStyle w:val="Title"/>
        <w:rPr>
          <w:b w:val="0"/>
          <w:color w:val="000000" w:themeColor="text1"/>
          <w:sz w:val="20"/>
          <w:szCs w:val="20"/>
        </w:rPr>
      </w:pPr>
      <w:r w:rsidRPr="00036F8B">
        <w:rPr>
          <w:b w:val="0"/>
          <w:color w:val="000000" w:themeColor="text1"/>
          <w:sz w:val="20"/>
          <w:szCs w:val="20"/>
        </w:rPr>
        <w:t>HCL TSS ASSESSMENT</w:t>
      </w:r>
    </w:p>
    <w:p w14:paraId="489FA944" w14:textId="0E339CDF" w:rsidR="00B10CB7" w:rsidRPr="00DA7F86" w:rsidRDefault="00CA218C" w:rsidP="0079634B">
      <w:pPr>
        <w:pStyle w:val="Heading1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>DQ_SE_DAY_</w:t>
      </w:r>
      <w:r w:rsidR="00D31322">
        <w:rPr>
          <w:color w:val="000000" w:themeColor="text1"/>
          <w:sz w:val="24"/>
          <w:szCs w:val="20"/>
        </w:rPr>
        <w:t>5</w:t>
      </w:r>
    </w:p>
    <w:p w14:paraId="302D72D7" w14:textId="77777777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Q1</w:t>
      </w:r>
      <w:r w:rsidR="002657F7" w:rsidRPr="00036F8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5"/>
        <w:gridCol w:w="666"/>
      </w:tblGrid>
      <w:tr w:rsidR="00FB73C7" w:rsidRPr="00036F8B" w14:paraId="4AE3CA3D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B737A" w14:textId="190D9402" w:rsidR="00631287" w:rsidRPr="00036F8B" w:rsidRDefault="00CA218C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Which </w:t>
            </w:r>
            <w:r w:rsidR="00B06FE1">
              <w:rPr>
                <w:color w:val="000000" w:themeColor="text1"/>
                <w:szCs w:val="20"/>
              </w:rPr>
              <w:t xml:space="preserve">of below </w:t>
            </w:r>
            <w:r w:rsidR="00C95B23">
              <w:rPr>
                <w:color w:val="000000" w:themeColor="text1"/>
                <w:szCs w:val="20"/>
              </w:rPr>
              <w:t>is not a numeric datatype</w:t>
            </w:r>
            <w:r w:rsidR="00B06FE1"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F33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631287" w:rsidRPr="00036F8B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9ABE39E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506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3CC9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E887877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1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B1F2" w14:textId="77777777" w:rsidR="0066496D" w:rsidRPr="00036F8B" w:rsidRDefault="0066496D" w:rsidP="00631287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CA218C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06DE6E7B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481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58D66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5BFCA15C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111C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59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507654F" w14:textId="77777777" w:rsidTr="002657F7">
        <w:trPr>
          <w:cantSplit/>
          <w:tblHeader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1B2B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A04C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737E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E71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9018B1" w:rsidRPr="00036F8B" w14:paraId="353F8D10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64165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C79448" w14:textId="1098DE91" w:rsidR="009018B1" w:rsidRPr="00306F1D" w:rsidRDefault="00C95B23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byte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09122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C8C4E" w14:textId="77777777" w:rsidR="009018B1" w:rsidRPr="007056D8" w:rsidRDefault="00CA218C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C3FEBD8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7B0C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646C34" w14:textId="56CE453D" w:rsidR="00C94A7B" w:rsidRPr="00306F1D" w:rsidRDefault="00C95B23" w:rsidP="00C94A7B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97CF7F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00155A" w14:textId="50602C40" w:rsidR="009018B1" w:rsidRPr="007056D8" w:rsidRDefault="003448A5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D08FFBA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7A89D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1C85A6" w14:textId="65F5D60C" w:rsidR="009018B1" w:rsidRPr="00306F1D" w:rsidRDefault="00C95B23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3FF976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51FAA3" w14:textId="77777777" w:rsidR="009018B1" w:rsidRPr="007056D8" w:rsidRDefault="00CA218C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7BAE1896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76B79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F2BFD3" w14:textId="084C115C" w:rsidR="009018B1" w:rsidRPr="00306F1D" w:rsidRDefault="00C95B23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short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5C458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A0A69" w14:textId="6366D6F8" w:rsidR="009018B1" w:rsidRPr="007056D8" w:rsidRDefault="00B06FE1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5BF7A7C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266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3D9F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CE6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C51B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F9AB012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C76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62F17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98C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23F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2C6B82C8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1674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2CB6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12CDD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186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8D86D1D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4ECF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30C42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9FB9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CCB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36B3F56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EA2D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D984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5479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796A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3959324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9A8B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9A86D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F4FC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4CB5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621D1C0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A2B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00C1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B784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264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65BF6110" w14:textId="77777777" w:rsidTr="002657F7">
        <w:trPr>
          <w:cantSplit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89D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13087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79FBA197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5730495" w14:textId="1A440DDC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Q2</w:t>
      </w:r>
      <w:r w:rsidR="00CA218C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7F1531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28316ED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3A32A" w14:textId="218745B5" w:rsidR="0066496D" w:rsidRPr="00036F8B" w:rsidRDefault="00B06FE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</w:t>
            </w:r>
            <w:r w:rsidR="0036167B">
              <w:rPr>
                <w:color w:val="000000" w:themeColor="text1"/>
                <w:szCs w:val="20"/>
              </w:rPr>
              <w:t xml:space="preserve">hich of the following </w:t>
            </w:r>
            <w:r w:rsidR="00C95B23">
              <w:rPr>
                <w:color w:val="000000" w:themeColor="text1"/>
                <w:szCs w:val="20"/>
              </w:rPr>
              <w:t>is correct size of long datatype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76B3" w14:textId="2001FE8E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454A3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5F1F361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628B1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3C81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6833E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5BE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2CD84" w14:textId="02C5B0E2" w:rsidR="0066496D" w:rsidRPr="00036F8B" w:rsidRDefault="00454A3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FF6A3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47273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7918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A8521E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41C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F0A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C9B5A73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198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4439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1D7F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E07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0B1E3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B52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D8A9E2" w14:textId="5D81ADE4" w:rsidR="0066496D" w:rsidRPr="00036F8B" w:rsidRDefault="00C95B2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2 bytes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A2CD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67FCF" w14:textId="60BE2252" w:rsidR="0066496D" w:rsidRPr="00036F8B" w:rsidRDefault="00454A3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FA91AE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8AC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B67CCA" w14:textId="432780B6" w:rsidR="0066496D" w:rsidRPr="00036F8B" w:rsidRDefault="00C95B2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4 bytes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E3290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6AEB6" w14:textId="0D768D87" w:rsidR="0066496D" w:rsidRPr="00036F8B" w:rsidRDefault="00EC660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65CE9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4F9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C04E6" w14:textId="2C48B22F" w:rsidR="0066496D" w:rsidRPr="00036F8B" w:rsidRDefault="00635996" w:rsidP="00635996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</w:t>
            </w:r>
            <w:r w:rsidR="00C95B23">
              <w:rPr>
                <w:color w:val="000000" w:themeColor="text1"/>
                <w:szCs w:val="20"/>
              </w:rPr>
              <w:t>8 bytes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4ADC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C0E19" w14:textId="35D0EA7A" w:rsidR="0066496D" w:rsidRPr="00036F8B" w:rsidRDefault="003448A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9E8819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44ED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41D7BC" w14:textId="37F63589" w:rsidR="0066496D" w:rsidRPr="00036F8B" w:rsidRDefault="00C95B2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E3FA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BF8E7" w14:textId="41BB6107" w:rsidR="0066496D" w:rsidRPr="00036F8B" w:rsidRDefault="00F83DF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79829C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8F9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78D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64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9B95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905127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11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F9E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EB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B5BF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A237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5CB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A5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B5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2782C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DA0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DF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4F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8288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CB6411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208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A28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2954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540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9400DC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C3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15E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803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237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49BCBE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6A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AB7C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A3B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D8B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7E5303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96A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67A7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E76EFD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3DCDB3C" w14:textId="0ED35319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Q3</w:t>
      </w:r>
      <w:r w:rsidR="007300F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A334B2">
        <w:rPr>
          <w:color w:val="000000" w:themeColor="text1"/>
          <w:sz w:val="20"/>
          <w:szCs w:val="20"/>
        </w:rPr>
        <w:t>SE,</w:t>
      </w:r>
      <w:r w:rsidR="002E0E3C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58A58ED2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3607F" w14:textId="7DA8487F" w:rsidR="0066496D" w:rsidRPr="00036F8B" w:rsidRDefault="000D202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</w:t>
            </w:r>
            <w:r w:rsidR="003E72CD">
              <w:rPr>
                <w:color w:val="000000" w:themeColor="text1"/>
                <w:szCs w:val="20"/>
              </w:rPr>
              <w:t>hich of the following</w:t>
            </w:r>
            <w:r w:rsidR="00032A23">
              <w:rPr>
                <w:color w:val="000000" w:themeColor="text1"/>
                <w:szCs w:val="20"/>
              </w:rPr>
              <w:t xml:space="preserve"> </w:t>
            </w:r>
            <w:r w:rsidR="000C76A4">
              <w:rPr>
                <w:color w:val="000000" w:themeColor="text1"/>
                <w:szCs w:val="20"/>
              </w:rPr>
              <w:t xml:space="preserve">is not </w:t>
            </w:r>
            <w:r w:rsidR="00073B0C">
              <w:rPr>
                <w:color w:val="000000" w:themeColor="text1"/>
                <w:szCs w:val="20"/>
              </w:rPr>
              <w:t>a logical operator?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9977D" w14:textId="0C1361C3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A61690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177A3F9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4E42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1B28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9813D8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5F17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E82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1A9A05E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1BB4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A9A30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39DBAD4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0EF9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466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F0130D4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6619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DA1F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BC5F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58B6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0A0A03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B030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F8DAA" w14:textId="4DA61CD1" w:rsidR="0066496D" w:rsidRPr="00036F8B" w:rsidRDefault="00073B0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&amp;&amp;</w:t>
            </w:r>
            <w:r w:rsidR="000D2020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A8B1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71DD7" w14:textId="1441FBF0" w:rsidR="0066496D" w:rsidRPr="00036F8B" w:rsidRDefault="0021637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17E78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3E8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1D33A" w14:textId="04D2A159" w:rsidR="0066496D" w:rsidRPr="00036F8B" w:rsidRDefault="00073B0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!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14C0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E4C36" w14:textId="4206BD4C" w:rsidR="0066496D" w:rsidRPr="00036F8B" w:rsidRDefault="0077542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ACB425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36D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01D4E9" w14:textId="6A8C2A75" w:rsidR="0066496D" w:rsidRPr="00036F8B" w:rsidRDefault="00073B0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||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1EEE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7AC61" w14:textId="025108E6" w:rsidR="0066496D" w:rsidRPr="00036F8B" w:rsidRDefault="00073B0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ED692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7BE0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2743A" w14:textId="6A4CB833" w:rsidR="0066496D" w:rsidRPr="00036F8B" w:rsidRDefault="00073B0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==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1B2C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56B97" w14:textId="2923BFF7" w:rsidR="0066496D" w:rsidRPr="00036F8B" w:rsidRDefault="003448A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DD64E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F8C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278F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F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C5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D44E07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44D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5D5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0F4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920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EDCA33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478A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20F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F7C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E48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02773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DB0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7920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8FB7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2F8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064FA5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556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D37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F319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DE13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D6183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4471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7869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2E47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25C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27DA3A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AE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F7C9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C15C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D756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2867D7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CBA4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20F0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C8831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5FED26B9" w14:textId="51BAD51D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Q4</w:t>
      </w:r>
      <w:r w:rsidR="000C46BF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C46BF">
        <w:rPr>
          <w:color w:val="000000" w:themeColor="text1"/>
          <w:sz w:val="20"/>
          <w:szCs w:val="20"/>
        </w:rPr>
        <w:t>SE,</w:t>
      </w:r>
      <w:r w:rsidR="00A16B90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504C89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37FB2" w14:textId="5844E5D6" w:rsidR="0066496D" w:rsidRPr="00036F8B" w:rsidRDefault="000B7A0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</w:t>
            </w:r>
            <w:r w:rsidR="00A16B90">
              <w:rPr>
                <w:color w:val="000000" w:themeColor="text1"/>
                <w:szCs w:val="20"/>
              </w:rPr>
              <w:t xml:space="preserve">loop construct will run </w:t>
            </w:r>
            <w:proofErr w:type="spellStart"/>
            <w:r w:rsidR="00A16B90">
              <w:rPr>
                <w:color w:val="000000" w:themeColor="text1"/>
                <w:szCs w:val="20"/>
              </w:rPr>
              <w:t>atleast</w:t>
            </w:r>
            <w:proofErr w:type="spellEnd"/>
            <w:r w:rsidR="00A16B90">
              <w:rPr>
                <w:color w:val="000000" w:themeColor="text1"/>
                <w:szCs w:val="20"/>
              </w:rPr>
              <w:t xml:space="preserve"> once</w:t>
            </w:r>
            <w:r w:rsidR="00680A57"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6862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427A81D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FA3C5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A73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0594105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4419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51CF1" w14:textId="63D997A2" w:rsidR="0066496D" w:rsidRPr="00036F8B" w:rsidRDefault="0066496D" w:rsidP="00483456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AA5D4D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436C790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465D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1A2A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86915C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BF9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FC65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60A0C5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5E37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C458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85A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7BB7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2E94AA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EC2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853C8" w14:textId="78677AE3" w:rsidR="0066496D" w:rsidRPr="00036F8B" w:rsidRDefault="00A16B9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If – else loop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301A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A0B6" w14:textId="174FDC0A" w:rsidR="0066496D" w:rsidRPr="00036F8B" w:rsidRDefault="008A098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A7C308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2792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FCBAD" w14:textId="28B6451F" w:rsidR="0066496D" w:rsidRPr="00036F8B" w:rsidRDefault="00FC4B9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</w:t>
            </w:r>
            <w:r w:rsidR="00A16B90">
              <w:rPr>
                <w:color w:val="000000" w:themeColor="text1"/>
                <w:szCs w:val="20"/>
              </w:rPr>
              <w:t>or loop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5905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B03E" w14:textId="263CDF12" w:rsidR="0066496D" w:rsidRPr="00036F8B" w:rsidRDefault="00B747A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975FE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D4D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17B9C9" w14:textId="081757E0" w:rsidR="0066496D" w:rsidRPr="00036F8B" w:rsidRDefault="00FC4B9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</w:t>
            </w:r>
            <w:r w:rsidR="00A16B90">
              <w:rPr>
                <w:color w:val="000000" w:themeColor="text1"/>
                <w:szCs w:val="20"/>
              </w:rPr>
              <w:t>hile loop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F15A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EAC5D" w14:textId="7402F276" w:rsidR="0066496D" w:rsidRPr="00036F8B" w:rsidRDefault="00037F5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67EA64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7CF6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C8720" w14:textId="594E4BF6" w:rsidR="0066496D" w:rsidRPr="00036F8B" w:rsidRDefault="00A16B9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do-while loop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88EE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ED0D7" w14:textId="106AA908" w:rsidR="0066496D" w:rsidRPr="00036F8B" w:rsidRDefault="003448A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B2CC29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4B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35B8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BA11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FAE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4EAE7A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301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A51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3BD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D5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5C71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D5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FB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41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DF1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84200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48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79BB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D733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57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605631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CA9F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06BC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27F7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1B6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00143D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86E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681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F2DA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816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B5F6E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58E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A62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2B7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3B4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766E508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ECBC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D96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216D55F3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7A871048" w14:textId="796A6E6D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Q5</w:t>
      </w:r>
      <w:r w:rsidR="00640728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640728">
        <w:rPr>
          <w:color w:val="000000" w:themeColor="text1"/>
          <w:sz w:val="20"/>
          <w:szCs w:val="20"/>
        </w:rPr>
        <w:t>SE,</w:t>
      </w:r>
      <w:r w:rsidR="00493FFA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AAB4CD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6AFA6" w14:textId="77777777" w:rsidR="0066496D" w:rsidRDefault="00D872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</w:t>
            </w:r>
            <w:r w:rsidR="00493FFA">
              <w:rPr>
                <w:color w:val="000000" w:themeColor="text1"/>
                <w:szCs w:val="20"/>
              </w:rPr>
              <w:t xml:space="preserve">at will be output for below for </w:t>
            </w:r>
            <w:proofErr w:type="gramStart"/>
            <w:r w:rsidR="00493FFA">
              <w:rPr>
                <w:color w:val="000000" w:themeColor="text1"/>
                <w:szCs w:val="20"/>
              </w:rPr>
              <w:t>loop  code</w:t>
            </w:r>
            <w:proofErr w:type="gramEnd"/>
            <w:r w:rsidR="00493FFA">
              <w:rPr>
                <w:color w:val="000000" w:themeColor="text1"/>
                <w:szCs w:val="20"/>
              </w:rPr>
              <w:t>:</w:t>
            </w:r>
          </w:p>
          <w:p w14:paraId="6A5A9539" w14:textId="77777777" w:rsidR="00493FFA" w:rsidRDefault="00493FFA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3BB533D3" w14:textId="77777777" w:rsidR="00493FFA" w:rsidRDefault="00493FF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  <w:proofErr w:type="gramStart"/>
            <w:r>
              <w:rPr>
                <w:color w:val="000000" w:themeColor="text1"/>
                <w:szCs w:val="20"/>
              </w:rPr>
              <w:t>for(</w:t>
            </w:r>
            <w:proofErr w:type="gramEnd"/>
            <w:r>
              <w:rPr>
                <w:color w:val="000000" w:themeColor="text1"/>
                <w:szCs w:val="20"/>
              </w:rPr>
              <w:t>; ;)</w:t>
            </w:r>
          </w:p>
          <w:p w14:paraId="2ACBBAF6" w14:textId="663CAF48" w:rsidR="00493FFA" w:rsidRDefault="00493FF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{</w:t>
            </w:r>
          </w:p>
          <w:p w14:paraId="27D30A3E" w14:textId="2DD90D7C" w:rsidR="00493FFA" w:rsidRDefault="00493FF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(“hello world”);</w:t>
            </w:r>
          </w:p>
          <w:p w14:paraId="2A88A586" w14:textId="34009F34" w:rsidR="00493FFA" w:rsidRPr="00036F8B" w:rsidRDefault="00493FF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}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2D9D3" w14:textId="482DAF7D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3D1EB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793B5D3C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CD9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2B1C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6C44F7F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4B23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6E0A6" w14:textId="2C3CEA44" w:rsidR="0066496D" w:rsidRPr="00036F8B" w:rsidRDefault="007C4B6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588989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0A1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1C6EF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5550E2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D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C8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BD613BD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D3E5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C9A3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431E0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43C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88DCD68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FE3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888BE7" w14:textId="6027BE0A" w:rsidR="0066496D" w:rsidRPr="00036F8B" w:rsidRDefault="00493FF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BE36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0A383" w14:textId="4D2BB93B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C251A2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C91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BCAD20" w14:textId="40B5AB4C" w:rsidR="0066496D" w:rsidRDefault="00493FF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infinite loop that will print</w:t>
            </w:r>
          </w:p>
          <w:p w14:paraId="02E7C3E2" w14:textId="7658463D" w:rsidR="00493FFA" w:rsidRPr="00036F8B" w:rsidRDefault="00D375A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h</w:t>
            </w:r>
            <w:r w:rsidR="00493FFA">
              <w:rPr>
                <w:color w:val="000000" w:themeColor="text1"/>
                <w:szCs w:val="20"/>
              </w:rPr>
              <w:t xml:space="preserve">ello world on console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270B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C1958" w14:textId="396AF94A" w:rsidR="0066496D" w:rsidRPr="00036F8B" w:rsidRDefault="003448A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5474A84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84E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BEB2E" w14:textId="40138577" w:rsidR="0066496D" w:rsidRPr="00036F8B" w:rsidRDefault="00493FF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Will </w:t>
            </w:r>
            <w:proofErr w:type="spellStart"/>
            <w:r>
              <w:rPr>
                <w:color w:val="000000" w:themeColor="text1"/>
                <w:szCs w:val="20"/>
              </w:rPr>
              <w:t>thorw</w:t>
            </w:r>
            <w:proofErr w:type="spellEnd"/>
            <w:r>
              <w:rPr>
                <w:color w:val="000000" w:themeColor="text1"/>
                <w:szCs w:val="20"/>
              </w:rPr>
              <w:t xml:space="preserve"> runtime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211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395D1" w14:textId="3FCE7A8D" w:rsidR="0066496D" w:rsidRPr="00036F8B" w:rsidRDefault="00493FF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040892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290C0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90CBF7" w14:textId="77777777" w:rsidR="0066496D" w:rsidRDefault="00493FF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Will not print anything as it</w:t>
            </w:r>
          </w:p>
          <w:p w14:paraId="2C781E0C" w14:textId="6D2F3CC5" w:rsidR="00493FFA" w:rsidRPr="00036F8B" w:rsidRDefault="00493FF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Will not enter for loop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5756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67984" w14:textId="61DC0871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82B11F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A92F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4892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C0A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1FA4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096DE2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D15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0412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F62C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C892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C3CC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6875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20AF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B65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A22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18A8E9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ECA8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B6D0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2D8A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D2A3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C615DD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D6A0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8B42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520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510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7F4248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AAA4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301BE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6A6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8736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B24F8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E94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A317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7CDA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8BD4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1F9B79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25FE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6545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09C5E6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9DF63E7" w14:textId="26879EBD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Q6</w:t>
      </w:r>
      <w:r w:rsidR="0071209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71209B">
        <w:rPr>
          <w:color w:val="000000" w:themeColor="text1"/>
          <w:sz w:val="20"/>
          <w:szCs w:val="20"/>
        </w:rPr>
        <w:t>SE,</w:t>
      </w:r>
      <w:r w:rsidR="00A16001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7A21DDE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86730" w14:textId="046B9812" w:rsidR="0066496D" w:rsidRDefault="00E2127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A16001">
              <w:rPr>
                <w:color w:val="000000" w:themeColor="text1"/>
                <w:szCs w:val="20"/>
              </w:rPr>
              <w:t xml:space="preserve">what will be output of below code </w:t>
            </w:r>
            <w:r w:rsidR="00313DBA">
              <w:rPr>
                <w:color w:val="000000" w:themeColor="text1"/>
                <w:szCs w:val="20"/>
              </w:rPr>
              <w:t>wr</w:t>
            </w:r>
            <w:r w:rsidR="00DB7747">
              <w:rPr>
                <w:color w:val="000000" w:themeColor="text1"/>
                <w:szCs w:val="20"/>
              </w:rPr>
              <w:t>itten</w:t>
            </w:r>
            <w:r w:rsidR="00A16001">
              <w:rPr>
                <w:color w:val="000000" w:themeColor="text1"/>
                <w:szCs w:val="20"/>
              </w:rPr>
              <w:t xml:space="preserve"> inside main method?</w:t>
            </w:r>
          </w:p>
          <w:p w14:paraId="7735490F" w14:textId="77777777" w:rsidR="00A16001" w:rsidRDefault="00A16001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5ECC6DC9" w14:textId="77777777" w:rsidR="00A16001" w:rsidRDefault="00A1600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byte b=3;</w:t>
            </w:r>
          </w:p>
          <w:p w14:paraId="00A1E38B" w14:textId="200A1B41" w:rsidR="00A16001" w:rsidRDefault="00A1600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b+=4;</w:t>
            </w:r>
          </w:p>
          <w:p w14:paraId="2A084267" w14:textId="0D80C4C9" w:rsidR="00A16001" w:rsidRPr="00036F8B" w:rsidRDefault="00A1600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(b);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26B6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15E23DF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B7D5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4BEA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583A1F2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2C2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7260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07353D9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8E6E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E919E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191122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929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04E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4C2B0B55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1A8A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EC8C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9858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3B8F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AD479B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E998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A3DB8F" w14:textId="77777777" w:rsidR="0066496D" w:rsidRDefault="00B27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syntax error:</w:t>
            </w:r>
          </w:p>
          <w:p w14:paraId="0A351EEC" w14:textId="5AC36854" w:rsidR="00B27488" w:rsidRPr="00036F8B" w:rsidRDefault="00872E5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</w:t>
            </w:r>
            <w:r w:rsidR="00B27488">
              <w:rPr>
                <w:color w:val="000000" w:themeColor="text1"/>
                <w:szCs w:val="20"/>
              </w:rPr>
              <w:t>s can’t assign int value to byte variable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00AC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9E289" w14:textId="67E30951" w:rsidR="0066496D" w:rsidRPr="00036F8B" w:rsidRDefault="00B6666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E7725D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F049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6F6F2B" w14:textId="50ED6629" w:rsidR="0066496D" w:rsidRPr="00036F8B" w:rsidRDefault="00B27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Output value of b as 7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8908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D3E97" w14:textId="57612F76" w:rsidR="0066496D" w:rsidRPr="00036F8B" w:rsidRDefault="003448A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DCBAAA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43E4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058C45" w14:textId="6AF9FCF8" w:rsidR="0066496D" w:rsidRPr="00036F8B" w:rsidRDefault="00B27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Compiler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error:incorrect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 xml:space="preserve"> usage of compound assignment operator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31D8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11552" w14:textId="5A760BD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B388986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DB30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AA4439" w14:textId="46F8D0BC" w:rsidR="0066496D" w:rsidRPr="00036F8B" w:rsidRDefault="00B27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Output value of b as 4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8246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8B019" w14:textId="7DB06F5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01792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A1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ED5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DD8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8BF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885572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BD7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3E8A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145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5E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F1D7E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E4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6EDA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82D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6A82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32B3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A17E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509D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8153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1AB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257090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471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5AE2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6BE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6EE0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81D9C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1C3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E73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16CB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37AE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55D936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D11B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C4E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69C2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051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4910F55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05D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A0BB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C05CFC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601AD7D" w14:textId="3F229D32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Q7</w:t>
      </w:r>
      <w:r w:rsidR="0058580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585806">
        <w:rPr>
          <w:color w:val="000000" w:themeColor="text1"/>
          <w:sz w:val="20"/>
          <w:szCs w:val="20"/>
        </w:rPr>
        <w:t>SE,</w:t>
      </w:r>
      <w:r w:rsidR="00B42C59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6E80F5A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D5E1D" w14:textId="4224056E" w:rsidR="0066496D" w:rsidRDefault="0019384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603FE4">
              <w:rPr>
                <w:color w:val="000000" w:themeColor="text1"/>
                <w:szCs w:val="20"/>
              </w:rPr>
              <w:t xml:space="preserve">what is output of below </w:t>
            </w:r>
            <w:r w:rsidR="00B42C59">
              <w:rPr>
                <w:color w:val="000000" w:themeColor="text1"/>
                <w:szCs w:val="20"/>
              </w:rPr>
              <w:t>code lines written inside main method</w:t>
            </w:r>
            <w:r w:rsidR="00603FE4">
              <w:rPr>
                <w:color w:val="000000" w:themeColor="text1"/>
                <w:szCs w:val="20"/>
              </w:rPr>
              <w:t>?</w:t>
            </w:r>
          </w:p>
          <w:p w14:paraId="195C615F" w14:textId="77777777" w:rsidR="00603FE4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389C21D1" w14:textId="13E900A4" w:rsidR="00603FE4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a=10;</w:t>
            </w:r>
          </w:p>
          <w:p w14:paraId="290E9F00" w14:textId="77777777" w:rsidR="00603FE4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b=20;</w:t>
            </w:r>
          </w:p>
          <w:p w14:paraId="312A652B" w14:textId="77777777" w:rsidR="00603FE4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(a&gt;b);</w:t>
            </w:r>
          </w:p>
          <w:p w14:paraId="596948DC" w14:textId="0EBB1204" w:rsidR="00603FE4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(a==10);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CFF75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211C7BD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E0D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F43E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C2C04E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6A9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A383B" w14:textId="54A6D51C" w:rsidR="0066496D" w:rsidRPr="00036F8B" w:rsidRDefault="00B42C5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AFEE4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DB9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6852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D9F975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1F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F34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AC9F5DE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D33F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FDC1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D87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E0D1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5C72AB3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A0CE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5C23F4" w14:textId="1D8B423B" w:rsidR="0066496D" w:rsidRDefault="00603FE4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false</w:t>
            </w:r>
          </w:p>
          <w:p w14:paraId="3DFDF028" w14:textId="35179BD1" w:rsidR="00603FE4" w:rsidRPr="00036F8B" w:rsidRDefault="00603FE4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true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2FA2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2CEC1" w14:textId="6D52D3AD" w:rsidR="0066496D" w:rsidRPr="00036F8B" w:rsidRDefault="003448A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9F3AE2E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0170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F6506" w14:textId="68A69C0B" w:rsidR="0066496D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Syntax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33A9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CBC61" w14:textId="3CDA30D1" w:rsidR="0066496D" w:rsidRPr="00036F8B" w:rsidRDefault="00CD6B2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75497A4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DE57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FA205" w14:textId="0022DF15" w:rsidR="0066496D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false</w:t>
            </w:r>
          </w:p>
          <w:p w14:paraId="2709D0E4" w14:textId="41CA24EC" w:rsidR="00603FE4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false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F848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D319A" w14:textId="7884FB5A" w:rsidR="0066496D" w:rsidRPr="00036F8B" w:rsidRDefault="005308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FCB27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A5F5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89B0B" w14:textId="6F093777" w:rsidR="0066496D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0DA4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39CA2" w14:textId="0E3D3A2A" w:rsidR="0066496D" w:rsidRPr="00036F8B" w:rsidRDefault="0019384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B06761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7613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A423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A34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395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2480C0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3D1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1AB0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ADA1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CDD0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0F9968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1D16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ABE5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6229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90FA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5FC71A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0FA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8C79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CB7A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E616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7C4E42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20D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5552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0C7F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4C9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6A46B3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129F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4EB3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04CB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BB0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B5B1BD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18BC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B00C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94C0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56B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A4F3F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84B1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69E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652F9FA5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6F0C6C22" w14:textId="68235E9F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Q8</w:t>
      </w:r>
      <w:r w:rsidR="00002D0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02D0B">
        <w:rPr>
          <w:color w:val="000000" w:themeColor="text1"/>
          <w:sz w:val="20"/>
          <w:szCs w:val="20"/>
        </w:rPr>
        <w:t>SE,</w:t>
      </w:r>
      <w:r w:rsidR="00A819AE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80757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D4378" w14:textId="3B077522" w:rsidR="0066496D" w:rsidRPr="00036F8B" w:rsidRDefault="00345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is not </w:t>
            </w:r>
            <w:r w:rsidR="00E27B48">
              <w:rPr>
                <w:color w:val="000000" w:themeColor="text1"/>
                <w:szCs w:val="20"/>
              </w:rPr>
              <w:t>correct way to name a variable in java</w:t>
            </w:r>
            <w:r w:rsidR="00D135B3">
              <w:rPr>
                <w:color w:val="000000" w:themeColor="text1"/>
                <w:szCs w:val="20"/>
              </w:rPr>
              <w:t>?</w:t>
            </w:r>
            <w:r w:rsidR="00002D0B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23AD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D2CC5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7CE0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7F8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4A05C4B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4C9C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ACB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70CFA28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B76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E4A2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B5776F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B894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F7B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E90AE7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27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426B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DBA6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4FAA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3B78FC4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BD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E58DA" w14:textId="5709B130" w:rsidR="0066496D" w:rsidRPr="00036F8B" w:rsidRDefault="00E27B4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int </w:t>
            </w:r>
            <w:proofErr w:type="spellStart"/>
            <w:r>
              <w:rPr>
                <w:color w:val="000000" w:themeColor="text1"/>
                <w:szCs w:val="20"/>
              </w:rPr>
              <w:t>rollno</w:t>
            </w:r>
            <w:proofErr w:type="spellEnd"/>
            <w:r>
              <w:rPr>
                <w:color w:val="000000" w:themeColor="text1"/>
                <w:szCs w:val="20"/>
              </w:rPr>
              <w:t>;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35D4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DCAC7" w14:textId="235678B6" w:rsidR="0066496D" w:rsidRPr="00036F8B" w:rsidRDefault="00F9008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0D8CEC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3DE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74D98" w14:textId="30980AA3" w:rsidR="0066496D" w:rsidRPr="00036F8B" w:rsidRDefault="00E27B4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final double PI=3.14</w:t>
            </w:r>
            <w:r w:rsidR="00872E5C">
              <w:rPr>
                <w:color w:val="000000" w:themeColor="text1"/>
                <w:szCs w:val="20"/>
              </w:rPr>
              <w:t>;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8820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04CA3" w14:textId="1DD27FA3" w:rsidR="0066496D" w:rsidRPr="00036F8B" w:rsidRDefault="0034548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A279D5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064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8107F" w14:textId="29213BD6" w:rsidR="0066496D" w:rsidRPr="00036F8B" w:rsidRDefault="00E27B4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double 1salary;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DB3E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C5222" w14:textId="2727145F" w:rsidR="0066496D" w:rsidRPr="00036F8B" w:rsidRDefault="003448A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137C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B2AC2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341164" w14:textId="0C8EC518" w:rsidR="0066496D" w:rsidRPr="00036F8B" w:rsidRDefault="00E27B4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double </w:t>
            </w:r>
            <w:r w:rsidR="00F9008C">
              <w:rPr>
                <w:color w:val="000000" w:themeColor="text1"/>
                <w:szCs w:val="20"/>
              </w:rPr>
              <w:t>price123;</w:t>
            </w:r>
            <w:r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C1D0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20DAD" w14:textId="26894D65" w:rsidR="0066496D" w:rsidRPr="00036F8B" w:rsidRDefault="00E010F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099F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F96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B701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8A28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03CD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FFF9CF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0249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948E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E32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5E2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6759F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503F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3E4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0D77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661E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DA0D5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38AF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C4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22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6F7B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87AC23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D6F3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11AF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BC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FAA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92F20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87F0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F313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F47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E4D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C581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42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B6BC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322D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D43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47048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8EDD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2DA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185739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7B0BC81" w14:textId="0BDB216C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Q9</w:t>
      </w:r>
      <w:r w:rsidR="00F57E7A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57E7A">
        <w:rPr>
          <w:color w:val="000000" w:themeColor="text1"/>
          <w:sz w:val="20"/>
          <w:szCs w:val="20"/>
        </w:rPr>
        <w:t>SE,</w:t>
      </w:r>
      <w:r w:rsidR="00A819AE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B3D106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E9533" w14:textId="77777777" w:rsidR="00B2157E" w:rsidRDefault="006A3376" w:rsidP="00B2157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076ACA">
              <w:rPr>
                <w:color w:val="000000" w:themeColor="text1"/>
                <w:szCs w:val="20"/>
              </w:rPr>
              <w:t xml:space="preserve">which of the following code will </w:t>
            </w:r>
            <w:r w:rsidR="00C61E30">
              <w:rPr>
                <w:color w:val="000000" w:themeColor="text1"/>
                <w:szCs w:val="20"/>
              </w:rPr>
              <w:t xml:space="preserve">not </w:t>
            </w:r>
            <w:r w:rsidR="00076ACA">
              <w:rPr>
                <w:color w:val="000000" w:themeColor="text1"/>
                <w:szCs w:val="20"/>
              </w:rPr>
              <w:t xml:space="preserve">print output </w:t>
            </w:r>
            <w:proofErr w:type="gramStart"/>
            <w:r w:rsidR="00076ACA">
              <w:rPr>
                <w:color w:val="000000" w:themeColor="text1"/>
                <w:szCs w:val="20"/>
              </w:rPr>
              <w:t>as :</w:t>
            </w:r>
            <w:proofErr w:type="gramEnd"/>
            <w:r w:rsidR="00076ACA">
              <w:rPr>
                <w:color w:val="000000" w:themeColor="text1"/>
                <w:szCs w:val="20"/>
              </w:rPr>
              <w:t>- pass</w:t>
            </w:r>
          </w:p>
          <w:p w14:paraId="223C675F" w14:textId="1475D905" w:rsidR="00C61E30" w:rsidRPr="00036F8B" w:rsidRDefault="00C61E30" w:rsidP="00C61E30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7E6F" w14:textId="75D4FCAC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9E0973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030C81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B6CC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9F17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F87C757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8A3E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37E79" w14:textId="345AA53D" w:rsidR="0066496D" w:rsidRPr="00036F8B" w:rsidRDefault="0035287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626E9396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7373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DEDF4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08640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0DB8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385F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0D5884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90373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632C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63BE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5F22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1502F73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338F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7D66A8" w14:textId="281A9C76" w:rsidR="00076ACA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marks1= 30;</w:t>
            </w:r>
          </w:p>
          <w:p w14:paraId="777F2086" w14:textId="78F4675A" w:rsidR="00076ACA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marks2=80;</w:t>
            </w:r>
          </w:p>
          <w:p w14:paraId="6AD4E848" w14:textId="77777777" w:rsidR="00076ACA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02058D16" w14:textId="32B4BF1A" w:rsidR="0066496D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if(marks1&gt;</w:t>
            </w:r>
            <w:r w:rsidR="00B2157E">
              <w:rPr>
                <w:color w:val="000000" w:themeColor="text1"/>
                <w:szCs w:val="20"/>
              </w:rPr>
              <w:t>=</w:t>
            </w:r>
            <w:r>
              <w:rPr>
                <w:color w:val="000000" w:themeColor="text1"/>
                <w:szCs w:val="20"/>
              </w:rPr>
              <w:t>35 &amp;&amp; marks2&gt;</w:t>
            </w:r>
            <w:r w:rsidR="00B2157E">
              <w:rPr>
                <w:color w:val="000000" w:themeColor="text1"/>
                <w:szCs w:val="20"/>
              </w:rPr>
              <w:t>=</w:t>
            </w:r>
            <w:r>
              <w:rPr>
                <w:color w:val="000000" w:themeColor="text1"/>
                <w:szCs w:val="20"/>
              </w:rPr>
              <w:t>35)</w:t>
            </w:r>
          </w:p>
          <w:p w14:paraId="512C2F2D" w14:textId="449388B4" w:rsidR="00076ACA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6AF04D23" w14:textId="6E0CF7CE" w:rsidR="00076ACA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 w:rsidR="00B2157E">
              <w:rPr>
                <w:color w:val="000000" w:themeColor="text1"/>
                <w:szCs w:val="20"/>
              </w:rPr>
              <w:t>(“pass”)</w:t>
            </w:r>
          </w:p>
          <w:p w14:paraId="030D7111" w14:textId="271AA75E" w:rsidR="00076ACA" w:rsidRPr="00036F8B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B74D07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12D3B2" w14:textId="7735DF16" w:rsidR="0066496D" w:rsidRPr="00036F8B" w:rsidRDefault="003448A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F119D0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93C2D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133369" w14:textId="77777777" w:rsidR="00C61E30" w:rsidRDefault="00C61E30" w:rsidP="00C61E30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marks1= 30;</w:t>
            </w:r>
          </w:p>
          <w:p w14:paraId="5FA8223A" w14:textId="77777777" w:rsidR="00C61E30" w:rsidRDefault="00C61E30" w:rsidP="00C61E30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marks2=80;</w:t>
            </w:r>
          </w:p>
          <w:p w14:paraId="140C39D4" w14:textId="77777777" w:rsidR="00C61E30" w:rsidRDefault="00C61E30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72735623" w14:textId="258C57AC" w:rsidR="0066496D" w:rsidRDefault="00B2157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if(marks1&gt;=35 || marks2&gt;= 35)</w:t>
            </w:r>
          </w:p>
          <w:p w14:paraId="6155CF68" w14:textId="77777777" w:rsidR="00B2157E" w:rsidRDefault="00B2157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4181E84C" w14:textId="77777777" w:rsidR="00B2157E" w:rsidRDefault="00B2157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(“pass”);</w:t>
            </w:r>
          </w:p>
          <w:p w14:paraId="2AC64551" w14:textId="2FB97052" w:rsidR="00B2157E" w:rsidRPr="00036F8B" w:rsidRDefault="00B2157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E0C6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0E3B9C" w14:textId="0D7566D2" w:rsidR="0066496D" w:rsidRPr="00036F8B" w:rsidRDefault="009E09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8951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0CDD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AC9AB8" w14:textId="77777777" w:rsidR="00C61E30" w:rsidRDefault="00C61E30" w:rsidP="00C61E30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marks1= 30;</w:t>
            </w:r>
          </w:p>
          <w:p w14:paraId="69B84042" w14:textId="77777777" w:rsidR="00C61E30" w:rsidRDefault="00C61E30" w:rsidP="00C61E30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marks2=80;</w:t>
            </w:r>
          </w:p>
          <w:p w14:paraId="417E4F14" w14:textId="77777777" w:rsidR="00C61E30" w:rsidRDefault="00C61E30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4926B108" w14:textId="5035F82A" w:rsidR="0066496D" w:rsidRDefault="00C61E3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if(marks</w:t>
            </w:r>
            <w:proofErr w:type="gramStart"/>
            <w:r>
              <w:rPr>
                <w:color w:val="000000" w:themeColor="text1"/>
                <w:szCs w:val="20"/>
              </w:rPr>
              <w:t>1!=</w:t>
            </w:r>
            <w:proofErr w:type="gramEnd"/>
            <w:r>
              <w:rPr>
                <w:color w:val="000000" w:themeColor="text1"/>
                <w:szCs w:val="20"/>
              </w:rPr>
              <w:t>35)</w:t>
            </w:r>
          </w:p>
          <w:p w14:paraId="59504CCD" w14:textId="0F3913CC" w:rsidR="00C61E30" w:rsidRDefault="00C61E3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1BB92971" w14:textId="2183E5F4" w:rsidR="00C61E30" w:rsidRDefault="00C61E3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(“pass”);</w:t>
            </w:r>
          </w:p>
          <w:p w14:paraId="6CA647FC" w14:textId="789F3820" w:rsidR="00C61E30" w:rsidRPr="00036F8B" w:rsidRDefault="00C61E3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24914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E6E91A" w14:textId="3106078D" w:rsidR="0066496D" w:rsidRPr="00036F8B" w:rsidRDefault="009E09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229BA9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3162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450432" w14:textId="64DDDEB3" w:rsidR="0066496D" w:rsidRPr="00036F8B" w:rsidRDefault="006A337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D6F1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8C13B" w14:textId="694CCE11" w:rsidR="0066496D" w:rsidRPr="00036F8B" w:rsidRDefault="006A337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A13774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727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4669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08D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69D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BFDD55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40E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7739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9C9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BCB2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36FFB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E1E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A9D0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780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BDA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B6A9BC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D800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45C6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91A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5E1F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3074C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6A2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51C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F53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AB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13084B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BA2D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3220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DE5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E04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0BDCF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0DC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C556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5B0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C50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F05EA3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969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E43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56B5D2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2E21F2E" w14:textId="1242336C" w:rsidR="0066496D" w:rsidRPr="00036F8B" w:rsidRDefault="00483456" w:rsidP="0066496D">
      <w:pPr>
        <w:pStyle w:val="Heading2"/>
        <w:spacing w:before="0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Q10</w:t>
      </w:r>
      <w:r w:rsidR="00FA4FD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A4FD6">
        <w:rPr>
          <w:color w:val="000000" w:themeColor="text1"/>
          <w:sz w:val="20"/>
          <w:szCs w:val="20"/>
        </w:rPr>
        <w:t>SE,</w:t>
      </w:r>
      <w:r w:rsidR="005238D0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176B5E7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DCFF9" w14:textId="654AF065" w:rsidR="0066496D" w:rsidRDefault="005D3C6F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State wh</w:t>
            </w:r>
            <w:r w:rsidR="00F4303C">
              <w:rPr>
                <w:rFonts w:ascii="Arial" w:hAnsi="Arial" w:cs="Arial"/>
                <w:color w:val="000000" w:themeColor="text1"/>
                <w:lang w:val="en-IN"/>
              </w:rPr>
              <w:t>at is output of below code if added inside main method?</w:t>
            </w:r>
          </w:p>
          <w:p w14:paraId="3E89FA59" w14:textId="77777777" w:rsidR="00F4303C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4248FF80" w14:textId="77777777" w:rsidR="00F4303C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int no=4;</w:t>
            </w:r>
          </w:p>
          <w:p w14:paraId="37D2D20C" w14:textId="0079C5B5" w:rsidR="00F4303C" w:rsidRPr="00036F8B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System.out.println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(no++);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0E1E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2F06C1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D431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EA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2551D22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03A5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C444D" w14:textId="633DC657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0B711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6F0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02D6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7B4CA68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2AB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C4E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786E5237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D470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9F9F6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70ADC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8987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C41D4E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4F64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78C3A8" w14:textId="0E7C9244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syntax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6D0E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B93C0E" w14:textId="57D9D693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D90560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95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D29FEB" w14:textId="20D1C9FC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4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DE9A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9084D" w14:textId="1BB85D05" w:rsidR="0066496D" w:rsidRPr="00036F8B" w:rsidRDefault="003448A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9F3F6B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0390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D8CB7C" w14:textId="3B6EC2B4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33D3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174A0" w14:textId="460DB0D7" w:rsidR="0066496D" w:rsidRPr="00036F8B" w:rsidRDefault="00F4303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3B5C77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BB29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F90BE" w14:textId="2AF0089A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097DA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E3CF7" w14:textId="2D9E6C1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F3FF7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044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A449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70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5C99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A9F804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BA4D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F793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F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A91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1AAD63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8E7F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846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4C0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15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E7E346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84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57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05D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A4BE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AEF46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C63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8B7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33C9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BB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FF6A6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90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AE3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22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D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B4AAF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1504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268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E17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C870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DA03EB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F07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C9B9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6D4FE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sectPr w:rsidR="0066496D" w:rsidRPr="00036F8B" w:rsidSect="006B22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42AE3" w14:textId="77777777" w:rsidR="007E2CA5" w:rsidRDefault="007E2CA5" w:rsidP="00C3379D">
      <w:pPr>
        <w:spacing w:before="0" w:after="0" w:line="240" w:lineRule="auto"/>
      </w:pPr>
      <w:r>
        <w:separator/>
      </w:r>
    </w:p>
  </w:endnote>
  <w:endnote w:type="continuationSeparator" w:id="0">
    <w:p w14:paraId="7A0E177D" w14:textId="77777777" w:rsidR="007E2CA5" w:rsidRDefault="007E2CA5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78EDE" w14:textId="77777777" w:rsidR="006677E3" w:rsidRDefault="006677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ABD3D" w14:textId="77777777" w:rsidR="006677E3" w:rsidRDefault="006677E3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CA218C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84787" w14:textId="77777777" w:rsidR="006677E3" w:rsidRDefault="00667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6FDEF" w14:textId="77777777" w:rsidR="007E2CA5" w:rsidRDefault="007E2CA5" w:rsidP="00C3379D">
      <w:pPr>
        <w:spacing w:before="0" w:after="0" w:line="240" w:lineRule="auto"/>
      </w:pPr>
      <w:r>
        <w:separator/>
      </w:r>
    </w:p>
  </w:footnote>
  <w:footnote w:type="continuationSeparator" w:id="0">
    <w:p w14:paraId="7780F5D8" w14:textId="77777777" w:rsidR="007E2CA5" w:rsidRDefault="007E2CA5" w:rsidP="00C337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BFA29" w14:textId="77777777" w:rsidR="006677E3" w:rsidRDefault="006677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6CE3B" w14:textId="77777777" w:rsidR="006677E3" w:rsidRDefault="006677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3F6FC" w14:textId="77777777" w:rsidR="006677E3" w:rsidRDefault="006677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7070"/>
    <w:multiLevelType w:val="singleLevel"/>
    <w:tmpl w:val="8F9A7206"/>
    <w:lvl w:ilvl="0">
      <w:start w:val="1"/>
      <w:numFmt w:val="lowerLetter"/>
      <w:lvlText w:val="%1."/>
      <w:legacy w:legacy="1" w:legacySpace="0" w:legacyIndent="360"/>
      <w:lvlJc w:val="left"/>
      <w:pPr>
        <w:ind w:left="717" w:hanging="360"/>
      </w:pPr>
    </w:lvl>
  </w:abstractNum>
  <w:abstractNum w:abstractNumId="11" w15:restartNumberingAfterBreak="0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252FE"/>
    <w:multiLevelType w:val="hybridMultilevel"/>
    <w:tmpl w:val="ED486826"/>
    <w:lvl w:ilvl="0" w:tplc="61DCAEA8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3A546FC7"/>
    <w:multiLevelType w:val="hybridMultilevel"/>
    <w:tmpl w:val="C742C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3614"/>
    <w:multiLevelType w:val="multilevel"/>
    <w:tmpl w:val="41BC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65D1510B"/>
    <w:multiLevelType w:val="hybridMultilevel"/>
    <w:tmpl w:val="831898F2"/>
    <w:lvl w:ilvl="0" w:tplc="B922FEF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7451D"/>
    <w:multiLevelType w:val="hybridMultilevel"/>
    <w:tmpl w:val="B41E7A8C"/>
    <w:lvl w:ilvl="0" w:tplc="37D0B27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84336"/>
    <w:multiLevelType w:val="hybridMultilevel"/>
    <w:tmpl w:val="76A4D210"/>
    <w:lvl w:ilvl="0" w:tplc="BE8EC7D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D516B"/>
    <w:multiLevelType w:val="hybridMultilevel"/>
    <w:tmpl w:val="DA406930"/>
    <w:lvl w:ilvl="0" w:tplc="B1C8DBC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510352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60531399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360897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2636235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706820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538533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6341659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275061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1072759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96961823">
    <w:abstractNumId w:val="11"/>
  </w:num>
  <w:num w:numId="11" w16cid:durableId="1969358575">
    <w:abstractNumId w:val="0"/>
  </w:num>
  <w:num w:numId="12" w16cid:durableId="64169027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34029919">
    <w:abstractNumId w:val="19"/>
  </w:num>
  <w:num w:numId="14" w16cid:durableId="1060130988">
    <w:abstractNumId w:val="19"/>
  </w:num>
  <w:num w:numId="15" w16cid:durableId="721557281">
    <w:abstractNumId w:val="10"/>
  </w:num>
  <w:num w:numId="16" w16cid:durableId="1947695542">
    <w:abstractNumId w:val="13"/>
  </w:num>
  <w:num w:numId="17" w16cid:durableId="1718162489">
    <w:abstractNumId w:val="17"/>
  </w:num>
  <w:num w:numId="18" w16cid:durableId="719669122">
    <w:abstractNumId w:val="17"/>
    <w:lvlOverride w:ilvl="0">
      <w:startOverride w:val="1"/>
    </w:lvlOverride>
  </w:num>
  <w:num w:numId="19" w16cid:durableId="1897011968">
    <w:abstractNumId w:val="14"/>
  </w:num>
  <w:num w:numId="20" w16cid:durableId="1394087467">
    <w:abstractNumId w:val="18"/>
  </w:num>
  <w:num w:numId="21" w16cid:durableId="1574202073">
    <w:abstractNumId w:val="15"/>
  </w:num>
  <w:num w:numId="22" w16cid:durableId="1902597176">
    <w:abstractNumId w:val="16"/>
  </w:num>
  <w:num w:numId="23" w16cid:durableId="9795778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yawcMaxFileSize" w:val="300"/>
  </w:docVars>
  <w:rsids>
    <w:rsidRoot w:val="00442222"/>
    <w:rsid w:val="000023BF"/>
    <w:rsid w:val="00002D0B"/>
    <w:rsid w:val="00004BDB"/>
    <w:rsid w:val="00004F73"/>
    <w:rsid w:val="000062C2"/>
    <w:rsid w:val="00012694"/>
    <w:rsid w:val="00013169"/>
    <w:rsid w:val="00015380"/>
    <w:rsid w:val="000202E9"/>
    <w:rsid w:val="000230D5"/>
    <w:rsid w:val="00027164"/>
    <w:rsid w:val="0003079C"/>
    <w:rsid w:val="000316E1"/>
    <w:rsid w:val="00032A23"/>
    <w:rsid w:val="00033FE5"/>
    <w:rsid w:val="00036F8B"/>
    <w:rsid w:val="000376B1"/>
    <w:rsid w:val="00037F5A"/>
    <w:rsid w:val="00043FB9"/>
    <w:rsid w:val="00044341"/>
    <w:rsid w:val="000466CF"/>
    <w:rsid w:val="000479E0"/>
    <w:rsid w:val="00047F8B"/>
    <w:rsid w:val="00051675"/>
    <w:rsid w:val="00051FA0"/>
    <w:rsid w:val="00054999"/>
    <w:rsid w:val="000600ED"/>
    <w:rsid w:val="00061353"/>
    <w:rsid w:val="000615BF"/>
    <w:rsid w:val="00062612"/>
    <w:rsid w:val="00064F2E"/>
    <w:rsid w:val="00067B75"/>
    <w:rsid w:val="000708FF"/>
    <w:rsid w:val="0007283C"/>
    <w:rsid w:val="00073B0C"/>
    <w:rsid w:val="000742CF"/>
    <w:rsid w:val="00074A63"/>
    <w:rsid w:val="00076ACA"/>
    <w:rsid w:val="00080304"/>
    <w:rsid w:val="00081E0C"/>
    <w:rsid w:val="00084053"/>
    <w:rsid w:val="0008445A"/>
    <w:rsid w:val="00084857"/>
    <w:rsid w:val="000854F9"/>
    <w:rsid w:val="00086285"/>
    <w:rsid w:val="000862CA"/>
    <w:rsid w:val="000943C0"/>
    <w:rsid w:val="000953FA"/>
    <w:rsid w:val="000A0103"/>
    <w:rsid w:val="000A05CB"/>
    <w:rsid w:val="000A5310"/>
    <w:rsid w:val="000A5992"/>
    <w:rsid w:val="000A7F73"/>
    <w:rsid w:val="000B2D76"/>
    <w:rsid w:val="000B2F39"/>
    <w:rsid w:val="000B5590"/>
    <w:rsid w:val="000B60F8"/>
    <w:rsid w:val="000B6161"/>
    <w:rsid w:val="000B7A04"/>
    <w:rsid w:val="000C05B8"/>
    <w:rsid w:val="000C0E4C"/>
    <w:rsid w:val="000C46BF"/>
    <w:rsid w:val="000C729E"/>
    <w:rsid w:val="000C76A4"/>
    <w:rsid w:val="000C7834"/>
    <w:rsid w:val="000D057D"/>
    <w:rsid w:val="000D0AD1"/>
    <w:rsid w:val="000D2020"/>
    <w:rsid w:val="000D3013"/>
    <w:rsid w:val="000D3B05"/>
    <w:rsid w:val="000E3115"/>
    <w:rsid w:val="000E33CC"/>
    <w:rsid w:val="000E7EB9"/>
    <w:rsid w:val="000F0250"/>
    <w:rsid w:val="000F268E"/>
    <w:rsid w:val="000F39EF"/>
    <w:rsid w:val="000F4220"/>
    <w:rsid w:val="000F4673"/>
    <w:rsid w:val="000F5EBE"/>
    <w:rsid w:val="000F64CE"/>
    <w:rsid w:val="00103B3C"/>
    <w:rsid w:val="001043B9"/>
    <w:rsid w:val="0010474C"/>
    <w:rsid w:val="00106305"/>
    <w:rsid w:val="0010733A"/>
    <w:rsid w:val="00110294"/>
    <w:rsid w:val="00111C84"/>
    <w:rsid w:val="00112F5E"/>
    <w:rsid w:val="00117393"/>
    <w:rsid w:val="00117A37"/>
    <w:rsid w:val="001222EF"/>
    <w:rsid w:val="00123C9A"/>
    <w:rsid w:val="001336F3"/>
    <w:rsid w:val="001374E4"/>
    <w:rsid w:val="00137E5A"/>
    <w:rsid w:val="00142668"/>
    <w:rsid w:val="0015007F"/>
    <w:rsid w:val="00152F41"/>
    <w:rsid w:val="00154A19"/>
    <w:rsid w:val="00157690"/>
    <w:rsid w:val="001639DB"/>
    <w:rsid w:val="00170B3D"/>
    <w:rsid w:val="00175DA6"/>
    <w:rsid w:val="001936C3"/>
    <w:rsid w:val="00193844"/>
    <w:rsid w:val="00194B25"/>
    <w:rsid w:val="00196930"/>
    <w:rsid w:val="001970EC"/>
    <w:rsid w:val="001A13C1"/>
    <w:rsid w:val="001A2637"/>
    <w:rsid w:val="001A38F4"/>
    <w:rsid w:val="001A6891"/>
    <w:rsid w:val="001A77AE"/>
    <w:rsid w:val="001B11E0"/>
    <w:rsid w:val="001B3995"/>
    <w:rsid w:val="001B39E6"/>
    <w:rsid w:val="001B649F"/>
    <w:rsid w:val="001C09F6"/>
    <w:rsid w:val="001C0E0E"/>
    <w:rsid w:val="001C1AB7"/>
    <w:rsid w:val="001C2884"/>
    <w:rsid w:val="001C376A"/>
    <w:rsid w:val="001C793E"/>
    <w:rsid w:val="001D0BCC"/>
    <w:rsid w:val="001D12C0"/>
    <w:rsid w:val="001D3697"/>
    <w:rsid w:val="001D3995"/>
    <w:rsid w:val="001D49C7"/>
    <w:rsid w:val="001D6055"/>
    <w:rsid w:val="001D663B"/>
    <w:rsid w:val="001D6B26"/>
    <w:rsid w:val="001E0A5E"/>
    <w:rsid w:val="001E0AF6"/>
    <w:rsid w:val="001E1788"/>
    <w:rsid w:val="001E2638"/>
    <w:rsid w:val="001E7F5C"/>
    <w:rsid w:val="001F22DE"/>
    <w:rsid w:val="001F454E"/>
    <w:rsid w:val="001F48C8"/>
    <w:rsid w:val="001F5AA1"/>
    <w:rsid w:val="001F6DD1"/>
    <w:rsid w:val="001F79FF"/>
    <w:rsid w:val="0020022F"/>
    <w:rsid w:val="0020482A"/>
    <w:rsid w:val="00204959"/>
    <w:rsid w:val="00213885"/>
    <w:rsid w:val="00216378"/>
    <w:rsid w:val="0022012A"/>
    <w:rsid w:val="00221920"/>
    <w:rsid w:val="00222AB1"/>
    <w:rsid w:val="00223EA9"/>
    <w:rsid w:val="002253AC"/>
    <w:rsid w:val="00227733"/>
    <w:rsid w:val="00230E3E"/>
    <w:rsid w:val="0023228B"/>
    <w:rsid w:val="00234687"/>
    <w:rsid w:val="0023573C"/>
    <w:rsid w:val="002402CC"/>
    <w:rsid w:val="00243639"/>
    <w:rsid w:val="00252F08"/>
    <w:rsid w:val="00253B89"/>
    <w:rsid w:val="00255CF3"/>
    <w:rsid w:val="002561FA"/>
    <w:rsid w:val="00257EC9"/>
    <w:rsid w:val="002633EF"/>
    <w:rsid w:val="0026432C"/>
    <w:rsid w:val="00264AE2"/>
    <w:rsid w:val="002657F7"/>
    <w:rsid w:val="00270170"/>
    <w:rsid w:val="00273690"/>
    <w:rsid w:val="00274063"/>
    <w:rsid w:val="00275040"/>
    <w:rsid w:val="0027579A"/>
    <w:rsid w:val="002762D5"/>
    <w:rsid w:val="00277102"/>
    <w:rsid w:val="00280FDA"/>
    <w:rsid w:val="002826BD"/>
    <w:rsid w:val="00282E2B"/>
    <w:rsid w:val="002832DA"/>
    <w:rsid w:val="00284A6F"/>
    <w:rsid w:val="002917D3"/>
    <w:rsid w:val="002935CD"/>
    <w:rsid w:val="00295180"/>
    <w:rsid w:val="00297D5D"/>
    <w:rsid w:val="002A0402"/>
    <w:rsid w:val="002A752D"/>
    <w:rsid w:val="002A7C02"/>
    <w:rsid w:val="002B0A76"/>
    <w:rsid w:val="002B0F17"/>
    <w:rsid w:val="002B3493"/>
    <w:rsid w:val="002B3CF2"/>
    <w:rsid w:val="002B4051"/>
    <w:rsid w:val="002C22D2"/>
    <w:rsid w:val="002C2957"/>
    <w:rsid w:val="002C317C"/>
    <w:rsid w:val="002C5F9D"/>
    <w:rsid w:val="002C72C6"/>
    <w:rsid w:val="002D0E97"/>
    <w:rsid w:val="002D719D"/>
    <w:rsid w:val="002D7A09"/>
    <w:rsid w:val="002D7B56"/>
    <w:rsid w:val="002E0E3C"/>
    <w:rsid w:val="002E2598"/>
    <w:rsid w:val="002E33FC"/>
    <w:rsid w:val="002E59CD"/>
    <w:rsid w:val="002F3533"/>
    <w:rsid w:val="002F36A4"/>
    <w:rsid w:val="002F7434"/>
    <w:rsid w:val="00301019"/>
    <w:rsid w:val="00302193"/>
    <w:rsid w:val="00304322"/>
    <w:rsid w:val="00305A2C"/>
    <w:rsid w:val="00305FED"/>
    <w:rsid w:val="003067D0"/>
    <w:rsid w:val="00307488"/>
    <w:rsid w:val="00310334"/>
    <w:rsid w:val="00310B80"/>
    <w:rsid w:val="003115A2"/>
    <w:rsid w:val="003124FF"/>
    <w:rsid w:val="00313DBA"/>
    <w:rsid w:val="00315F2F"/>
    <w:rsid w:val="00317AF3"/>
    <w:rsid w:val="0032262B"/>
    <w:rsid w:val="00322702"/>
    <w:rsid w:val="00323117"/>
    <w:rsid w:val="00324DF5"/>
    <w:rsid w:val="00325321"/>
    <w:rsid w:val="00325DB4"/>
    <w:rsid w:val="00333556"/>
    <w:rsid w:val="00335311"/>
    <w:rsid w:val="003448A5"/>
    <w:rsid w:val="00345488"/>
    <w:rsid w:val="0034691F"/>
    <w:rsid w:val="0034764E"/>
    <w:rsid w:val="00351A2F"/>
    <w:rsid w:val="0035287D"/>
    <w:rsid w:val="00355FCD"/>
    <w:rsid w:val="00360ECB"/>
    <w:rsid w:val="0036167B"/>
    <w:rsid w:val="00361E03"/>
    <w:rsid w:val="0036773A"/>
    <w:rsid w:val="0037028B"/>
    <w:rsid w:val="003715AC"/>
    <w:rsid w:val="0037414C"/>
    <w:rsid w:val="00377793"/>
    <w:rsid w:val="00381CDD"/>
    <w:rsid w:val="003844F5"/>
    <w:rsid w:val="003848B4"/>
    <w:rsid w:val="00386B27"/>
    <w:rsid w:val="00393C77"/>
    <w:rsid w:val="003955A1"/>
    <w:rsid w:val="003A06F5"/>
    <w:rsid w:val="003A0E9E"/>
    <w:rsid w:val="003A3E8D"/>
    <w:rsid w:val="003A4B48"/>
    <w:rsid w:val="003A6929"/>
    <w:rsid w:val="003B3D3D"/>
    <w:rsid w:val="003B6EAF"/>
    <w:rsid w:val="003C1D96"/>
    <w:rsid w:val="003C2FC7"/>
    <w:rsid w:val="003C3591"/>
    <w:rsid w:val="003C4683"/>
    <w:rsid w:val="003C529C"/>
    <w:rsid w:val="003C5F16"/>
    <w:rsid w:val="003C64BE"/>
    <w:rsid w:val="003C7BC7"/>
    <w:rsid w:val="003D1EBD"/>
    <w:rsid w:val="003D1FD4"/>
    <w:rsid w:val="003D3C17"/>
    <w:rsid w:val="003D46BA"/>
    <w:rsid w:val="003D5EB8"/>
    <w:rsid w:val="003E0A83"/>
    <w:rsid w:val="003E1DEB"/>
    <w:rsid w:val="003E2315"/>
    <w:rsid w:val="003E50FB"/>
    <w:rsid w:val="003E70A8"/>
    <w:rsid w:val="003E72CD"/>
    <w:rsid w:val="003F06F7"/>
    <w:rsid w:val="003F195D"/>
    <w:rsid w:val="003F7E61"/>
    <w:rsid w:val="00401C46"/>
    <w:rsid w:val="004026F1"/>
    <w:rsid w:val="00402B5E"/>
    <w:rsid w:val="00402DD9"/>
    <w:rsid w:val="0041032D"/>
    <w:rsid w:val="00410CAC"/>
    <w:rsid w:val="00416E3E"/>
    <w:rsid w:val="00416ED5"/>
    <w:rsid w:val="00420779"/>
    <w:rsid w:val="004208E8"/>
    <w:rsid w:val="0042377F"/>
    <w:rsid w:val="00423E0C"/>
    <w:rsid w:val="00425401"/>
    <w:rsid w:val="00426F8D"/>
    <w:rsid w:val="004276DE"/>
    <w:rsid w:val="00427A1A"/>
    <w:rsid w:val="00434442"/>
    <w:rsid w:val="0043478C"/>
    <w:rsid w:val="0043753E"/>
    <w:rsid w:val="00442222"/>
    <w:rsid w:val="004458B5"/>
    <w:rsid w:val="004459E2"/>
    <w:rsid w:val="0045164F"/>
    <w:rsid w:val="00453647"/>
    <w:rsid w:val="00454A3D"/>
    <w:rsid w:val="00455C0B"/>
    <w:rsid w:val="00455CBB"/>
    <w:rsid w:val="004579C7"/>
    <w:rsid w:val="00460B9D"/>
    <w:rsid w:val="00463DDC"/>
    <w:rsid w:val="00466DCC"/>
    <w:rsid w:val="004741C0"/>
    <w:rsid w:val="00476598"/>
    <w:rsid w:val="00477B74"/>
    <w:rsid w:val="00483456"/>
    <w:rsid w:val="004838C8"/>
    <w:rsid w:val="00491100"/>
    <w:rsid w:val="00492B58"/>
    <w:rsid w:val="00492CC5"/>
    <w:rsid w:val="0049372D"/>
    <w:rsid w:val="00493FFA"/>
    <w:rsid w:val="004942A5"/>
    <w:rsid w:val="0049497B"/>
    <w:rsid w:val="004963FF"/>
    <w:rsid w:val="00497D43"/>
    <w:rsid w:val="004A6473"/>
    <w:rsid w:val="004A6B70"/>
    <w:rsid w:val="004A7261"/>
    <w:rsid w:val="004B180D"/>
    <w:rsid w:val="004C053B"/>
    <w:rsid w:val="004C1E95"/>
    <w:rsid w:val="004C3A62"/>
    <w:rsid w:val="004C4C28"/>
    <w:rsid w:val="004C5FCF"/>
    <w:rsid w:val="004D0D49"/>
    <w:rsid w:val="004D10C6"/>
    <w:rsid w:val="004D19CC"/>
    <w:rsid w:val="004D3286"/>
    <w:rsid w:val="004D42AA"/>
    <w:rsid w:val="004D4F22"/>
    <w:rsid w:val="004E2EBD"/>
    <w:rsid w:val="004E609D"/>
    <w:rsid w:val="004F01A7"/>
    <w:rsid w:val="004F1042"/>
    <w:rsid w:val="004F3037"/>
    <w:rsid w:val="004F79FC"/>
    <w:rsid w:val="00502743"/>
    <w:rsid w:val="00502AEE"/>
    <w:rsid w:val="00503AC2"/>
    <w:rsid w:val="0050472B"/>
    <w:rsid w:val="00504F7A"/>
    <w:rsid w:val="005056C2"/>
    <w:rsid w:val="00510010"/>
    <w:rsid w:val="00510092"/>
    <w:rsid w:val="00510D85"/>
    <w:rsid w:val="00511C7C"/>
    <w:rsid w:val="005160EC"/>
    <w:rsid w:val="00520A20"/>
    <w:rsid w:val="0052228D"/>
    <w:rsid w:val="005229CC"/>
    <w:rsid w:val="0052306A"/>
    <w:rsid w:val="005238D0"/>
    <w:rsid w:val="0052595E"/>
    <w:rsid w:val="00525BFB"/>
    <w:rsid w:val="00527B9C"/>
    <w:rsid w:val="00530738"/>
    <w:rsid w:val="00530829"/>
    <w:rsid w:val="00533393"/>
    <w:rsid w:val="00533CF1"/>
    <w:rsid w:val="00535BAD"/>
    <w:rsid w:val="00536DED"/>
    <w:rsid w:val="00536F93"/>
    <w:rsid w:val="00544C6F"/>
    <w:rsid w:val="00544CBF"/>
    <w:rsid w:val="00545645"/>
    <w:rsid w:val="00546F9D"/>
    <w:rsid w:val="00547897"/>
    <w:rsid w:val="00561199"/>
    <w:rsid w:val="00562307"/>
    <w:rsid w:val="00562E44"/>
    <w:rsid w:val="00563F29"/>
    <w:rsid w:val="0057022F"/>
    <w:rsid w:val="00570863"/>
    <w:rsid w:val="0057151D"/>
    <w:rsid w:val="00572902"/>
    <w:rsid w:val="005731D0"/>
    <w:rsid w:val="00573397"/>
    <w:rsid w:val="005742ED"/>
    <w:rsid w:val="00576F05"/>
    <w:rsid w:val="00577497"/>
    <w:rsid w:val="00580072"/>
    <w:rsid w:val="00581D7C"/>
    <w:rsid w:val="00585806"/>
    <w:rsid w:val="00590629"/>
    <w:rsid w:val="0059692F"/>
    <w:rsid w:val="005A05A7"/>
    <w:rsid w:val="005A08B2"/>
    <w:rsid w:val="005A1DC7"/>
    <w:rsid w:val="005A329F"/>
    <w:rsid w:val="005A37E6"/>
    <w:rsid w:val="005A403D"/>
    <w:rsid w:val="005D0698"/>
    <w:rsid w:val="005D16D3"/>
    <w:rsid w:val="005D205A"/>
    <w:rsid w:val="005D2250"/>
    <w:rsid w:val="005D3C6F"/>
    <w:rsid w:val="005D42C6"/>
    <w:rsid w:val="005D5355"/>
    <w:rsid w:val="005E0FD2"/>
    <w:rsid w:val="005E339B"/>
    <w:rsid w:val="005E3B7C"/>
    <w:rsid w:val="005E49DD"/>
    <w:rsid w:val="005E5AD0"/>
    <w:rsid w:val="005F36F3"/>
    <w:rsid w:val="00600BCC"/>
    <w:rsid w:val="00603FE4"/>
    <w:rsid w:val="00604172"/>
    <w:rsid w:val="00607719"/>
    <w:rsid w:val="006077E3"/>
    <w:rsid w:val="0061059E"/>
    <w:rsid w:val="00612EF1"/>
    <w:rsid w:val="00612FFC"/>
    <w:rsid w:val="006137FB"/>
    <w:rsid w:val="00616A23"/>
    <w:rsid w:val="00616DCB"/>
    <w:rsid w:val="006203AC"/>
    <w:rsid w:val="006207C8"/>
    <w:rsid w:val="006264BC"/>
    <w:rsid w:val="0063090A"/>
    <w:rsid w:val="00631287"/>
    <w:rsid w:val="00635996"/>
    <w:rsid w:val="0063707E"/>
    <w:rsid w:val="00640728"/>
    <w:rsid w:val="00642B0E"/>
    <w:rsid w:val="00642C74"/>
    <w:rsid w:val="00650D48"/>
    <w:rsid w:val="00653085"/>
    <w:rsid w:val="00653618"/>
    <w:rsid w:val="00655E75"/>
    <w:rsid w:val="00656B09"/>
    <w:rsid w:val="00660F00"/>
    <w:rsid w:val="0066496D"/>
    <w:rsid w:val="00665560"/>
    <w:rsid w:val="00665C69"/>
    <w:rsid w:val="006677E3"/>
    <w:rsid w:val="006716DD"/>
    <w:rsid w:val="00671EC7"/>
    <w:rsid w:val="006727E3"/>
    <w:rsid w:val="0067790C"/>
    <w:rsid w:val="00680A57"/>
    <w:rsid w:val="00682930"/>
    <w:rsid w:val="00685638"/>
    <w:rsid w:val="00692024"/>
    <w:rsid w:val="00692277"/>
    <w:rsid w:val="0069529F"/>
    <w:rsid w:val="00695DEF"/>
    <w:rsid w:val="006969EB"/>
    <w:rsid w:val="006A0DDD"/>
    <w:rsid w:val="006A2CF9"/>
    <w:rsid w:val="006A3376"/>
    <w:rsid w:val="006A48B1"/>
    <w:rsid w:val="006A5FAC"/>
    <w:rsid w:val="006B0AC9"/>
    <w:rsid w:val="006B2273"/>
    <w:rsid w:val="006B4170"/>
    <w:rsid w:val="006C1EF6"/>
    <w:rsid w:val="006C389C"/>
    <w:rsid w:val="006C45A5"/>
    <w:rsid w:val="006C59A5"/>
    <w:rsid w:val="006D47A9"/>
    <w:rsid w:val="006D49E7"/>
    <w:rsid w:val="006D6FE2"/>
    <w:rsid w:val="006D7040"/>
    <w:rsid w:val="006E057B"/>
    <w:rsid w:val="006E1D3D"/>
    <w:rsid w:val="006E3AE0"/>
    <w:rsid w:val="006E7393"/>
    <w:rsid w:val="006E7EA2"/>
    <w:rsid w:val="006E7FAF"/>
    <w:rsid w:val="006F0E96"/>
    <w:rsid w:val="006F1B7C"/>
    <w:rsid w:val="006F2C61"/>
    <w:rsid w:val="006F4155"/>
    <w:rsid w:val="006F7502"/>
    <w:rsid w:val="00700131"/>
    <w:rsid w:val="00700413"/>
    <w:rsid w:val="007056D8"/>
    <w:rsid w:val="00705965"/>
    <w:rsid w:val="00706B16"/>
    <w:rsid w:val="00707155"/>
    <w:rsid w:val="00707615"/>
    <w:rsid w:val="007106D7"/>
    <w:rsid w:val="00711BE3"/>
    <w:rsid w:val="0071209B"/>
    <w:rsid w:val="00713AFD"/>
    <w:rsid w:val="00717B75"/>
    <w:rsid w:val="007222D5"/>
    <w:rsid w:val="00722703"/>
    <w:rsid w:val="007228DF"/>
    <w:rsid w:val="00725295"/>
    <w:rsid w:val="00727EC0"/>
    <w:rsid w:val="007300F6"/>
    <w:rsid w:val="00731F3D"/>
    <w:rsid w:val="00732221"/>
    <w:rsid w:val="00733272"/>
    <w:rsid w:val="0073567F"/>
    <w:rsid w:val="00735913"/>
    <w:rsid w:val="00735DAD"/>
    <w:rsid w:val="007369C5"/>
    <w:rsid w:val="00740439"/>
    <w:rsid w:val="00741B05"/>
    <w:rsid w:val="007451A3"/>
    <w:rsid w:val="00746450"/>
    <w:rsid w:val="0074717C"/>
    <w:rsid w:val="0074796F"/>
    <w:rsid w:val="007508A3"/>
    <w:rsid w:val="00750D14"/>
    <w:rsid w:val="007535B2"/>
    <w:rsid w:val="00760ED2"/>
    <w:rsid w:val="007616BD"/>
    <w:rsid w:val="0076177A"/>
    <w:rsid w:val="007629E7"/>
    <w:rsid w:val="007657EE"/>
    <w:rsid w:val="0076773C"/>
    <w:rsid w:val="00767DD6"/>
    <w:rsid w:val="0077542E"/>
    <w:rsid w:val="007760F1"/>
    <w:rsid w:val="007776E5"/>
    <w:rsid w:val="00782190"/>
    <w:rsid w:val="0078753E"/>
    <w:rsid w:val="007902BD"/>
    <w:rsid w:val="007917F8"/>
    <w:rsid w:val="0079540F"/>
    <w:rsid w:val="00795BC8"/>
    <w:rsid w:val="0079634B"/>
    <w:rsid w:val="00796AB9"/>
    <w:rsid w:val="007A1BB6"/>
    <w:rsid w:val="007A67FE"/>
    <w:rsid w:val="007A7B0A"/>
    <w:rsid w:val="007B3049"/>
    <w:rsid w:val="007B37B4"/>
    <w:rsid w:val="007B5EF0"/>
    <w:rsid w:val="007B7789"/>
    <w:rsid w:val="007C0BA2"/>
    <w:rsid w:val="007C10DD"/>
    <w:rsid w:val="007C1E27"/>
    <w:rsid w:val="007C4B6E"/>
    <w:rsid w:val="007C74DE"/>
    <w:rsid w:val="007C7AA9"/>
    <w:rsid w:val="007D00C2"/>
    <w:rsid w:val="007D319D"/>
    <w:rsid w:val="007D3514"/>
    <w:rsid w:val="007D51A1"/>
    <w:rsid w:val="007D54E5"/>
    <w:rsid w:val="007E049F"/>
    <w:rsid w:val="007E2CA5"/>
    <w:rsid w:val="007E6D08"/>
    <w:rsid w:val="007F0572"/>
    <w:rsid w:val="007F14F4"/>
    <w:rsid w:val="007F1531"/>
    <w:rsid w:val="007F41C0"/>
    <w:rsid w:val="007F5643"/>
    <w:rsid w:val="007F604D"/>
    <w:rsid w:val="008038C6"/>
    <w:rsid w:val="00813A97"/>
    <w:rsid w:val="00816790"/>
    <w:rsid w:val="00817AB2"/>
    <w:rsid w:val="00821FCB"/>
    <w:rsid w:val="00823689"/>
    <w:rsid w:val="00836344"/>
    <w:rsid w:val="00836522"/>
    <w:rsid w:val="0083787A"/>
    <w:rsid w:val="00841581"/>
    <w:rsid w:val="0084350B"/>
    <w:rsid w:val="00844D45"/>
    <w:rsid w:val="00847A64"/>
    <w:rsid w:val="008514F2"/>
    <w:rsid w:val="00857F8E"/>
    <w:rsid w:val="00860242"/>
    <w:rsid w:val="00862CCA"/>
    <w:rsid w:val="008659D3"/>
    <w:rsid w:val="008665B5"/>
    <w:rsid w:val="00866CFA"/>
    <w:rsid w:val="00871363"/>
    <w:rsid w:val="008717B7"/>
    <w:rsid w:val="00872E5C"/>
    <w:rsid w:val="00876CB6"/>
    <w:rsid w:val="00877AFA"/>
    <w:rsid w:val="00881687"/>
    <w:rsid w:val="00883A9C"/>
    <w:rsid w:val="00884CA2"/>
    <w:rsid w:val="00887F11"/>
    <w:rsid w:val="00891DF1"/>
    <w:rsid w:val="0089445D"/>
    <w:rsid w:val="00896274"/>
    <w:rsid w:val="008A08E1"/>
    <w:rsid w:val="008A098C"/>
    <w:rsid w:val="008A12EA"/>
    <w:rsid w:val="008A2D92"/>
    <w:rsid w:val="008A47CB"/>
    <w:rsid w:val="008A4C82"/>
    <w:rsid w:val="008A73F4"/>
    <w:rsid w:val="008B0BEB"/>
    <w:rsid w:val="008B15DB"/>
    <w:rsid w:val="008B39C7"/>
    <w:rsid w:val="008B67C1"/>
    <w:rsid w:val="008C41D1"/>
    <w:rsid w:val="008C5200"/>
    <w:rsid w:val="008C7378"/>
    <w:rsid w:val="008E24F9"/>
    <w:rsid w:val="008E32A8"/>
    <w:rsid w:val="008E43D0"/>
    <w:rsid w:val="008F0F0F"/>
    <w:rsid w:val="008F1755"/>
    <w:rsid w:val="008F2B14"/>
    <w:rsid w:val="008F4179"/>
    <w:rsid w:val="008F5063"/>
    <w:rsid w:val="0090165B"/>
    <w:rsid w:val="009018B1"/>
    <w:rsid w:val="00903C16"/>
    <w:rsid w:val="00904784"/>
    <w:rsid w:val="00914C51"/>
    <w:rsid w:val="00914C7E"/>
    <w:rsid w:val="00915C7D"/>
    <w:rsid w:val="0092705B"/>
    <w:rsid w:val="00927258"/>
    <w:rsid w:val="00930DC6"/>
    <w:rsid w:val="009365B4"/>
    <w:rsid w:val="00942E10"/>
    <w:rsid w:val="00942F6D"/>
    <w:rsid w:val="00945F6A"/>
    <w:rsid w:val="00945FB5"/>
    <w:rsid w:val="00947003"/>
    <w:rsid w:val="00947926"/>
    <w:rsid w:val="009500A7"/>
    <w:rsid w:val="00950D81"/>
    <w:rsid w:val="00952CE6"/>
    <w:rsid w:val="00960E31"/>
    <w:rsid w:val="00963BFD"/>
    <w:rsid w:val="00967DED"/>
    <w:rsid w:val="00970517"/>
    <w:rsid w:val="00970558"/>
    <w:rsid w:val="00973DC4"/>
    <w:rsid w:val="00977398"/>
    <w:rsid w:val="00980190"/>
    <w:rsid w:val="00980B18"/>
    <w:rsid w:val="009838EE"/>
    <w:rsid w:val="0098390D"/>
    <w:rsid w:val="0098555F"/>
    <w:rsid w:val="00985C8B"/>
    <w:rsid w:val="009930D7"/>
    <w:rsid w:val="00994A59"/>
    <w:rsid w:val="009955A6"/>
    <w:rsid w:val="009A0FA1"/>
    <w:rsid w:val="009A1131"/>
    <w:rsid w:val="009A4630"/>
    <w:rsid w:val="009A6EA4"/>
    <w:rsid w:val="009B0053"/>
    <w:rsid w:val="009B0CB8"/>
    <w:rsid w:val="009B4D56"/>
    <w:rsid w:val="009B7AE7"/>
    <w:rsid w:val="009C3C66"/>
    <w:rsid w:val="009C42C4"/>
    <w:rsid w:val="009C5C91"/>
    <w:rsid w:val="009C7FFE"/>
    <w:rsid w:val="009D3F67"/>
    <w:rsid w:val="009D6AD7"/>
    <w:rsid w:val="009E0973"/>
    <w:rsid w:val="009E19A5"/>
    <w:rsid w:val="009E5919"/>
    <w:rsid w:val="009E5D50"/>
    <w:rsid w:val="009E5D9F"/>
    <w:rsid w:val="009F14C0"/>
    <w:rsid w:val="009F1B1B"/>
    <w:rsid w:val="009F4CCA"/>
    <w:rsid w:val="009F64F9"/>
    <w:rsid w:val="00A04A6E"/>
    <w:rsid w:val="00A0566C"/>
    <w:rsid w:val="00A1090B"/>
    <w:rsid w:val="00A12E2A"/>
    <w:rsid w:val="00A16001"/>
    <w:rsid w:val="00A16AA6"/>
    <w:rsid w:val="00A16B90"/>
    <w:rsid w:val="00A2021F"/>
    <w:rsid w:val="00A25B74"/>
    <w:rsid w:val="00A32BFD"/>
    <w:rsid w:val="00A334B2"/>
    <w:rsid w:val="00A339D0"/>
    <w:rsid w:val="00A3614A"/>
    <w:rsid w:val="00A37568"/>
    <w:rsid w:val="00A43BE5"/>
    <w:rsid w:val="00A44B03"/>
    <w:rsid w:val="00A44C33"/>
    <w:rsid w:val="00A463F6"/>
    <w:rsid w:val="00A5083A"/>
    <w:rsid w:val="00A53925"/>
    <w:rsid w:val="00A55D5A"/>
    <w:rsid w:val="00A615F3"/>
    <w:rsid w:val="00A61690"/>
    <w:rsid w:val="00A7258F"/>
    <w:rsid w:val="00A75B42"/>
    <w:rsid w:val="00A77883"/>
    <w:rsid w:val="00A819AE"/>
    <w:rsid w:val="00A8322F"/>
    <w:rsid w:val="00A85880"/>
    <w:rsid w:val="00A90976"/>
    <w:rsid w:val="00A923F7"/>
    <w:rsid w:val="00A92592"/>
    <w:rsid w:val="00A94011"/>
    <w:rsid w:val="00A97C0A"/>
    <w:rsid w:val="00AA30CE"/>
    <w:rsid w:val="00AA3C5B"/>
    <w:rsid w:val="00AA4F14"/>
    <w:rsid w:val="00AA5D4D"/>
    <w:rsid w:val="00AA62E9"/>
    <w:rsid w:val="00AA6E9D"/>
    <w:rsid w:val="00AB2548"/>
    <w:rsid w:val="00AB3EB2"/>
    <w:rsid w:val="00AB7BC4"/>
    <w:rsid w:val="00AC5DCD"/>
    <w:rsid w:val="00AC6F92"/>
    <w:rsid w:val="00AC7BC0"/>
    <w:rsid w:val="00AD2785"/>
    <w:rsid w:val="00AD2BF0"/>
    <w:rsid w:val="00AD3C02"/>
    <w:rsid w:val="00AD548C"/>
    <w:rsid w:val="00AD6672"/>
    <w:rsid w:val="00AD6C78"/>
    <w:rsid w:val="00AE0F2F"/>
    <w:rsid w:val="00AE1FAF"/>
    <w:rsid w:val="00AE36CF"/>
    <w:rsid w:val="00AE51AD"/>
    <w:rsid w:val="00AE6DCA"/>
    <w:rsid w:val="00AF0296"/>
    <w:rsid w:val="00AF227B"/>
    <w:rsid w:val="00AF4CA1"/>
    <w:rsid w:val="00AF4CB3"/>
    <w:rsid w:val="00AF5657"/>
    <w:rsid w:val="00AF71D0"/>
    <w:rsid w:val="00B00F4F"/>
    <w:rsid w:val="00B03046"/>
    <w:rsid w:val="00B052DC"/>
    <w:rsid w:val="00B06FE1"/>
    <w:rsid w:val="00B077C1"/>
    <w:rsid w:val="00B10CB7"/>
    <w:rsid w:val="00B111BE"/>
    <w:rsid w:val="00B1541B"/>
    <w:rsid w:val="00B16BD7"/>
    <w:rsid w:val="00B16D2E"/>
    <w:rsid w:val="00B2157E"/>
    <w:rsid w:val="00B22935"/>
    <w:rsid w:val="00B23329"/>
    <w:rsid w:val="00B272CE"/>
    <w:rsid w:val="00B27488"/>
    <w:rsid w:val="00B314F7"/>
    <w:rsid w:val="00B3522A"/>
    <w:rsid w:val="00B36CB9"/>
    <w:rsid w:val="00B36D0F"/>
    <w:rsid w:val="00B4002D"/>
    <w:rsid w:val="00B41B01"/>
    <w:rsid w:val="00B4244E"/>
    <w:rsid w:val="00B42B76"/>
    <w:rsid w:val="00B42C59"/>
    <w:rsid w:val="00B43D43"/>
    <w:rsid w:val="00B43F7B"/>
    <w:rsid w:val="00B531E3"/>
    <w:rsid w:val="00B53F81"/>
    <w:rsid w:val="00B60571"/>
    <w:rsid w:val="00B6280C"/>
    <w:rsid w:val="00B6666D"/>
    <w:rsid w:val="00B726A6"/>
    <w:rsid w:val="00B747A9"/>
    <w:rsid w:val="00B76F56"/>
    <w:rsid w:val="00B77C63"/>
    <w:rsid w:val="00B839E3"/>
    <w:rsid w:val="00B87745"/>
    <w:rsid w:val="00B922F4"/>
    <w:rsid w:val="00B94B71"/>
    <w:rsid w:val="00B94C91"/>
    <w:rsid w:val="00B95A23"/>
    <w:rsid w:val="00B95E74"/>
    <w:rsid w:val="00B960A3"/>
    <w:rsid w:val="00B969B0"/>
    <w:rsid w:val="00BA3EED"/>
    <w:rsid w:val="00BA405C"/>
    <w:rsid w:val="00BB0636"/>
    <w:rsid w:val="00BB7272"/>
    <w:rsid w:val="00BC0BA7"/>
    <w:rsid w:val="00BC0E6F"/>
    <w:rsid w:val="00BC1DCC"/>
    <w:rsid w:val="00BC6303"/>
    <w:rsid w:val="00BD5055"/>
    <w:rsid w:val="00BD7806"/>
    <w:rsid w:val="00BE0CD6"/>
    <w:rsid w:val="00BE37D5"/>
    <w:rsid w:val="00BE5EE5"/>
    <w:rsid w:val="00BE71A4"/>
    <w:rsid w:val="00BE74FA"/>
    <w:rsid w:val="00BF29A9"/>
    <w:rsid w:val="00BF340D"/>
    <w:rsid w:val="00BF421C"/>
    <w:rsid w:val="00BF437D"/>
    <w:rsid w:val="00BF6ECE"/>
    <w:rsid w:val="00C0228A"/>
    <w:rsid w:val="00C04FB3"/>
    <w:rsid w:val="00C0603E"/>
    <w:rsid w:val="00C07CF4"/>
    <w:rsid w:val="00C102EE"/>
    <w:rsid w:val="00C10FA7"/>
    <w:rsid w:val="00C11A6A"/>
    <w:rsid w:val="00C16E95"/>
    <w:rsid w:val="00C226E2"/>
    <w:rsid w:val="00C22785"/>
    <w:rsid w:val="00C27213"/>
    <w:rsid w:val="00C319B4"/>
    <w:rsid w:val="00C3379D"/>
    <w:rsid w:val="00C362A4"/>
    <w:rsid w:val="00C37E2F"/>
    <w:rsid w:val="00C407E3"/>
    <w:rsid w:val="00C42DE6"/>
    <w:rsid w:val="00C42E52"/>
    <w:rsid w:val="00C453BD"/>
    <w:rsid w:val="00C4580C"/>
    <w:rsid w:val="00C50800"/>
    <w:rsid w:val="00C50D78"/>
    <w:rsid w:val="00C5703F"/>
    <w:rsid w:val="00C61E30"/>
    <w:rsid w:val="00C63134"/>
    <w:rsid w:val="00C67309"/>
    <w:rsid w:val="00C71AB6"/>
    <w:rsid w:val="00C725FE"/>
    <w:rsid w:val="00C7444C"/>
    <w:rsid w:val="00C80564"/>
    <w:rsid w:val="00C808DD"/>
    <w:rsid w:val="00C85AC3"/>
    <w:rsid w:val="00C87B84"/>
    <w:rsid w:val="00C913DF"/>
    <w:rsid w:val="00C932D2"/>
    <w:rsid w:val="00C9383B"/>
    <w:rsid w:val="00C94A7B"/>
    <w:rsid w:val="00C950C9"/>
    <w:rsid w:val="00C95B23"/>
    <w:rsid w:val="00C97803"/>
    <w:rsid w:val="00CA218C"/>
    <w:rsid w:val="00CA2715"/>
    <w:rsid w:val="00CA3A3F"/>
    <w:rsid w:val="00CA4935"/>
    <w:rsid w:val="00CB13CA"/>
    <w:rsid w:val="00CB19F3"/>
    <w:rsid w:val="00CB3A7F"/>
    <w:rsid w:val="00CB4272"/>
    <w:rsid w:val="00CB4293"/>
    <w:rsid w:val="00CB4858"/>
    <w:rsid w:val="00CB6284"/>
    <w:rsid w:val="00CB775C"/>
    <w:rsid w:val="00CC02C2"/>
    <w:rsid w:val="00CC0695"/>
    <w:rsid w:val="00CC4E23"/>
    <w:rsid w:val="00CC73A9"/>
    <w:rsid w:val="00CC7E76"/>
    <w:rsid w:val="00CC7F13"/>
    <w:rsid w:val="00CD14E4"/>
    <w:rsid w:val="00CD6B2D"/>
    <w:rsid w:val="00CD7882"/>
    <w:rsid w:val="00CE051F"/>
    <w:rsid w:val="00CE0B87"/>
    <w:rsid w:val="00CE4B44"/>
    <w:rsid w:val="00CE7949"/>
    <w:rsid w:val="00CF46E9"/>
    <w:rsid w:val="00CF5B57"/>
    <w:rsid w:val="00CF5CE6"/>
    <w:rsid w:val="00D060C2"/>
    <w:rsid w:val="00D066A2"/>
    <w:rsid w:val="00D109B3"/>
    <w:rsid w:val="00D11414"/>
    <w:rsid w:val="00D135B3"/>
    <w:rsid w:val="00D1520D"/>
    <w:rsid w:val="00D20BBE"/>
    <w:rsid w:val="00D22110"/>
    <w:rsid w:val="00D24235"/>
    <w:rsid w:val="00D255FF"/>
    <w:rsid w:val="00D25BAC"/>
    <w:rsid w:val="00D27067"/>
    <w:rsid w:val="00D30B83"/>
    <w:rsid w:val="00D31322"/>
    <w:rsid w:val="00D334A7"/>
    <w:rsid w:val="00D357E0"/>
    <w:rsid w:val="00D357ED"/>
    <w:rsid w:val="00D375A3"/>
    <w:rsid w:val="00D40BDA"/>
    <w:rsid w:val="00D431DB"/>
    <w:rsid w:val="00D5009A"/>
    <w:rsid w:val="00D5451A"/>
    <w:rsid w:val="00D56DD4"/>
    <w:rsid w:val="00D625BA"/>
    <w:rsid w:val="00D6613F"/>
    <w:rsid w:val="00D67581"/>
    <w:rsid w:val="00D70C42"/>
    <w:rsid w:val="00D70D29"/>
    <w:rsid w:val="00D73200"/>
    <w:rsid w:val="00D800C5"/>
    <w:rsid w:val="00D8106C"/>
    <w:rsid w:val="00D824CE"/>
    <w:rsid w:val="00D83CCD"/>
    <w:rsid w:val="00D85865"/>
    <w:rsid w:val="00D867D6"/>
    <w:rsid w:val="00D872CE"/>
    <w:rsid w:val="00D8761F"/>
    <w:rsid w:val="00D93744"/>
    <w:rsid w:val="00D9667E"/>
    <w:rsid w:val="00D96886"/>
    <w:rsid w:val="00D973CE"/>
    <w:rsid w:val="00DA01DA"/>
    <w:rsid w:val="00DA4168"/>
    <w:rsid w:val="00DA56D8"/>
    <w:rsid w:val="00DA5F68"/>
    <w:rsid w:val="00DA5FDF"/>
    <w:rsid w:val="00DA71E6"/>
    <w:rsid w:val="00DA730D"/>
    <w:rsid w:val="00DA7F86"/>
    <w:rsid w:val="00DB5734"/>
    <w:rsid w:val="00DB5DAB"/>
    <w:rsid w:val="00DB7747"/>
    <w:rsid w:val="00DC0703"/>
    <w:rsid w:val="00DC0D7B"/>
    <w:rsid w:val="00DD1076"/>
    <w:rsid w:val="00DD2201"/>
    <w:rsid w:val="00DD4473"/>
    <w:rsid w:val="00DE4B9D"/>
    <w:rsid w:val="00DE4F4A"/>
    <w:rsid w:val="00DE5A91"/>
    <w:rsid w:val="00DE6261"/>
    <w:rsid w:val="00DE6410"/>
    <w:rsid w:val="00DF1083"/>
    <w:rsid w:val="00DF6F6E"/>
    <w:rsid w:val="00E00AE2"/>
    <w:rsid w:val="00E00C80"/>
    <w:rsid w:val="00E010FA"/>
    <w:rsid w:val="00E02CC5"/>
    <w:rsid w:val="00E03C8E"/>
    <w:rsid w:val="00E069AD"/>
    <w:rsid w:val="00E11998"/>
    <w:rsid w:val="00E157CD"/>
    <w:rsid w:val="00E17529"/>
    <w:rsid w:val="00E200B9"/>
    <w:rsid w:val="00E20E95"/>
    <w:rsid w:val="00E21270"/>
    <w:rsid w:val="00E22C5F"/>
    <w:rsid w:val="00E22D1B"/>
    <w:rsid w:val="00E27A89"/>
    <w:rsid w:val="00E27B48"/>
    <w:rsid w:val="00E30398"/>
    <w:rsid w:val="00E310A7"/>
    <w:rsid w:val="00E31DE7"/>
    <w:rsid w:val="00E3245D"/>
    <w:rsid w:val="00E3335E"/>
    <w:rsid w:val="00E334BE"/>
    <w:rsid w:val="00E35C8E"/>
    <w:rsid w:val="00E430A9"/>
    <w:rsid w:val="00E44880"/>
    <w:rsid w:val="00E4566A"/>
    <w:rsid w:val="00E456B2"/>
    <w:rsid w:val="00E5060F"/>
    <w:rsid w:val="00E50EC5"/>
    <w:rsid w:val="00E511C4"/>
    <w:rsid w:val="00E52460"/>
    <w:rsid w:val="00E52D91"/>
    <w:rsid w:val="00E60E78"/>
    <w:rsid w:val="00E62505"/>
    <w:rsid w:val="00E66AD8"/>
    <w:rsid w:val="00E71A31"/>
    <w:rsid w:val="00E72B62"/>
    <w:rsid w:val="00E73355"/>
    <w:rsid w:val="00E75524"/>
    <w:rsid w:val="00E77E09"/>
    <w:rsid w:val="00E81E6B"/>
    <w:rsid w:val="00E84945"/>
    <w:rsid w:val="00E86F94"/>
    <w:rsid w:val="00E86FAE"/>
    <w:rsid w:val="00E871D5"/>
    <w:rsid w:val="00E94711"/>
    <w:rsid w:val="00E9666C"/>
    <w:rsid w:val="00EA6EF8"/>
    <w:rsid w:val="00EA76F4"/>
    <w:rsid w:val="00EB015F"/>
    <w:rsid w:val="00EB24F8"/>
    <w:rsid w:val="00EB354C"/>
    <w:rsid w:val="00EB50C7"/>
    <w:rsid w:val="00EC22D0"/>
    <w:rsid w:val="00EC2F4C"/>
    <w:rsid w:val="00EC5A3F"/>
    <w:rsid w:val="00EC660E"/>
    <w:rsid w:val="00ED419C"/>
    <w:rsid w:val="00ED4849"/>
    <w:rsid w:val="00EE13B8"/>
    <w:rsid w:val="00EE19E8"/>
    <w:rsid w:val="00EE397C"/>
    <w:rsid w:val="00EE458F"/>
    <w:rsid w:val="00EE7D57"/>
    <w:rsid w:val="00EF022B"/>
    <w:rsid w:val="00EF6CF6"/>
    <w:rsid w:val="00EF735F"/>
    <w:rsid w:val="00F00F71"/>
    <w:rsid w:val="00F046B9"/>
    <w:rsid w:val="00F12E18"/>
    <w:rsid w:val="00F1538D"/>
    <w:rsid w:val="00F169D3"/>
    <w:rsid w:val="00F2048B"/>
    <w:rsid w:val="00F20C85"/>
    <w:rsid w:val="00F21610"/>
    <w:rsid w:val="00F21776"/>
    <w:rsid w:val="00F23BA1"/>
    <w:rsid w:val="00F373E6"/>
    <w:rsid w:val="00F37850"/>
    <w:rsid w:val="00F4303C"/>
    <w:rsid w:val="00F436EF"/>
    <w:rsid w:val="00F43D69"/>
    <w:rsid w:val="00F447A3"/>
    <w:rsid w:val="00F507FB"/>
    <w:rsid w:val="00F553FF"/>
    <w:rsid w:val="00F57E7A"/>
    <w:rsid w:val="00F61343"/>
    <w:rsid w:val="00F62ED5"/>
    <w:rsid w:val="00F64865"/>
    <w:rsid w:val="00F730D2"/>
    <w:rsid w:val="00F74E39"/>
    <w:rsid w:val="00F8033C"/>
    <w:rsid w:val="00F80A49"/>
    <w:rsid w:val="00F80CFF"/>
    <w:rsid w:val="00F82450"/>
    <w:rsid w:val="00F83DF0"/>
    <w:rsid w:val="00F85C3C"/>
    <w:rsid w:val="00F876BB"/>
    <w:rsid w:val="00F9008C"/>
    <w:rsid w:val="00F908E9"/>
    <w:rsid w:val="00F92CCB"/>
    <w:rsid w:val="00F94618"/>
    <w:rsid w:val="00F94BF5"/>
    <w:rsid w:val="00F95F81"/>
    <w:rsid w:val="00F968C9"/>
    <w:rsid w:val="00FA1CB2"/>
    <w:rsid w:val="00FA4513"/>
    <w:rsid w:val="00FA4FD6"/>
    <w:rsid w:val="00FB1CA2"/>
    <w:rsid w:val="00FB27D0"/>
    <w:rsid w:val="00FB655E"/>
    <w:rsid w:val="00FB6662"/>
    <w:rsid w:val="00FB73C7"/>
    <w:rsid w:val="00FC12B4"/>
    <w:rsid w:val="00FC2E6C"/>
    <w:rsid w:val="00FC4B9A"/>
    <w:rsid w:val="00FC4D59"/>
    <w:rsid w:val="00FC50E0"/>
    <w:rsid w:val="00FC6CA9"/>
    <w:rsid w:val="00FC7537"/>
    <w:rsid w:val="00FD041A"/>
    <w:rsid w:val="00FD7AC1"/>
    <w:rsid w:val="00FD7C91"/>
    <w:rsid w:val="00FE2763"/>
    <w:rsid w:val="00FE356F"/>
    <w:rsid w:val="00FE437E"/>
    <w:rsid w:val="00FF0582"/>
    <w:rsid w:val="00FF3A29"/>
    <w:rsid w:val="00FF6655"/>
    <w:rsid w:val="00FF6A38"/>
    <w:rsid w:val="00FF6AA8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0D738"/>
  <w15:docId w15:val="{3345778C-CFF5-40A5-B0C2-A2B5286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next w:val="BodyText"/>
    <w:link w:val="TitleChar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semiHidden/>
  </w:style>
  <w:style w:type="paragraph" w:styleId="CommentText">
    <w:name w:val="annotation text"/>
    <w:basedOn w:val="Normal"/>
    <w:link w:val="CommentTextChar1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154A19"/>
    <w:rPr>
      <w:rFonts w:ascii="Arial" w:hAnsi="Arial" w:cs="Arial"/>
      <w:sz w:val="26"/>
      <w:szCs w:val="26"/>
      <w:lang w:eastAsia="en-US"/>
    </w:rPr>
  </w:style>
  <w:style w:type="paragraph" w:customStyle="1" w:styleId="QMultiChoice">
    <w:name w:val="Q Multi Choice"/>
    <w:basedOn w:val="Heading1"/>
    <w:next w:val="Normal"/>
    <w:uiPriority w:val="99"/>
    <w:rsid w:val="0034691F"/>
    <w:pPr>
      <w:tabs>
        <w:tab w:val="clear" w:pos="0"/>
        <w:tab w:val="clear" w:pos="1080"/>
        <w:tab w:val="num" w:pos="720"/>
      </w:tabs>
      <w:spacing w:before="360" w:after="60" w:line="240" w:lineRule="auto"/>
      <w:ind w:left="357" w:hanging="357"/>
    </w:pPr>
    <w:rPr>
      <w:rFonts w:ascii="Times New Roman" w:hAnsi="Times New Roman" w:cs="Times New Roman"/>
      <w:b/>
      <w:kern w:val="32"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79634B"/>
    <w:rPr>
      <w:rFonts w:ascii="Arial" w:hAnsi="Arial" w:cs="Arial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79634B"/>
    <w:rPr>
      <w:lang w:eastAsia="en-US"/>
    </w:rPr>
  </w:style>
  <w:style w:type="character" w:customStyle="1" w:styleId="TitleChar">
    <w:name w:val="Title Char"/>
    <w:basedOn w:val="DefaultParagraphFont"/>
    <w:link w:val="Title"/>
    <w:rsid w:val="0079634B"/>
    <w:rPr>
      <w:rFonts w:ascii="Arial" w:hAnsi="Arial" w:cs="Arial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963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0250"/>
    <w:pPr>
      <w:spacing w:before="0" w:after="150" w:line="240" w:lineRule="auto"/>
      <w:jc w:val="left"/>
    </w:pPr>
    <w:rPr>
      <w:sz w:val="24"/>
      <w:szCs w:val="24"/>
      <w:lang w:val="en-US"/>
    </w:rPr>
  </w:style>
  <w:style w:type="paragraph" w:customStyle="1" w:styleId="BlockQuote">
    <w:name w:val="Block Quote"/>
    <w:basedOn w:val="Normal"/>
    <w:rsid w:val="00257EC9"/>
    <w:pPr>
      <w:ind w:left="360" w:right="360"/>
      <w:jc w:val="left"/>
    </w:pPr>
    <w:rPr>
      <w:rFonts w:ascii="Arial" w:eastAsiaTheme="minorEastAsia" w:hAnsi="Arial" w:cs="Arial"/>
      <w:sz w:val="18"/>
      <w:szCs w:val="18"/>
      <w:lang w:val="en-US"/>
    </w:rPr>
  </w:style>
  <w:style w:type="paragraph" w:customStyle="1" w:styleId="ListNumberalphaReset">
    <w:name w:val="List Number alpha Reset"/>
    <w:basedOn w:val="Normal"/>
    <w:rsid w:val="00E27A89"/>
    <w:pPr>
      <w:tabs>
        <w:tab w:val="num" w:pos="720"/>
      </w:tabs>
      <w:spacing w:before="0" w:after="0" w:line="240" w:lineRule="auto"/>
      <w:ind w:hanging="360"/>
      <w:jc w:val="left"/>
    </w:pPr>
    <w:rPr>
      <w:rFonts w:eastAsiaTheme="minorEastAsia"/>
      <w:sz w:val="2"/>
      <w:szCs w:val="2"/>
      <w:lang w:val="en-US"/>
    </w:rPr>
  </w:style>
  <w:style w:type="character" w:customStyle="1" w:styleId="apple-converted-space-h">
    <w:name w:val="apple-converted-space-h"/>
    <w:basedOn w:val="DefaultParagraphFont"/>
    <w:rsid w:val="007917F8"/>
  </w:style>
  <w:style w:type="character" w:styleId="Hyperlink">
    <w:name w:val="Hyperlink"/>
    <w:basedOn w:val="DefaultParagraphFont"/>
    <w:semiHidden/>
    <w:unhideWhenUsed/>
    <w:rsid w:val="00463DD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203AC"/>
  </w:style>
  <w:style w:type="paragraph" w:customStyle="1" w:styleId="incorrectanswer">
    <w:name w:val="in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qmultichoice0">
    <w:name w:val="qmultichoice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correctanswer">
    <w:name w:val="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locked/>
    <w:rsid w:val="0066496D"/>
    <w:rPr>
      <w:lang w:eastAsia="en-US"/>
    </w:rPr>
  </w:style>
  <w:style w:type="character" w:customStyle="1" w:styleId="Heading3Char">
    <w:name w:val="Heading 3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semiHidden/>
    <w:rsid w:val="0066496D"/>
    <w:rPr>
      <w:rFonts w:asciiTheme="majorHAnsi" w:eastAsiaTheme="majorEastAsia" w:hAnsiTheme="majorHAnsi" w:cstheme="majorBidi" w:hint="default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365F91" w:themeColor="accent1" w:themeShade="BF"/>
      <w:lang w:val="en-US"/>
    </w:rPr>
  </w:style>
  <w:style w:type="paragraph" w:customStyle="1" w:styleId="msonormal0">
    <w:name w:val="msonormal"/>
    <w:basedOn w:val="Normal"/>
    <w:rsid w:val="0066496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66496D"/>
    <w:rPr>
      <w:lang w:eastAsia="en-US"/>
    </w:rPr>
  </w:style>
  <w:style w:type="character" w:customStyle="1" w:styleId="CommentTextChar">
    <w:name w:val="Comment Text Char"/>
    <w:basedOn w:val="DefaultParagraphFont"/>
    <w:semiHidden/>
    <w:locked/>
    <w:rsid w:val="0066496D"/>
    <w:rPr>
      <w:rFonts w:ascii="Times New Roman" w:eastAsiaTheme="minorEastAsia" w:hAnsi="Times New Roman" w:cs="Times New Roman" w:hint="default"/>
      <w:lang w:val="en-US"/>
    </w:rPr>
  </w:style>
  <w:style w:type="character" w:customStyle="1" w:styleId="HeaderChar">
    <w:name w:val="Header Char"/>
    <w:basedOn w:val="DefaultParagraphFont"/>
    <w:link w:val="Header"/>
    <w:locked/>
    <w:rsid w:val="0066496D"/>
    <w:rPr>
      <w:rFonts w:ascii="Arial" w:hAnsi="Arial" w:cs="Arial"/>
      <w:b/>
      <w:bCs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locked/>
    <w:rsid w:val="0066496D"/>
    <w:rPr>
      <w:rFonts w:ascii="Arial" w:hAnsi="Arial" w:cs="Arial"/>
      <w:sz w:val="14"/>
      <w:szCs w:val="14"/>
      <w:lang w:eastAsia="en-US"/>
    </w:rPr>
  </w:style>
  <w:style w:type="character" w:customStyle="1" w:styleId="SubtitleChar">
    <w:name w:val="Subtitle Char"/>
    <w:basedOn w:val="DefaultParagraphFont"/>
    <w:link w:val="Subtitle"/>
    <w:locked/>
    <w:rsid w:val="0066496D"/>
    <w:rPr>
      <w:rFonts w:ascii="Arial" w:hAnsi="Arial" w:cs="Arial"/>
      <w:sz w:val="28"/>
      <w:szCs w:val="28"/>
      <w:lang w:eastAsia="en-US"/>
    </w:rPr>
  </w:style>
  <w:style w:type="paragraph" w:styleId="BlockText">
    <w:name w:val="Block Text"/>
    <w:basedOn w:val="Normal"/>
    <w:semiHidden/>
    <w:unhideWhenUsed/>
    <w:rsid w:val="0066496D"/>
    <w:pPr>
      <w:spacing w:line="220" w:lineRule="atLeast"/>
      <w:ind w:left="360" w:right="360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ListTitle">
    <w:name w:val="List Title"/>
    <w:basedOn w:val="Normal"/>
    <w:next w:val="BodyText"/>
    <w:rsid w:val="0066496D"/>
    <w:pPr>
      <w:spacing w:before="0" w:after="0"/>
      <w:ind w:left="360"/>
      <w:jc w:val="center"/>
    </w:pPr>
    <w:rPr>
      <w:rFonts w:ascii="Arial" w:eastAsiaTheme="minorEastAsia" w:hAnsi="Arial" w:cs="Arial"/>
      <w:b/>
      <w:bCs/>
      <w:lang w:val="en-IN" w:eastAsia="en-IN"/>
    </w:rPr>
  </w:style>
  <w:style w:type="paragraph" w:customStyle="1" w:styleId="ListNumberReset">
    <w:name w:val="List Number Reset"/>
    <w:basedOn w:val="Normal"/>
    <w:rsid w:val="0066496D"/>
    <w:pPr>
      <w:tabs>
        <w:tab w:val="num" w:pos="720"/>
      </w:tabs>
      <w:spacing w:before="0" w:after="0" w:line="240" w:lineRule="auto"/>
      <w:ind w:hanging="360"/>
      <w:jc w:val="center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TableTitle">
    <w:name w:val="Table Title"/>
    <w:basedOn w:val="Normal"/>
    <w:rsid w:val="0066496D"/>
    <w:pPr>
      <w:keepNext/>
      <w:tabs>
        <w:tab w:val="left" w:pos="1080"/>
        <w:tab w:val="num" w:pos="1440"/>
      </w:tabs>
      <w:spacing w:before="100" w:beforeAutospacing="1" w:after="100" w:afterAutospacing="1"/>
      <w:ind w:left="1080" w:hanging="1080"/>
      <w:jc w:val="left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ListNumberalpha">
    <w:name w:val="List Number alpha"/>
    <w:basedOn w:val="Normal"/>
    <w:rsid w:val="0066496D"/>
    <w:pPr>
      <w:tabs>
        <w:tab w:val="num" w:pos="360"/>
        <w:tab w:val="num" w:pos="1440"/>
      </w:tabs>
      <w:spacing w:before="0" w:after="0"/>
      <w:ind w:left="360" w:hanging="360"/>
      <w:jc w:val="left"/>
    </w:pPr>
    <w:rPr>
      <w:rFonts w:eastAsiaTheme="minorEastAsia"/>
      <w:lang w:val="en-US" w:eastAsia="en-IN"/>
    </w:rPr>
  </w:style>
  <w:style w:type="paragraph" w:customStyle="1" w:styleId="Figure">
    <w:name w:val="Figure"/>
    <w:basedOn w:val="BodyText"/>
    <w:next w:val="BodyText"/>
    <w:rsid w:val="0066496D"/>
    <w:pPr>
      <w:keepNext/>
      <w:spacing w:line="240" w:lineRule="auto"/>
      <w:ind w:firstLine="0"/>
      <w:jc w:val="left"/>
    </w:pPr>
    <w:rPr>
      <w:rFonts w:eastAsiaTheme="minorEastAsia"/>
      <w:lang w:val="en-US" w:eastAsia="en-IN"/>
    </w:rPr>
  </w:style>
  <w:style w:type="paragraph" w:customStyle="1" w:styleId="QFNormal">
    <w:name w:val="QF Normal"/>
    <w:basedOn w:val="Normal"/>
    <w:rsid w:val="0066496D"/>
    <w:pPr>
      <w:spacing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Heading">
    <w:name w:val="QF Heading"/>
    <w:basedOn w:val="Normal"/>
    <w:next w:val="QFNormal"/>
    <w:rsid w:val="0066496D"/>
    <w:pPr>
      <w:spacing w:before="120"/>
      <w:jc w:val="left"/>
    </w:pPr>
    <w:rPr>
      <w:rFonts w:ascii="Arial" w:eastAsiaTheme="minorEastAsia" w:hAnsi="Arial" w:cs="Arial"/>
      <w:b/>
      <w:bCs/>
      <w:i/>
      <w:iCs/>
      <w:sz w:val="24"/>
      <w:szCs w:val="24"/>
      <w:lang w:val="en-US" w:eastAsia="en-IN"/>
    </w:rPr>
  </w:style>
  <w:style w:type="paragraph" w:customStyle="1" w:styleId="QFName">
    <w:name w:val="QF Name"/>
    <w:basedOn w:val="Normal"/>
    <w:rsid w:val="0066496D"/>
    <w:pPr>
      <w:keepNext/>
      <w:spacing w:before="100" w:beforeAutospacing="1" w:after="100" w:afterAutospacing="1"/>
      <w:jc w:val="lef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Weight">
    <w:name w:val="QF Weight"/>
    <w:basedOn w:val="Normal"/>
    <w:rsid w:val="0066496D"/>
    <w:pPr>
      <w:keepNext/>
      <w:spacing w:before="100" w:beforeAutospacing="1" w:after="100" w:afterAutospacing="1"/>
      <w:jc w:val="righ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CaseStudy">
    <w:name w:val="QF CaseStudy"/>
    <w:basedOn w:val="Normal"/>
    <w:rsid w:val="0066496D"/>
    <w:pPr>
      <w:spacing w:before="100" w:beforeAutospacing="1" w:after="100" w:afterAutospacing="1"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Answer">
    <w:name w:val="QF Answer"/>
    <w:basedOn w:val="Normal"/>
    <w:rsid w:val="0066496D"/>
    <w:pPr>
      <w:spacing w:before="100" w:beforeAutospacing="1" w:after="100" w:afterAutospacing="1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spacer">
    <w:name w:val="spacer"/>
    <w:rsid w:val="0066496D"/>
    <w:rPr>
      <w:rFonts w:ascii="Arial" w:eastAsiaTheme="minorEastAsia" w:hAnsi="Arial" w:cs="Arial"/>
      <w:color w:val="FFFFFF"/>
      <w:sz w:val="2"/>
      <w:szCs w:val="2"/>
      <w:lang w:val="en-US" w:eastAsia="en-IN"/>
    </w:rPr>
  </w:style>
  <w:style w:type="paragraph" w:customStyle="1" w:styleId="Cell2">
    <w:name w:val="Cell2"/>
    <w:basedOn w:val="Normal"/>
    <w:rsid w:val="0066496D"/>
    <w:pPr>
      <w:keepNext/>
      <w:spacing w:before="20" w:after="20" w:line="240" w:lineRule="auto"/>
      <w:ind w:left="40"/>
      <w:jc w:val="left"/>
    </w:pPr>
    <w:rPr>
      <w:rFonts w:eastAsiaTheme="minorEastAsia"/>
      <w:lang w:val="en-US" w:eastAsia="en-IN"/>
    </w:rPr>
  </w:style>
  <w:style w:type="paragraph" w:customStyle="1" w:styleId="TableNote">
    <w:name w:val="Table Note"/>
    <w:basedOn w:val="Normal"/>
    <w:rsid w:val="0066496D"/>
    <w:pPr>
      <w:spacing w:before="20" w:after="20" w:line="240" w:lineRule="auto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character" w:styleId="CommentReference">
    <w:name w:val="annotation reference"/>
    <w:basedOn w:val="DefaultParagraphFont"/>
    <w:semiHidden/>
    <w:unhideWhenUsed/>
    <w:rsid w:val="0066496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6496D"/>
    <w:pPr>
      <w:spacing w:before="60" w:beforeAutospacing="0" w:after="60" w:afterAutospacing="0" w:line="240" w:lineRule="auto"/>
    </w:pPr>
    <w:rPr>
      <w:rFonts w:eastAsiaTheme="minorEastAsia"/>
      <w:b/>
      <w:bCs/>
      <w:sz w:val="20"/>
      <w:szCs w:val="20"/>
      <w:lang w:val="en-US" w:eastAsia="en-IN"/>
    </w:rPr>
  </w:style>
  <w:style w:type="character" w:customStyle="1" w:styleId="CommentTextChar1">
    <w:name w:val="Comment Text Char1"/>
    <w:basedOn w:val="DefaultParagraphFont"/>
    <w:link w:val="CommentText"/>
    <w:semiHidden/>
    <w:rsid w:val="0066496D"/>
    <w:rPr>
      <w:sz w:val="24"/>
      <w:szCs w:val="24"/>
      <w:lang w:eastAsia="en-US"/>
    </w:rPr>
  </w:style>
  <w:style w:type="character" w:customStyle="1" w:styleId="CommentSubjectChar">
    <w:name w:val="Comment Subject Char"/>
    <w:basedOn w:val="CommentTextChar1"/>
    <w:link w:val="CommentSubject"/>
    <w:semiHidden/>
    <w:rsid w:val="0066496D"/>
    <w:rPr>
      <w:rFonts w:eastAsiaTheme="minorEastAsia"/>
      <w:b/>
      <w:bCs/>
      <w:sz w:val="24"/>
      <w:szCs w:val="24"/>
      <w:lang w:val="en-US" w:eastAsia="en-IN"/>
    </w:rPr>
  </w:style>
  <w:style w:type="paragraph" w:styleId="BalloonText">
    <w:name w:val="Balloon Text"/>
    <w:basedOn w:val="Normal"/>
    <w:link w:val="BalloonTextChar"/>
    <w:semiHidden/>
    <w:unhideWhenUsed/>
    <w:rsid w:val="0066496D"/>
    <w:pPr>
      <w:spacing w:before="0" w:after="0" w:line="240" w:lineRule="auto"/>
      <w:jc w:val="left"/>
    </w:pPr>
    <w:rPr>
      <w:rFonts w:ascii="Segoe UI" w:eastAsiaTheme="minorEastAsia" w:hAnsi="Segoe UI" w:cs="Segoe UI"/>
      <w:sz w:val="18"/>
      <w:szCs w:val="18"/>
      <w:lang w:val="en-US" w:eastAsia="en-IN"/>
    </w:rPr>
  </w:style>
  <w:style w:type="character" w:customStyle="1" w:styleId="BalloonTextChar">
    <w:name w:val="Balloon Text Char"/>
    <w:basedOn w:val="DefaultParagraphFont"/>
    <w:link w:val="BalloonText"/>
    <w:semiHidden/>
    <w:rsid w:val="0066496D"/>
    <w:rPr>
      <w:rFonts w:ascii="Segoe UI" w:eastAsiaTheme="minorEastAsia" w:hAnsi="Segoe UI" w:cs="Segoe UI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30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010">
          <w:marLeft w:val="3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2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0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8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\AppData\Roaming\Microsoft\Template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410</TotalTime>
  <Pages>9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Moodle2Word Style Template</vt:lpstr>
    </vt:vector>
  </TitlesOfParts>
  <Company>XML Workshop Ltd.</Company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rod</dc:creator>
  <cp:keywords>HCLClassification=Public</cp:keywords>
  <cp:lastModifiedBy>Namrata Marathe</cp:lastModifiedBy>
  <cp:revision>36</cp:revision>
  <cp:lastPrinted>2009-03-13T17:29:00Z</cp:lastPrinted>
  <dcterms:created xsi:type="dcterms:W3CDTF">2022-03-22T12:48:00Z</dcterms:created>
  <dcterms:modified xsi:type="dcterms:W3CDTF">2023-07-25T07:01:00Z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4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  <property fmtid="{D5CDD505-2E9C-101B-9397-08002B2CF9AE}" pid="11" name="TitusGUID">
    <vt:lpwstr>fbd23ea2-d0af-4f98-bb28-9d47a88c3d2d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HCL_Cla5s_Publ1c</vt:lpwstr>
  </property>
</Properties>
</file>