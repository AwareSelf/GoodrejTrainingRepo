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472A325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A7FC6">
        <w:rPr>
          <w:color w:val="000000" w:themeColor="text1"/>
          <w:sz w:val="24"/>
          <w:szCs w:val="20"/>
        </w:rPr>
        <w:t>6</w:t>
      </w:r>
    </w:p>
    <w:p w14:paraId="302D72D7" w14:textId="103BF96E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656173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DFE4" w14:textId="65359234" w:rsidR="00631287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is output of below code added in main method if input</w:t>
            </w:r>
            <w:r w:rsidR="00085233">
              <w:rPr>
                <w:color w:val="000000" w:themeColor="text1"/>
                <w:szCs w:val="20"/>
              </w:rPr>
              <w:t xml:space="preserve"> (no)</w:t>
            </w:r>
            <w:r>
              <w:rPr>
                <w:color w:val="000000" w:themeColor="text1"/>
                <w:szCs w:val="20"/>
              </w:rPr>
              <w:t xml:space="preserve"> is 10</w:t>
            </w:r>
            <w:r w:rsidR="00B06FE1">
              <w:rPr>
                <w:color w:val="000000" w:themeColor="text1"/>
                <w:szCs w:val="20"/>
              </w:rPr>
              <w:t>?</w:t>
            </w:r>
            <w:r w:rsidR="003E5F50">
              <w:rPr>
                <w:color w:val="000000" w:themeColor="text1"/>
                <w:szCs w:val="20"/>
              </w:rPr>
              <w:t xml:space="preserve"> (Scanner is imported)</w:t>
            </w:r>
          </w:p>
          <w:p w14:paraId="032A7612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4CECA949" w14:textId="362CC60B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no;</w:t>
            </w:r>
          </w:p>
          <w:p w14:paraId="6EB66058" w14:textId="486A6511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Scanner </w:t>
            </w:r>
            <w:proofErr w:type="spellStart"/>
            <w:r>
              <w:rPr>
                <w:color w:val="000000" w:themeColor="text1"/>
                <w:szCs w:val="20"/>
              </w:rPr>
              <w:t>sc</w:t>
            </w:r>
            <w:proofErr w:type="spellEnd"/>
            <w:r>
              <w:rPr>
                <w:color w:val="000000" w:themeColor="text1"/>
                <w:szCs w:val="20"/>
              </w:rPr>
              <w:t xml:space="preserve"> = new </w:t>
            </w:r>
            <w:proofErr w:type="gramStart"/>
            <w:r>
              <w:rPr>
                <w:color w:val="000000" w:themeColor="text1"/>
                <w:szCs w:val="20"/>
              </w:rPr>
              <w:t>Scanner(</w:t>
            </w:r>
            <w:proofErr w:type="gramEnd"/>
            <w:r>
              <w:rPr>
                <w:color w:val="000000" w:themeColor="text1"/>
                <w:szCs w:val="20"/>
              </w:rPr>
              <w:t>System.in);</w:t>
            </w:r>
          </w:p>
          <w:p w14:paraId="50E9F7D9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=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sc.nextInt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738A6A81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switch(no)</w:t>
            </w:r>
          </w:p>
          <w:p w14:paraId="06F69BFE" w14:textId="77777777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0173E64" w14:textId="7CD5CBBC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10:</w:t>
            </w:r>
          </w:p>
          <w:p w14:paraId="30F5DB77" w14:textId="4EDBDF7E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6683133A" w14:textId="769810E0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case 20: </w:t>
            </w:r>
          </w:p>
          <w:p w14:paraId="6D92654F" w14:textId="2956E114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(no);</w:t>
            </w:r>
          </w:p>
          <w:p w14:paraId="42CC5A03" w14:textId="14EFBD56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default:</w:t>
            </w:r>
          </w:p>
          <w:p w14:paraId="4208C9F6" w14:textId="6725C062" w:rsidR="00366C32" w:rsidRDefault="00366C32" w:rsidP="00366C3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</w:t>
            </w:r>
            <w:r>
              <w:rPr>
                <w:color w:val="000000" w:themeColor="text1"/>
                <w:szCs w:val="20"/>
              </w:rPr>
              <w:t>wrong option”</w:t>
            </w:r>
            <w:r>
              <w:rPr>
                <w:color w:val="000000" w:themeColor="text1"/>
                <w:szCs w:val="20"/>
              </w:rPr>
              <w:t>);</w:t>
            </w:r>
          </w:p>
          <w:p w14:paraId="4C3F3C59" w14:textId="6638B23D" w:rsidR="00366C32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</w:p>
          <w:p w14:paraId="5A9B737A" w14:textId="06C15E1E" w:rsidR="00366C32" w:rsidRPr="00036F8B" w:rsidRDefault="00366C32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E35DB0" w14:textId="77777777" w:rsidR="0044537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8609B33" w14:textId="77777777" w:rsidR="009018B1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  <w:p w14:paraId="7BC79448" w14:textId="676F32A9" w:rsidR="0044537D" w:rsidRPr="00306F1D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3BCC6D7F" w:rsidR="00C94A7B" w:rsidRPr="00306F1D" w:rsidRDefault="003E5F50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9CC4EC" w14:textId="77777777" w:rsidR="009018B1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7E93246B" w14:textId="3EA08AF0" w:rsidR="003E5F50" w:rsidRDefault="0044537D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371C85A6" w14:textId="22FEB456" w:rsidR="003E5F50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wrong option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0FA674A8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1CF2E25" w:rsidR="009018B1" w:rsidRPr="00306F1D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DB8B1" w14:textId="22DA7D71" w:rsidR="0066496D" w:rsidRDefault="00D67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</w:t>
            </w:r>
            <w:r w:rsidR="00394F67">
              <w:rPr>
                <w:color w:val="000000" w:themeColor="text1"/>
                <w:szCs w:val="20"/>
              </w:rPr>
              <w:t xml:space="preserve"> added in main method (Scanner is imported</w:t>
            </w:r>
            <w:proofErr w:type="gramStart"/>
            <w:r w:rsidR="00394F67">
              <w:rPr>
                <w:color w:val="000000" w:themeColor="text1"/>
                <w:szCs w:val="20"/>
              </w:rPr>
              <w:t xml:space="preserve">) </w:t>
            </w:r>
            <w:r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5281E5A8" w14:textId="2C46A970" w:rsidR="00394F67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=1;i&lt;</w:t>
            </w:r>
            <w:r w:rsidR="001C7FCF">
              <w:rPr>
                <w:color w:val="000000" w:themeColor="text1"/>
                <w:szCs w:val="20"/>
              </w:rPr>
              <w:t>=3</w:t>
            </w:r>
            <w:r>
              <w:rPr>
                <w:color w:val="000000" w:themeColor="text1"/>
                <w:szCs w:val="20"/>
              </w:rPr>
              <w:t>;i++)</w:t>
            </w:r>
          </w:p>
          <w:p w14:paraId="5B81201A" w14:textId="582D2399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56BB8144" w14:textId="769BBB07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==</w:t>
            </w:r>
            <w:r w:rsidR="001C7FCF">
              <w:rPr>
                <w:color w:val="000000" w:themeColor="text1"/>
                <w:szCs w:val="20"/>
              </w:rPr>
              <w:t>2</w:t>
            </w:r>
            <w:r>
              <w:rPr>
                <w:color w:val="000000" w:themeColor="text1"/>
                <w:szCs w:val="20"/>
              </w:rPr>
              <w:t>)</w:t>
            </w:r>
          </w:p>
          <w:p w14:paraId="4AFCCF5B" w14:textId="663EA11C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 </w:t>
            </w:r>
          </w:p>
          <w:p w14:paraId="0BB7A530" w14:textId="640D507E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continue;</w:t>
            </w:r>
          </w:p>
          <w:p w14:paraId="0FEABDB4" w14:textId="4560C6F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CBE55BE" w14:textId="55614C9B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A96F94" w14:textId="4A2A69E4" w:rsidR="00A5304E" w:rsidRDefault="00A5304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2F12E" w14:textId="77777777" w:rsidR="0066496D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46D8A9E2" w14:textId="520998C2" w:rsidR="00261CB1" w:rsidRPr="00036F8B" w:rsidRDefault="00261CB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E97F222" w:rsidR="0066496D" w:rsidRPr="00036F8B" w:rsidRDefault="00A45F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77777777" w:rsidR="0066496D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A45F9E">
              <w:rPr>
                <w:color w:val="000000" w:themeColor="text1"/>
                <w:szCs w:val="20"/>
              </w:rPr>
              <w:t>Hello World</w:t>
            </w:r>
          </w:p>
          <w:p w14:paraId="3EFF4901" w14:textId="77777777" w:rsidR="00A45F9E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  <w:p w14:paraId="204C04E6" w14:textId="7AC7AFFE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37F63589" w:rsidR="0066496D" w:rsidRPr="00036F8B" w:rsidRDefault="00C95B2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FFC683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65539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DE17D" w14:textId="1FE58769" w:rsidR="00591989" w:rsidRDefault="00591989" w:rsidP="00607A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 added in main method (Scanner is imported)?</w:t>
            </w:r>
          </w:p>
          <w:p w14:paraId="43888FAD" w14:textId="77777777" w:rsidR="00BA2E3C" w:rsidRDefault="00BA2E3C" w:rsidP="00607A9E">
            <w:pPr>
              <w:pStyle w:val="Cell"/>
              <w:rPr>
                <w:color w:val="000000" w:themeColor="text1"/>
                <w:szCs w:val="20"/>
              </w:rPr>
            </w:pPr>
          </w:p>
          <w:p w14:paraId="7044A8FE" w14:textId="1F12E2AD" w:rsidR="0066496D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int no=10;  </w:t>
            </w:r>
          </w:p>
          <w:p w14:paraId="3CDF76C9" w14:textId="26E9ED1A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Cs w:val="20"/>
              </w:rPr>
              <w:t>boolean</w:t>
            </w:r>
            <w:proofErr w:type="spellEnd"/>
            <w:r>
              <w:rPr>
                <w:color w:val="000000" w:themeColor="text1"/>
                <w:szCs w:val="20"/>
              </w:rPr>
              <w:t xml:space="preserve"> flag=true;</w:t>
            </w:r>
          </w:p>
          <w:p w14:paraId="25F057D4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for(</w:t>
            </w:r>
            <w:proofErr w:type="gramEnd"/>
            <w:r>
              <w:rPr>
                <w:color w:val="000000" w:themeColor="text1"/>
                <w:szCs w:val="20"/>
              </w:rPr>
              <w:t xml:space="preserve">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=2;i&lt;10;i++)</w:t>
            </w:r>
          </w:p>
          <w:p w14:paraId="348ED1A3" w14:textId="24E5FF8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68790F7" w14:textId="34B4510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if(</w:t>
            </w:r>
            <w:proofErr w:type="spellStart"/>
            <w:r>
              <w:rPr>
                <w:color w:val="000000" w:themeColor="text1"/>
                <w:szCs w:val="20"/>
              </w:rPr>
              <w:t>no%i</w:t>
            </w:r>
            <w:proofErr w:type="spellEnd"/>
            <w:r>
              <w:rPr>
                <w:color w:val="000000" w:themeColor="text1"/>
                <w:szCs w:val="20"/>
              </w:rPr>
              <w:t>==0)</w:t>
            </w:r>
          </w:p>
          <w:p w14:paraId="04948B07" w14:textId="19E26374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1D0E105E" w14:textId="1C3D0500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break;</w:t>
            </w:r>
          </w:p>
          <w:p w14:paraId="6BF58DFD" w14:textId="06C81063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 flag=false;</w:t>
            </w:r>
          </w:p>
          <w:p w14:paraId="6127DEAC" w14:textId="44296222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}</w:t>
            </w:r>
          </w:p>
          <w:p w14:paraId="4071BC0E" w14:textId="77777777" w:rsidR="00607A9E" w:rsidRDefault="00607A9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19E0F877" w14:textId="77777777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if(flag)</w:t>
            </w:r>
          </w:p>
          <w:p w14:paraId="5CDBEE43" w14:textId="313451A9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prime”); }</w:t>
            </w:r>
          </w:p>
          <w:p w14:paraId="3F2D7B37" w14:textId="1E693D6D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else</w:t>
            </w:r>
          </w:p>
          <w:p w14:paraId="207BC3DC" w14:textId="528A54D6" w:rsidR="00BA2E3C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gramStart"/>
            <w:r>
              <w:rPr>
                <w:color w:val="000000" w:themeColor="text1"/>
                <w:szCs w:val="20"/>
              </w:rPr>
              <w:t xml:space="preserve">{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(“no is not prime”); }</w:t>
            </w:r>
          </w:p>
          <w:p w14:paraId="0AD3607F" w14:textId="7FFC2D34" w:rsidR="00BA2E3C" w:rsidRPr="00036F8B" w:rsidRDefault="00BA2E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F269135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is prime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880520F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no is not prime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194E7C27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70B7EB" w:rsidR="0066496D" w:rsidRPr="00036F8B" w:rsidRDefault="00132A2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095754C0" w:rsidR="0066496D" w:rsidRPr="00036F8B" w:rsidRDefault="00132A29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50398DA2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what is output of below code?</w:t>
            </w:r>
          </w:p>
          <w:p w14:paraId="6073216F" w14:textId="77777777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17D91D08" w14:textId="27D64123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18D92C9" w14:textId="597D7C0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3E0C14ED" w14:textId="1AE87C60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3F82293" w14:textId="699E502E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Employee e = new </w:t>
            </w:r>
            <w:proofErr w:type="gramStart"/>
            <w:r>
              <w:rPr>
                <w:color w:val="000000" w:themeColor="text1"/>
                <w:szCs w:val="20"/>
              </w:rPr>
              <w:t>Employee(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7976D1C5" w14:textId="010ADBEB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1FCDFB6E" w14:textId="4C635CB5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}</w:t>
            </w:r>
          </w:p>
          <w:p w14:paraId="4AFB6A19" w14:textId="7F3B7A78" w:rsidR="007342A8" w:rsidRDefault="007342A8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} </w:t>
            </w:r>
          </w:p>
          <w:p w14:paraId="6725F0C4" w14:textId="5F26027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Employee</w:t>
            </w:r>
          </w:p>
          <w:p w14:paraId="246AEFE0" w14:textId="7777777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2028BDF4" w14:textId="77777777" w:rsidR="0066496D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069A4F0D" w14:textId="1D6A845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1A62D399" w14:textId="7F7B2A71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33183C1E" w14:textId="006B7FDD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3714EC98" w14:textId="61A86237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empno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0F8038BE" w14:textId="424C33C9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2A20D8B5" w14:textId="17045CD8" w:rsidR="009D37F6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27F37FB2" w14:textId="18BFF41B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5902BA30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71DA107D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7CFBB09" w:rsidR="0066496D" w:rsidRPr="00036F8B" w:rsidRDefault="007342A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72FD873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EA67A14" w:rsidR="0066496D" w:rsidRPr="00036F8B" w:rsidRDefault="006A6E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0B92658" w:rsidR="0066496D" w:rsidRPr="00036F8B" w:rsidRDefault="006A6EB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6AFA6" w14:textId="12D15877" w:rsidR="0066496D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493FFA">
              <w:rPr>
                <w:color w:val="000000" w:themeColor="text1"/>
                <w:szCs w:val="20"/>
              </w:rPr>
              <w:t xml:space="preserve">at will be output </w:t>
            </w:r>
            <w:r w:rsidR="00A24162">
              <w:rPr>
                <w:color w:val="000000" w:themeColor="text1"/>
                <w:szCs w:val="20"/>
              </w:rPr>
              <w:t>by adding below code in main method</w:t>
            </w:r>
            <w:r w:rsidR="00493FFA">
              <w:rPr>
                <w:color w:val="000000" w:themeColor="text1"/>
                <w:szCs w:val="20"/>
              </w:rPr>
              <w:t>:</w:t>
            </w:r>
          </w:p>
          <w:p w14:paraId="6A5A9539" w14:textId="63A7BD42" w:rsidR="00493FFA" w:rsidRDefault="00A2416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=5;</w:t>
            </w:r>
          </w:p>
          <w:p w14:paraId="3BB533D3" w14:textId="1CC5CEC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for</w:t>
            </w:r>
            <w:proofErr w:type="gramStart"/>
            <w:r>
              <w:rPr>
                <w:color w:val="000000" w:themeColor="text1"/>
                <w:szCs w:val="20"/>
              </w:rPr>
              <w:t>(;</w:t>
            </w:r>
            <w:proofErr w:type="spellStart"/>
            <w:r w:rsidR="00A24162">
              <w:rPr>
                <w:color w:val="000000" w:themeColor="text1"/>
                <w:szCs w:val="20"/>
              </w:rPr>
              <w:t>i</w:t>
            </w:r>
            <w:proofErr w:type="spellEnd"/>
            <w:proofErr w:type="gramEnd"/>
            <w:r w:rsidR="00A24162">
              <w:rPr>
                <w:color w:val="000000" w:themeColor="text1"/>
                <w:szCs w:val="20"/>
              </w:rPr>
              <w:t>&gt;10</w:t>
            </w:r>
            <w:r>
              <w:rPr>
                <w:color w:val="000000" w:themeColor="text1"/>
                <w:szCs w:val="20"/>
              </w:rPr>
              <w:t>;)</w:t>
            </w:r>
          </w:p>
          <w:p w14:paraId="2ACBBAF6" w14:textId="663CAF48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27D30A3E" w14:textId="2DD90D7C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(“hello world”);</w:t>
            </w:r>
          </w:p>
          <w:p w14:paraId="47BB0A10" w14:textId="77777777" w:rsidR="00493FFA" w:rsidRDefault="00493FF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}</w:t>
            </w:r>
          </w:p>
          <w:p w14:paraId="2A88A586" w14:textId="1D87DE20" w:rsidR="0081601B" w:rsidRPr="00036F8B" w:rsidRDefault="0081601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(“end of program”);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2154B975" w:rsidR="00493FFA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  <w:r w:rsidR="00493FFA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3C00FDF3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2956D60" w:rsidR="0066496D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FCE7A8D" w:rsidR="0066496D" w:rsidRPr="00036F8B" w:rsidRDefault="00493F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C0BF31" w14:textId="77777777" w:rsidR="00493FFA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hello world</w:t>
            </w:r>
          </w:p>
          <w:p w14:paraId="2C781E0C" w14:textId="622B7813" w:rsidR="001F4FFF" w:rsidRPr="00036F8B" w:rsidRDefault="001F4F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end of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86730" w14:textId="046B9812" w:rsidR="0066496D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A16001">
              <w:rPr>
                <w:color w:val="000000" w:themeColor="text1"/>
                <w:szCs w:val="20"/>
              </w:rPr>
              <w:t xml:space="preserve">what will be output of below code </w:t>
            </w:r>
            <w:r w:rsidR="00313DBA">
              <w:rPr>
                <w:color w:val="000000" w:themeColor="text1"/>
                <w:szCs w:val="20"/>
              </w:rPr>
              <w:t>wr</w:t>
            </w:r>
            <w:r w:rsidR="00DB7747">
              <w:rPr>
                <w:color w:val="000000" w:themeColor="text1"/>
                <w:szCs w:val="20"/>
              </w:rPr>
              <w:t>itten</w:t>
            </w:r>
            <w:r w:rsidR="00A16001">
              <w:rPr>
                <w:color w:val="000000" w:themeColor="text1"/>
                <w:szCs w:val="20"/>
              </w:rPr>
              <w:t xml:space="preserve"> inside main method?</w:t>
            </w:r>
          </w:p>
          <w:p w14:paraId="7735490F" w14:textId="6A90D83C" w:rsidR="00A16001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  <w:p w14:paraId="51C47819" w14:textId="6333B4CB" w:rsidR="00C441C4" w:rsidRDefault="00C441C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int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=7;</w:t>
            </w:r>
          </w:p>
          <w:p w14:paraId="00A1E38B" w14:textId="118414E9" w:rsidR="00A16001" w:rsidRDefault="00A16001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r w:rsidR="00C441C4">
              <w:rPr>
                <w:color w:val="000000" w:themeColor="text1"/>
                <w:szCs w:val="20"/>
              </w:rPr>
              <w:t>do</w:t>
            </w:r>
          </w:p>
          <w:p w14:paraId="0D34F3E2" w14:textId="51ABC3CF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{</w:t>
            </w:r>
          </w:p>
          <w:p w14:paraId="4583C3E6" w14:textId="3D19BDBA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);</w:t>
            </w:r>
          </w:p>
          <w:p w14:paraId="1F90585F" w14:textId="42519002" w:rsidR="000B2B7B" w:rsidRDefault="000B2B7B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++;</w:t>
            </w:r>
          </w:p>
          <w:p w14:paraId="342E7F2E" w14:textId="4C8EAF91" w:rsidR="00C441C4" w:rsidRDefault="00C441C4" w:rsidP="00C441C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</w:t>
            </w:r>
            <w:proofErr w:type="gramStart"/>
            <w:r>
              <w:rPr>
                <w:color w:val="000000" w:themeColor="text1"/>
                <w:szCs w:val="20"/>
              </w:rPr>
              <w:t>}while</w:t>
            </w:r>
            <w:proofErr w:type="gramEnd"/>
            <w:r>
              <w:rPr>
                <w:color w:val="000000" w:themeColor="text1"/>
                <w:szCs w:val="20"/>
              </w:rPr>
              <w:t>(</w:t>
            </w:r>
            <w:proofErr w:type="spellStart"/>
            <w:r>
              <w:rPr>
                <w:color w:val="000000" w:themeColor="text1"/>
                <w:szCs w:val="20"/>
              </w:rPr>
              <w:t>i</w:t>
            </w:r>
            <w:proofErr w:type="spellEnd"/>
            <w:r>
              <w:rPr>
                <w:color w:val="000000" w:themeColor="text1"/>
                <w:szCs w:val="20"/>
              </w:rPr>
              <w:t>&lt;1);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9FE3638" w:rsidR="00B27488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D1C62AE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15F79EDA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 output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F72BCBF" w:rsidR="0066496D" w:rsidRPr="00036F8B" w:rsidRDefault="00655AC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B708F" w14:textId="77777777" w:rsidR="0066496D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</w:t>
            </w:r>
          </w:p>
          <w:p w14:paraId="4AAA4439" w14:textId="2619BCE6" w:rsidR="009B0EDF" w:rsidRPr="00036F8B" w:rsidRDefault="009B0ED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3F229D3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B42C59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4224056E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r w:rsidR="00B42C59">
              <w:rPr>
                <w:color w:val="000000" w:themeColor="text1"/>
                <w:szCs w:val="20"/>
              </w:rPr>
              <w:t>code lines written inside main method</w:t>
            </w:r>
            <w:r w:rsidR="00603FE4">
              <w:rPr>
                <w:color w:val="000000" w:themeColor="text1"/>
                <w:szCs w:val="20"/>
              </w:rPr>
              <w:t>?</w:t>
            </w:r>
          </w:p>
          <w:p w14:paraId="195C615F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389C21D1" w14:textId="13E900A4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a=10;</w:t>
            </w:r>
          </w:p>
          <w:p w14:paraId="290E9F00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b=20;</w:t>
            </w:r>
          </w:p>
          <w:p w14:paraId="312A652B" w14:textId="77777777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(a&gt;b);</w:t>
            </w:r>
          </w:p>
          <w:p w14:paraId="596948DC" w14:textId="0EBB120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(a==10);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C23F4" w14:textId="1D8B423B" w:rsidR="0066496D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false</w:t>
            </w:r>
          </w:p>
          <w:p w14:paraId="3DFDF028" w14:textId="35179BD1" w:rsidR="00603FE4" w:rsidRPr="00036F8B" w:rsidRDefault="00603FE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8A69C0B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FA205" w14:textId="0022DF15" w:rsidR="0066496D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2709D0E4" w14:textId="41CA24EC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92CF213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not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4FC20961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break statement breaks from if statement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3E968145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1385EC9B" w:rsidR="0066496D" w:rsidRPr="00036F8B" w:rsidRDefault="0012599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continue statement skips the current iteration of the loop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268A515B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switch case can switch a </w:t>
            </w:r>
            <w:r w:rsidR="00E66114">
              <w:rPr>
                <w:color w:val="000000" w:themeColor="text1"/>
                <w:szCs w:val="20"/>
              </w:rPr>
              <w:t>String</w:t>
            </w:r>
            <w:r>
              <w:rPr>
                <w:color w:val="000000" w:themeColor="text1"/>
                <w:szCs w:val="20"/>
              </w:rPr>
              <w:t xml:space="preserve"> value passed to it also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E5D8D71" w:rsidR="0066496D" w:rsidRPr="00036F8B" w:rsidRDefault="001528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do while loop will run </w:t>
            </w:r>
            <w:proofErr w:type="spellStart"/>
            <w:r>
              <w:rPr>
                <w:color w:val="000000" w:themeColor="text1"/>
                <w:szCs w:val="20"/>
              </w:rPr>
              <w:t>atleast</w:t>
            </w:r>
            <w:proofErr w:type="spellEnd"/>
            <w:r>
              <w:rPr>
                <w:color w:val="000000" w:themeColor="text1"/>
                <w:szCs w:val="20"/>
              </w:rPr>
              <w:t xml:space="preserve"> once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BDB216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77777777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code will </w:t>
            </w:r>
            <w:r w:rsidR="00C61E30">
              <w:rPr>
                <w:color w:val="000000" w:themeColor="text1"/>
                <w:szCs w:val="20"/>
              </w:rPr>
              <w:t xml:space="preserve">not </w:t>
            </w:r>
            <w:r w:rsidR="00076ACA">
              <w:rPr>
                <w:color w:val="000000" w:themeColor="text1"/>
                <w:szCs w:val="20"/>
              </w:rPr>
              <w:t xml:space="preserve">print output </w:t>
            </w:r>
            <w:proofErr w:type="gramStart"/>
            <w:r w:rsidR="00076ACA">
              <w:rPr>
                <w:color w:val="000000" w:themeColor="text1"/>
                <w:szCs w:val="20"/>
              </w:rPr>
              <w:t>as :</w:t>
            </w:r>
            <w:proofErr w:type="gramEnd"/>
            <w:r w:rsidR="00076ACA">
              <w:rPr>
                <w:color w:val="000000" w:themeColor="text1"/>
                <w:szCs w:val="20"/>
              </w:rPr>
              <w:t>- pass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D66A8" w14:textId="281A9C76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777F2086" w14:textId="78F4675A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6AD4E848" w14:textId="77777777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02058D16" w14:textId="32B4BF1A" w:rsidR="0066496D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 &amp;&amp; marks2&gt;</w:t>
            </w:r>
            <w:r w:rsidR="00B2157E">
              <w:rPr>
                <w:color w:val="000000" w:themeColor="text1"/>
                <w:szCs w:val="20"/>
              </w:rPr>
              <w:t>=</w:t>
            </w:r>
            <w:r>
              <w:rPr>
                <w:color w:val="000000" w:themeColor="text1"/>
                <w:szCs w:val="20"/>
              </w:rPr>
              <w:t>35)</w:t>
            </w:r>
          </w:p>
          <w:p w14:paraId="512C2F2D" w14:textId="449388B4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6AF04D23" w14:textId="6E0CF7CE" w:rsidR="00076ACA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 w:rsidR="00B2157E">
              <w:rPr>
                <w:color w:val="000000" w:themeColor="text1"/>
                <w:szCs w:val="20"/>
              </w:rPr>
              <w:t>(“pass”)</w:t>
            </w:r>
          </w:p>
          <w:p w14:paraId="030D7111" w14:textId="271AA75E" w:rsidR="00076ACA" w:rsidRPr="00036F8B" w:rsidRDefault="00076AC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4783EC13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133369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5FA8223A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140C39D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2735623" w14:textId="258C57AC" w:rsidR="0066496D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if(marks1&gt;=35 || marks2&gt;= 35)</w:t>
            </w:r>
          </w:p>
          <w:p w14:paraId="6155CF68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4181E84C" w14:textId="77777777" w:rsidR="00B2157E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2AC64551" w14:textId="2FB97052" w:rsidR="00B2157E" w:rsidRPr="00036F8B" w:rsidRDefault="00B2157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C9AB8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marks1= 30;</w:t>
            </w:r>
          </w:p>
          <w:p w14:paraId="69B84042" w14:textId="77777777" w:rsidR="00C61E30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int marks2=80;</w:t>
            </w:r>
          </w:p>
          <w:p w14:paraId="417E4F14" w14:textId="77777777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926B108" w14:textId="5035F82A" w:rsidR="0066496D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if(marks</w:t>
            </w:r>
            <w:proofErr w:type="gramStart"/>
            <w:r>
              <w:rPr>
                <w:color w:val="000000" w:themeColor="text1"/>
                <w:szCs w:val="20"/>
              </w:rPr>
              <w:t>1!=</w:t>
            </w:r>
            <w:proofErr w:type="gramEnd"/>
            <w:r>
              <w:rPr>
                <w:color w:val="000000" w:themeColor="text1"/>
                <w:szCs w:val="20"/>
              </w:rPr>
              <w:t>35)</w:t>
            </w:r>
          </w:p>
          <w:p w14:paraId="59504CCD" w14:textId="0F3913CC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1BB92971" w14:textId="2183E5F4" w:rsidR="00C61E30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(“pass”);</w:t>
            </w:r>
          </w:p>
          <w:p w14:paraId="6CA647FC" w14:textId="789F3820" w:rsidR="00C61E30" w:rsidRPr="00036F8B" w:rsidRDefault="00C61E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2BE90D1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AD0E05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4AF065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int no=4;</w:t>
            </w:r>
          </w:p>
          <w:p w14:paraId="37D2D20C" w14:textId="787C6591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r w:rsidR="001316DB">
              <w:rPr>
                <w:rFonts w:ascii="Arial" w:hAnsi="Arial" w:cs="Arial"/>
                <w:color w:val="000000" w:themeColor="text1"/>
                <w:lang w:val="en-IN"/>
              </w:rPr>
              <w:t>++no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0E7C924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syntax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0D1C9FC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5228445F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3B6EC2B4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18C3251" w:rsidR="0066496D" w:rsidRPr="00036F8B" w:rsidRDefault="003723D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316DB"/>
    <w:rsid w:val="00132A29"/>
    <w:rsid w:val="001336F3"/>
    <w:rsid w:val="001374E4"/>
    <w:rsid w:val="00137E5A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01B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001"/>
    <w:rsid w:val="00A16AA6"/>
    <w:rsid w:val="00A16B90"/>
    <w:rsid w:val="00A2021F"/>
    <w:rsid w:val="00A24162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08C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345</TotalTime>
  <Pages>10</Pages>
  <Words>1218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108</cp:revision>
  <cp:lastPrinted>2009-03-13T17:29:00Z</cp:lastPrinted>
  <dcterms:created xsi:type="dcterms:W3CDTF">2022-03-23T12:26:00Z</dcterms:created>
  <dcterms:modified xsi:type="dcterms:W3CDTF">2022-03-23T18:11:00Z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