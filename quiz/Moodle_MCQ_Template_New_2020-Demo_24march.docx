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472A325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A7FC6">
        <w:rPr>
          <w:color w:val="000000" w:themeColor="text1"/>
          <w:sz w:val="24"/>
          <w:szCs w:val="20"/>
        </w:rPr>
        <w:t>6</w:t>
      </w:r>
    </w:p>
    <w:p w14:paraId="302D72D7" w14:textId="103BF96E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656173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DFE4" w14:textId="65359234" w:rsidR="00631287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is output of below code added in main method if input</w:t>
            </w:r>
            <w:r w:rsidR="00085233">
              <w:rPr>
                <w:color w:val="000000" w:themeColor="text1"/>
                <w:szCs w:val="20"/>
              </w:rPr>
              <w:t xml:space="preserve"> (no)</w:t>
            </w:r>
            <w:r>
              <w:rPr>
                <w:color w:val="000000" w:themeColor="text1"/>
                <w:szCs w:val="20"/>
              </w:rPr>
              <w:t xml:space="preserve"> is 10</w:t>
            </w:r>
            <w:r w:rsidR="00B06FE1">
              <w:rPr>
                <w:color w:val="000000" w:themeColor="text1"/>
                <w:szCs w:val="20"/>
              </w:rPr>
              <w:t>?</w:t>
            </w:r>
            <w:r w:rsidR="003E5F50">
              <w:rPr>
                <w:color w:val="000000" w:themeColor="text1"/>
                <w:szCs w:val="20"/>
              </w:rPr>
              <w:t xml:space="preserve"> (Scanner is imported)</w:t>
            </w:r>
          </w:p>
          <w:p w14:paraId="032A7612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4CECA949" w14:textId="362CC60B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no;</w:t>
            </w:r>
          </w:p>
          <w:p w14:paraId="6EB66058" w14:textId="486A6511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Scanner </w:t>
            </w:r>
            <w:proofErr w:type="spellStart"/>
            <w:r>
              <w:rPr>
                <w:color w:val="000000" w:themeColor="text1"/>
                <w:szCs w:val="20"/>
              </w:rPr>
              <w:t>sc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Scanner(</w:t>
            </w:r>
            <w:proofErr w:type="gramEnd"/>
            <w:r>
              <w:rPr>
                <w:color w:val="000000" w:themeColor="text1"/>
                <w:szCs w:val="20"/>
              </w:rPr>
              <w:t>System.in);</w:t>
            </w:r>
          </w:p>
          <w:p w14:paraId="50E9F7D9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=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sc.nextInt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738A6A81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switch(no)</w:t>
            </w:r>
          </w:p>
          <w:p w14:paraId="06F69BFE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0173E64" w14:textId="7CD5CBBC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10:</w:t>
            </w:r>
          </w:p>
          <w:p w14:paraId="30F5DB77" w14:textId="4EDBDF7E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6683133A" w14:textId="769810E0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20: </w:t>
            </w:r>
          </w:p>
          <w:p w14:paraId="6D92654F" w14:textId="2956E114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42CC5A03" w14:textId="14EFBD56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default:</w:t>
            </w:r>
          </w:p>
          <w:p w14:paraId="4208C9F6" w14:textId="6725C062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(“wrong option”);</w:t>
            </w:r>
          </w:p>
          <w:p w14:paraId="4C3F3C59" w14:textId="6638B23D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5A9B737A" w14:textId="06C15E1E" w:rsidR="00366C32" w:rsidRPr="00036F8B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35DB0" w14:textId="77777777" w:rsidR="0044537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8609B33" w14:textId="77777777" w:rsidR="009018B1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BC79448" w14:textId="676F32A9" w:rsidR="0044537D" w:rsidRPr="00306F1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BCC6D7F" w:rsidR="00C94A7B" w:rsidRPr="00306F1D" w:rsidRDefault="003E5F5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CC4EC" w14:textId="77777777" w:rsidR="009018B1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E93246B" w14:textId="3EA08AF0" w:rsidR="003E5F50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371C85A6" w14:textId="22FEB456" w:rsidR="003E5F50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5167B2D7" w:rsidR="009018B1" w:rsidRPr="007056D8" w:rsidRDefault="00B23F7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1CF2E25" w:rsidR="009018B1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8B1" w14:textId="22DA7D71" w:rsidR="0066496D" w:rsidRDefault="00D67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</w:t>
            </w:r>
            <w:r w:rsidR="00394F67">
              <w:rPr>
                <w:color w:val="000000" w:themeColor="text1"/>
                <w:szCs w:val="20"/>
              </w:rPr>
              <w:t xml:space="preserve"> added in main method (Scanner is imported</w:t>
            </w:r>
            <w:proofErr w:type="gramStart"/>
            <w:r w:rsidR="00394F67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5281E5A8" w14:textId="2C46A970" w:rsidR="00394F67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=1;i&lt;</w:t>
            </w:r>
            <w:r w:rsidR="001C7FCF">
              <w:rPr>
                <w:color w:val="000000" w:themeColor="text1"/>
                <w:szCs w:val="20"/>
              </w:rPr>
              <w:t>=3</w:t>
            </w:r>
            <w:r>
              <w:rPr>
                <w:color w:val="000000" w:themeColor="text1"/>
                <w:szCs w:val="20"/>
              </w:rPr>
              <w:t>;i++)</w:t>
            </w:r>
          </w:p>
          <w:p w14:paraId="5B81201A" w14:textId="582D2399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56BB8144" w14:textId="769BBB07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==</w:t>
            </w:r>
            <w:r w:rsidR="001C7FCF">
              <w:rPr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</w:t>
            </w:r>
          </w:p>
          <w:p w14:paraId="4AFCCF5B" w14:textId="663EA11C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 </w:t>
            </w:r>
          </w:p>
          <w:p w14:paraId="0BB7A530" w14:textId="640D507E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continue;</w:t>
            </w:r>
          </w:p>
          <w:p w14:paraId="0FEABDB4" w14:textId="4560C6F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CBE55BE" w14:textId="55614C9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A96F94" w14:textId="4A2A69E4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2F12E" w14:textId="77777777" w:rsidR="0066496D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46D8A9E2" w14:textId="520998C2" w:rsidR="00261CB1" w:rsidRPr="00036F8B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73BCAFA2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E97F222" w:rsidR="0066496D" w:rsidRPr="00036F8B" w:rsidRDefault="00A45F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77777777" w:rsidR="0066496D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A45F9E">
              <w:rPr>
                <w:color w:val="000000" w:themeColor="text1"/>
                <w:szCs w:val="20"/>
              </w:rPr>
              <w:t>Hello World</w:t>
            </w:r>
          </w:p>
          <w:p w14:paraId="3EFF4901" w14:textId="77777777" w:rsidR="00A45F9E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  <w:p w14:paraId="204C04E6" w14:textId="7AC7AFFE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FFC683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65539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17D" w14:textId="1FE58769" w:rsidR="00591989" w:rsidRDefault="00591989" w:rsidP="00607A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 added in main method (Scanner is imported)?</w:t>
            </w:r>
          </w:p>
          <w:p w14:paraId="43888FAD" w14:textId="77777777" w:rsidR="00BA2E3C" w:rsidRDefault="00BA2E3C" w:rsidP="00607A9E">
            <w:pPr>
              <w:pStyle w:val="Cell"/>
              <w:rPr>
                <w:color w:val="000000" w:themeColor="text1"/>
                <w:szCs w:val="20"/>
              </w:rPr>
            </w:pPr>
          </w:p>
          <w:p w14:paraId="7044A8FE" w14:textId="1F12E2AD" w:rsidR="0066496D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int no=10;  </w:t>
            </w:r>
          </w:p>
          <w:p w14:paraId="3CDF76C9" w14:textId="26E9ED1A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boolean</w:t>
            </w:r>
            <w:proofErr w:type="spellEnd"/>
            <w:r>
              <w:rPr>
                <w:color w:val="000000" w:themeColor="text1"/>
                <w:szCs w:val="20"/>
              </w:rPr>
              <w:t xml:space="preserve"> flag=true;</w:t>
            </w:r>
          </w:p>
          <w:p w14:paraId="25F057D4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=2;i&lt;10;i++)</w:t>
            </w:r>
          </w:p>
          <w:p w14:paraId="348ED1A3" w14:textId="24E5FF8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68790F7" w14:textId="34B4510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no%i</w:t>
            </w:r>
            <w:proofErr w:type="spellEnd"/>
            <w:r>
              <w:rPr>
                <w:color w:val="000000" w:themeColor="text1"/>
                <w:szCs w:val="20"/>
              </w:rPr>
              <w:t>==0)</w:t>
            </w:r>
          </w:p>
          <w:p w14:paraId="04948B07" w14:textId="19E26374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D0E105E" w14:textId="1C3D050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break;</w:t>
            </w:r>
          </w:p>
          <w:p w14:paraId="6BF58DFD" w14:textId="06C81063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flag=false;</w:t>
            </w:r>
          </w:p>
          <w:p w14:paraId="6127DEAC" w14:textId="4429622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}</w:t>
            </w:r>
          </w:p>
          <w:p w14:paraId="4071BC0E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19E0F877" w14:textId="77777777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if(flag)</w:t>
            </w:r>
          </w:p>
          <w:p w14:paraId="5CDBEE43" w14:textId="313451A9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prime”); }</w:t>
            </w:r>
          </w:p>
          <w:p w14:paraId="3F2D7B37" w14:textId="1E693D6D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else</w:t>
            </w:r>
          </w:p>
          <w:p w14:paraId="207BC3DC" w14:textId="528A54D6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not prime”); }</w:t>
            </w:r>
          </w:p>
          <w:p w14:paraId="0AD3607F" w14:textId="7FFC2D34" w:rsidR="00BA2E3C" w:rsidRPr="00036F8B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269135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is prime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880520F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is not prime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3B1AB840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70B7EB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095754C0" w:rsidR="0066496D" w:rsidRPr="00036F8B" w:rsidRDefault="00132A29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50398DA2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code?</w:t>
            </w:r>
          </w:p>
          <w:p w14:paraId="6073216F" w14:textId="77777777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17D91D08" w14:textId="27D64123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18D92C9" w14:textId="597D7C0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3E0C14ED" w14:textId="1AE87C60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3F82293" w14:textId="699E502E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Employee e = new </w:t>
            </w:r>
            <w:proofErr w:type="gramStart"/>
            <w:r>
              <w:rPr>
                <w:color w:val="000000" w:themeColor="text1"/>
                <w:szCs w:val="20"/>
              </w:rPr>
              <w:t>Employee(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7976D1C5" w14:textId="010ADBEB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1FCDFB6E" w14:textId="4C635CB5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}</w:t>
            </w:r>
          </w:p>
          <w:p w14:paraId="4AFB6A19" w14:textId="7F3B7A7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6725F0C4" w14:textId="5F26027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Employee</w:t>
            </w:r>
          </w:p>
          <w:p w14:paraId="246AEFE0" w14:textId="7777777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028BDF4" w14:textId="77777777" w:rsidR="0066496D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069A4F0D" w14:textId="1D6A845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1A62D399" w14:textId="7F7B2A7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33183C1E" w14:textId="006B7FDD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3714EC98" w14:textId="61A8623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0F8038BE" w14:textId="424C33C9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20D8B5" w14:textId="17045CD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27F37FB2" w14:textId="18BFF41B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902BA30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307C6CC7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7CFBB09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72FD873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EA67A14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0B92658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12D158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</w:t>
            </w:r>
            <w:r w:rsidR="00A24162">
              <w:rPr>
                <w:color w:val="000000" w:themeColor="text1"/>
                <w:szCs w:val="20"/>
              </w:rPr>
              <w:t>by adding below code in main method</w:t>
            </w:r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63A7BD42" w:rsidR="00493FFA" w:rsidRDefault="00A241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=5;</w:t>
            </w:r>
          </w:p>
          <w:p w14:paraId="3BB533D3" w14:textId="1CC5CEC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for</w:t>
            </w:r>
            <w:proofErr w:type="gramStart"/>
            <w:r>
              <w:rPr>
                <w:color w:val="000000" w:themeColor="text1"/>
                <w:szCs w:val="20"/>
              </w:rPr>
              <w:t>(;</w:t>
            </w:r>
            <w:proofErr w:type="spellStart"/>
            <w:r w:rsidR="00A24162">
              <w:rPr>
                <w:color w:val="000000" w:themeColor="text1"/>
                <w:szCs w:val="20"/>
              </w:rPr>
              <w:t>i</w:t>
            </w:r>
            <w:proofErr w:type="spellEnd"/>
            <w:proofErr w:type="gramEnd"/>
            <w:r w:rsidR="00A24162">
              <w:rPr>
                <w:color w:val="000000" w:themeColor="text1"/>
                <w:szCs w:val="20"/>
              </w:rPr>
              <w:t>&gt;10</w:t>
            </w:r>
            <w:r>
              <w:rPr>
                <w:color w:val="000000" w:themeColor="text1"/>
                <w:szCs w:val="20"/>
              </w:rPr>
              <w:t>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BB0A10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  <w:p w14:paraId="2A88A586" w14:textId="1D87DE20" w:rsidR="0081601B" w:rsidRPr="00036F8B" w:rsidRDefault="0081601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(“end of program”);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2154B975" w:rsidR="00493FFA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  <w:r w:rsidR="00493FFA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511F8B2B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2956D60" w:rsidR="0066496D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0BF31" w14:textId="77777777" w:rsidR="00493FFA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2C781E0C" w14:textId="622B7813" w:rsidR="001F4FFF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6A90D83C" w:rsidR="00A16001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  <w:p w14:paraId="51C47819" w14:textId="6333B4CB" w:rsidR="00C441C4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=7;</w:t>
            </w:r>
          </w:p>
          <w:p w14:paraId="00A1E38B" w14:textId="118414E9" w:rsidR="00A16001" w:rsidRDefault="00A16001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="00C441C4">
              <w:rPr>
                <w:color w:val="000000" w:themeColor="text1"/>
                <w:szCs w:val="20"/>
              </w:rPr>
              <w:t>do</w:t>
            </w:r>
          </w:p>
          <w:p w14:paraId="0D34F3E2" w14:textId="51ABC3CF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4583C3E6" w14:textId="3D19BDBA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1F90585F" w14:textId="42519002" w:rsidR="000B2B7B" w:rsidRDefault="000B2B7B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342E7F2E" w14:textId="4C8EAF91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Cs w:val="20"/>
              </w:rPr>
              <w:t>}while</w:t>
            </w:r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&lt;1);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9FE3638" w:rsidR="00B27488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0057EF04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5F79EDA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F72BCBF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B708F" w14:textId="77777777" w:rsidR="0066496D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  <w:p w14:paraId="4AAA4439" w14:textId="2619BCE6" w:rsidR="009B0EDF" w:rsidRPr="00036F8B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6874AE86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92CF213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4FC20961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break statement breaks from if statement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54556A4A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385EC9B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continue statement skips the current iteration of the loop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68A515B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switch case can switch a </w:t>
            </w:r>
            <w:r w:rsidR="00E66114">
              <w:rPr>
                <w:color w:val="000000" w:themeColor="text1"/>
                <w:szCs w:val="20"/>
              </w:rPr>
              <w:t>String</w:t>
            </w:r>
            <w:r>
              <w:rPr>
                <w:color w:val="000000" w:themeColor="text1"/>
                <w:szCs w:val="20"/>
              </w:rPr>
              <w:t xml:space="preserve"> value passed to it also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D8D71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 while loop will run </w:t>
            </w:r>
            <w:proofErr w:type="spellStart"/>
            <w:r>
              <w:rPr>
                <w:color w:val="000000" w:themeColor="text1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Cs w:val="20"/>
              </w:rPr>
              <w:t xml:space="preserve"> once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C685967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2BE90D1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D0E05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787C6591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1316DB">
              <w:rPr>
                <w:rFonts w:ascii="Arial" w:hAnsi="Arial" w:cs="Arial"/>
                <w:color w:val="000000" w:themeColor="text1"/>
                <w:lang w:val="en-IN"/>
              </w:rPr>
              <w:t>++no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228445F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2A25E9FD" w:rsidR="0066496D" w:rsidRPr="00036F8B" w:rsidRDefault="00B23F7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290A" w14:textId="77777777" w:rsidR="00D063BC" w:rsidRDefault="00D063BC" w:rsidP="00C3379D">
      <w:pPr>
        <w:spacing w:before="0" w:after="0" w:line="240" w:lineRule="auto"/>
      </w:pPr>
      <w:r>
        <w:separator/>
      </w:r>
    </w:p>
  </w:endnote>
  <w:endnote w:type="continuationSeparator" w:id="0">
    <w:p w14:paraId="7E7EA1EB" w14:textId="77777777" w:rsidR="00D063BC" w:rsidRDefault="00D063B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F468" w14:textId="77777777" w:rsidR="00D063BC" w:rsidRDefault="00D063B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3814943" w14:textId="77777777" w:rsidR="00D063BC" w:rsidRDefault="00D063B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7829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513797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58368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8857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24586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49348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5388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8747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15950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1115637">
    <w:abstractNumId w:val="11"/>
  </w:num>
  <w:num w:numId="11" w16cid:durableId="1313173681">
    <w:abstractNumId w:val="0"/>
  </w:num>
  <w:num w:numId="12" w16cid:durableId="110363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54453269">
    <w:abstractNumId w:val="19"/>
  </w:num>
  <w:num w:numId="14" w16cid:durableId="1958290547">
    <w:abstractNumId w:val="19"/>
  </w:num>
  <w:num w:numId="15" w16cid:durableId="1065179423">
    <w:abstractNumId w:val="10"/>
  </w:num>
  <w:num w:numId="16" w16cid:durableId="953756626">
    <w:abstractNumId w:val="13"/>
  </w:num>
  <w:num w:numId="17" w16cid:durableId="1471897913">
    <w:abstractNumId w:val="17"/>
  </w:num>
  <w:num w:numId="18" w16cid:durableId="47412922">
    <w:abstractNumId w:val="17"/>
    <w:lvlOverride w:ilvl="0">
      <w:startOverride w:val="1"/>
    </w:lvlOverride>
  </w:num>
  <w:num w:numId="19" w16cid:durableId="832258298">
    <w:abstractNumId w:val="14"/>
  </w:num>
  <w:num w:numId="20" w16cid:durableId="1128624061">
    <w:abstractNumId w:val="18"/>
  </w:num>
  <w:num w:numId="21" w16cid:durableId="1702633219">
    <w:abstractNumId w:val="15"/>
  </w:num>
  <w:num w:numId="22" w16cid:durableId="1922834805">
    <w:abstractNumId w:val="16"/>
  </w:num>
  <w:num w:numId="23" w16cid:durableId="1192184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316DB"/>
    <w:rsid w:val="00132A29"/>
    <w:rsid w:val="001336F3"/>
    <w:rsid w:val="001374E4"/>
    <w:rsid w:val="00137E5A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01B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4162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3F77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3BC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</TotalTime>
  <Pages>10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3</cp:revision>
  <cp:lastPrinted>2009-03-13T17:29:00Z</cp:lastPrinted>
  <dcterms:created xsi:type="dcterms:W3CDTF">2022-03-23T18:13:00Z</dcterms:created>
  <dcterms:modified xsi:type="dcterms:W3CDTF">2023-07-25T07:00:00Z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