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2B081A5E" w:rsidR="00B10CB7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FA38A3">
        <w:rPr>
          <w:color w:val="000000" w:themeColor="text1"/>
          <w:sz w:val="24"/>
          <w:szCs w:val="20"/>
        </w:rPr>
        <w:t>3</w:t>
      </w:r>
    </w:p>
    <w:p w14:paraId="78B1C92F" w14:textId="487FAF5E" w:rsidR="00F60CA3" w:rsidRPr="00F60CA3" w:rsidRDefault="00F60CA3" w:rsidP="00F60CA3">
      <w:pPr>
        <w:pStyle w:val="BodyText"/>
        <w:ind w:firstLine="0"/>
        <w:rPr>
          <w:sz w:val="28"/>
          <w:szCs w:val="28"/>
        </w:rPr>
      </w:pPr>
      <w:r w:rsidRPr="00F60CA3">
        <w:rPr>
          <w:sz w:val="28"/>
          <w:szCs w:val="28"/>
        </w:rPr>
        <w:t>Answer marked with Grade value as 100 is the correct answer.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39C56676" w:rsidR="0044537D" w:rsidRPr="00306F1D" w:rsidRDefault="00FA38A3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InputStream</w:t>
            </w:r>
            <w:proofErr w:type="spellEnd"/>
            <w:r>
              <w:rPr>
                <w:rFonts w:ascii="Arial" w:hAnsi="Arial" w:cs="Arial"/>
              </w:rPr>
              <w:t xml:space="preserve"> is base class for all classes used to read data in byte form from different sources</w:t>
            </w:r>
            <w:r w:rsidR="005A5E1F">
              <w:rPr>
                <w:rFonts w:ascii="Arial" w:hAnsi="Arial" w:cs="Arial"/>
              </w:rPr>
              <w:t xml:space="preserve"> in java.io package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626F071" w:rsidR="009018B1" w:rsidRPr="007056D8" w:rsidRDefault="00425343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06D2D167" w:rsidR="00FA38A3" w:rsidRPr="00306F1D" w:rsidRDefault="00FA38A3" w:rsidP="00FA38A3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Collections.sort</w:t>
            </w:r>
            <w:proofErr w:type="spellEnd"/>
            <w:r>
              <w:rPr>
                <w:rFonts w:ascii="Arial" w:hAnsi="Arial" w:cs="Arial"/>
              </w:rPr>
              <w:t>() can be used to sort List</w:t>
            </w:r>
          </w:p>
          <w:p w14:paraId="20646C34" w14:textId="20589171" w:rsidR="00C94A7B" w:rsidRPr="00306F1D" w:rsidRDefault="00C94A7B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09ECE9EF" w:rsidR="00182FBB" w:rsidRPr="00306F1D" w:rsidRDefault="004C54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 is a data structure used to store data in key-value format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07121856" w:rsidR="00182FBB" w:rsidRPr="00306F1D" w:rsidRDefault="00364E7C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HashMap allows to store the duplicate keys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4F116504" w:rsidR="009018B1" w:rsidRPr="007056D8" w:rsidRDefault="00B1598A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665D804A" w:rsidR="00261CB1" w:rsidRPr="00036F8B" w:rsidRDefault="005F6205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 xml:space="preserve"> is sorted version of Set.</w:t>
            </w:r>
            <w:r w:rsidR="000E21B6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734F2CF0" w:rsidR="009938BB" w:rsidRPr="00036F8B" w:rsidRDefault="005930B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To search Employee in HashSet Employee class should have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hashCode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in it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431CEA03" w:rsidR="0066496D" w:rsidRPr="00036F8B" w:rsidRDefault="00240A3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747304F6" w:rsidR="00A45F9E" w:rsidRPr="00036F8B" w:rsidRDefault="00D645A2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PrintWriter</w:t>
            </w:r>
            <w:proofErr w:type="spellEnd"/>
            <w:r>
              <w:rPr>
                <w:color w:val="000000" w:themeColor="text1"/>
                <w:szCs w:val="20"/>
              </w:rPr>
              <w:t xml:space="preserve"> has </w:t>
            </w:r>
            <w:proofErr w:type="spellStart"/>
            <w:r>
              <w:rPr>
                <w:color w:val="000000" w:themeColor="text1"/>
                <w:szCs w:val="20"/>
              </w:rPr>
              <w:t>println</w:t>
            </w:r>
            <w:proofErr w:type="spellEnd"/>
            <w:r>
              <w:rPr>
                <w:color w:val="000000" w:themeColor="text1"/>
                <w:szCs w:val="20"/>
              </w:rPr>
              <w:t xml:space="preserve"> and print method to write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Integer,Double</w:t>
            </w:r>
            <w:proofErr w:type="gramEnd"/>
            <w:r>
              <w:rPr>
                <w:color w:val="000000" w:themeColor="text1"/>
                <w:szCs w:val="20"/>
              </w:rPr>
              <w:t>,String</w:t>
            </w:r>
            <w:proofErr w:type="spellEnd"/>
            <w:r>
              <w:rPr>
                <w:color w:val="000000" w:themeColor="text1"/>
                <w:szCs w:val="20"/>
              </w:rPr>
              <w:t>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471EBC9D" w:rsidR="00627E13" w:rsidRPr="00036F8B" w:rsidRDefault="00435489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BufferedReader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allows to directly wrap File class inside it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CD0CA8B" w:rsidR="0066496D" w:rsidRPr="00036F8B" w:rsidRDefault="00240A3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0E40DCA1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</w:t>
            </w:r>
            <w:r w:rsidR="00173E72">
              <w:rPr>
                <w:color w:val="000000" w:themeColor="text1"/>
                <w:szCs w:val="20"/>
              </w:rPr>
              <w:t>ich of the following is</w:t>
            </w:r>
            <w:r w:rsidR="008F54E2">
              <w:rPr>
                <w:color w:val="000000" w:themeColor="text1"/>
                <w:szCs w:val="20"/>
              </w:rPr>
              <w:t xml:space="preserve"> not</w:t>
            </w:r>
            <w:r w:rsidR="00173E72">
              <w:rPr>
                <w:color w:val="000000" w:themeColor="text1"/>
                <w:szCs w:val="20"/>
              </w:rPr>
              <w:t xml:space="preserve"> true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C2B9B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AD3607F" w14:textId="510D653D" w:rsidR="009F0426" w:rsidRPr="00036F8B" w:rsidRDefault="009F0426" w:rsidP="004C3878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2BBABAE9" w:rsidR="00234134" w:rsidRDefault="008F54E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Hash</w:t>
            </w:r>
            <w:r w:rsidR="008B1332">
              <w:rPr>
                <w:color w:val="000000" w:themeColor="text1"/>
                <w:szCs w:val="20"/>
              </w:rPr>
              <w:t xml:space="preserve">Map is data structure in which </w:t>
            </w:r>
            <w:r>
              <w:rPr>
                <w:color w:val="000000" w:themeColor="text1"/>
                <w:szCs w:val="20"/>
              </w:rPr>
              <w:t>keys</w:t>
            </w:r>
            <w:r w:rsidR="008B1332">
              <w:rPr>
                <w:color w:val="000000" w:themeColor="text1"/>
                <w:szCs w:val="20"/>
              </w:rPr>
              <w:t xml:space="preserve"> are sorted</w:t>
            </w:r>
          </w:p>
          <w:p w14:paraId="306F8DAA" w14:textId="4EC6C1BC" w:rsidR="005479DA" w:rsidRPr="00036F8B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2B56E77D" w:rsidR="0066496D" w:rsidRPr="00036F8B" w:rsidRDefault="008F54E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059D627A" w:rsidR="0066496D" w:rsidRPr="00036F8B" w:rsidRDefault="00E60A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For </w:t>
            </w: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 xml:space="preserve"> to sort Employee objects it should implement Comparable interface or create </w:t>
            </w: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 xml:space="preserve"> with a Comparator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748C42C9" w:rsidR="00423F5E" w:rsidRPr="00036F8B" w:rsidRDefault="005339CD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contains method of Collection interface checks if element is present in the Collection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38DCF88D" w:rsidR="008074BE" w:rsidRPr="00036F8B" w:rsidRDefault="00117E91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clear method of Collection interface will remove all elements from the Collection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92A3993" w:rsidR="0066496D" w:rsidRPr="00036F8B" w:rsidRDefault="008F54E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643B" w14:textId="42198E6F" w:rsidR="00A405E2" w:rsidRDefault="00361BAE" w:rsidP="00A405E2">
            <w:pPr>
              <w:pStyle w:val="Cell"/>
              <w:rPr>
                <w:rFonts w:ascii="Consolas" w:hAnsi="Consolas" w:cs="Consolas"/>
                <w:lang w:val="en-IN" w:eastAsia="en-IE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 xml:space="preserve">what is </w:t>
            </w:r>
            <w:r w:rsidR="00A405E2">
              <w:rPr>
                <w:color w:val="000000" w:themeColor="text1"/>
                <w:szCs w:val="20"/>
              </w:rPr>
              <w:t>following is not true?</w:t>
            </w: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5384B5D9" w:rsidR="0066496D" w:rsidRPr="00036F8B" w:rsidRDefault="00A405E2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exists(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of File class is used to check if file exists on hard-disk at given location 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0C323322" w:rsidR="0066496D" w:rsidRPr="00036F8B" w:rsidRDefault="007A5BF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21D8279C" w:rsidR="0066496D" w:rsidRPr="00036F8B" w:rsidRDefault="00B9785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HashMap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keySet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that returns an object of Set type.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A922340" w:rsidR="0066496D" w:rsidRPr="00036F8B" w:rsidRDefault="007A5BF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1893888" w:rsidR="0022768A" w:rsidRPr="00036F8B" w:rsidRDefault="00426A26" w:rsidP="0022768A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BufferedReader</w:t>
            </w:r>
            <w:proofErr w:type="spellEnd"/>
            <w:r w:rsidR="007A5BF3">
              <w:rPr>
                <w:color w:val="000000" w:themeColor="text1"/>
                <w:szCs w:val="20"/>
              </w:rPr>
              <w:t xml:space="preserve"> has </w:t>
            </w:r>
            <w:proofErr w:type="spellStart"/>
            <w:proofErr w:type="gramStart"/>
            <w:r w:rsidR="007A5BF3">
              <w:rPr>
                <w:color w:val="000000" w:themeColor="text1"/>
                <w:szCs w:val="20"/>
              </w:rPr>
              <w:t>readLine</w:t>
            </w:r>
            <w:proofErr w:type="spellEnd"/>
            <w:r w:rsidR="007A5BF3">
              <w:rPr>
                <w:color w:val="000000" w:themeColor="text1"/>
                <w:szCs w:val="20"/>
              </w:rPr>
              <w:t>(</w:t>
            </w:r>
            <w:proofErr w:type="gramEnd"/>
            <w:r w:rsidR="007A5BF3">
              <w:rPr>
                <w:color w:val="000000" w:themeColor="text1"/>
                <w:szCs w:val="20"/>
              </w:rPr>
              <w:t xml:space="preserve">) method to read entire line from input source. 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1D297871" w:rsidR="0066496D" w:rsidRPr="00036F8B" w:rsidRDefault="007A5BF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BufferedReader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readInt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read integer from input source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00DDED89" w:rsidR="0066496D" w:rsidRPr="00036F8B" w:rsidRDefault="007A5BF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FD50A62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04F6E">
              <w:rPr>
                <w:color w:val="000000" w:themeColor="text1"/>
                <w:szCs w:val="20"/>
              </w:rPr>
              <w:t xml:space="preserve">which of the following is </w:t>
            </w:r>
            <w:r w:rsidR="00832780">
              <w:rPr>
                <w:color w:val="000000" w:themeColor="text1"/>
                <w:szCs w:val="20"/>
              </w:rPr>
              <w:t xml:space="preserve">not </w:t>
            </w:r>
            <w:r w:rsidR="00304F6E">
              <w:rPr>
                <w:color w:val="000000" w:themeColor="text1"/>
                <w:szCs w:val="20"/>
              </w:rPr>
              <w:t>true?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795809A6" w:rsidR="00832780" w:rsidRPr="00036F8B" w:rsidRDefault="008D5DBC" w:rsidP="0083278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Comparable interface is in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java.lang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 package</w:t>
            </w:r>
          </w:p>
          <w:p w14:paraId="36888BE7" w14:textId="46E7AE24" w:rsidR="00D76D3F" w:rsidRPr="00036F8B" w:rsidRDefault="00D76D3F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3E758478" w:rsidR="0066496D" w:rsidRPr="00036F8B" w:rsidRDefault="007647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582C2B4" w:rsidR="00493FFA" w:rsidRPr="00036F8B" w:rsidRDefault="00832780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FileReader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createNewFile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create a new file on hard-disk if it does not exist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6FA88F1E" w:rsidR="0066496D" w:rsidRPr="00036F8B" w:rsidRDefault="007647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7C38B77F" w:rsidR="008F5FCF" w:rsidRPr="00036F8B" w:rsidRDefault="00832780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FileWriter</w:t>
            </w:r>
            <w:proofErr w:type="spellEnd"/>
            <w:r>
              <w:rPr>
                <w:color w:val="000000" w:themeColor="text1"/>
                <w:szCs w:val="20"/>
              </w:rPr>
              <w:t xml:space="preserve"> creates new file for writing if it does not exist at given location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95DCB30" w:rsidR="008F5FCF" w:rsidRPr="00036F8B" w:rsidRDefault="00764718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toString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is alread</w:t>
            </w:r>
            <w:r w:rsidR="009F52DE">
              <w:rPr>
                <w:color w:val="000000" w:themeColor="text1"/>
                <w:szCs w:val="20"/>
              </w:rPr>
              <w:t xml:space="preserve">y </w:t>
            </w:r>
            <w:r>
              <w:rPr>
                <w:color w:val="000000" w:themeColor="text1"/>
                <w:szCs w:val="20"/>
              </w:rPr>
              <w:t xml:space="preserve">overridden in </w:t>
            </w:r>
            <w:proofErr w:type="spellStart"/>
            <w:r>
              <w:rPr>
                <w:color w:val="000000" w:themeColor="text1"/>
                <w:szCs w:val="20"/>
              </w:rPr>
              <w:t>ArrayList</w:t>
            </w:r>
            <w:proofErr w:type="spellEnd"/>
            <w:r>
              <w:rPr>
                <w:color w:val="000000" w:themeColor="text1"/>
                <w:szCs w:val="20"/>
              </w:rPr>
              <w:t xml:space="preserve">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2A51BD8D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>is not</w:t>
            </w:r>
            <w:r w:rsidRPr="00C55FE6">
              <w:rPr>
                <w:rFonts w:ascii="Arial" w:hAnsi="Arial" w:cs="Arial"/>
                <w:color w:val="000000" w:themeColor="text1"/>
              </w:rPr>
              <w:t xml:space="preserve"> true?</w:t>
            </w:r>
          </w:p>
          <w:p w14:paraId="527AFF71" w14:textId="77777777" w:rsidR="00191DCA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E398B1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7197CB7F" w:rsidR="0013110E" w:rsidRPr="00036F8B" w:rsidRDefault="007B3C2B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 w:rsidRPr="007B3C2B">
              <w:rPr>
                <w:rFonts w:ascii="Arial" w:hAnsi="Arial" w:cs="Arial"/>
                <w:color w:val="000000" w:themeColor="text1"/>
              </w:rPr>
              <w:t>Comparat</w:t>
            </w:r>
            <w:r>
              <w:rPr>
                <w:rFonts w:ascii="Arial" w:hAnsi="Arial" w:cs="Arial"/>
                <w:color w:val="000000" w:themeColor="text1"/>
              </w:rPr>
              <w:t xml:space="preserve">or interface is in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java.</w:t>
            </w:r>
            <w:r w:rsidR="00380362">
              <w:rPr>
                <w:rFonts w:ascii="Arial" w:hAnsi="Arial" w:cs="Arial"/>
                <w:color w:val="000000" w:themeColor="text1"/>
              </w:rPr>
              <w:t>lang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package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3FADA834" w:rsidR="0066496D" w:rsidRPr="00036F8B" w:rsidRDefault="000C60E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3A4B1864" w:rsidR="00234B9D" w:rsidRPr="00036F8B" w:rsidRDefault="00380362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FileReader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read(</w:t>
            </w:r>
            <w:proofErr w:type="gramEnd"/>
            <w:r>
              <w:rPr>
                <w:color w:val="000000" w:themeColor="text1"/>
                <w:szCs w:val="20"/>
              </w:rPr>
              <w:t>) method returns -1 when end of file is reached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0FF85D6" w:rsidR="0066496D" w:rsidRPr="00036F8B" w:rsidRDefault="000C60E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557B4F33" w:rsidR="00645729" w:rsidRPr="00036F8B" w:rsidRDefault="00380362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If you need to add buffering capability while reading from File source then wrap </w:t>
            </w:r>
            <w:proofErr w:type="spellStart"/>
            <w:r>
              <w:rPr>
                <w:color w:val="000000" w:themeColor="text1"/>
                <w:szCs w:val="20"/>
              </w:rPr>
              <w:t>FileReader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inside </w:t>
            </w:r>
            <w:proofErr w:type="spellStart"/>
            <w:r>
              <w:rPr>
                <w:color w:val="000000" w:themeColor="text1"/>
                <w:szCs w:val="20"/>
              </w:rPr>
              <w:t>BufferedReader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constructor.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32558D7F" w:rsidR="009B0EDF" w:rsidRPr="00036F8B" w:rsidRDefault="00DD24F6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FileReader</w:t>
            </w:r>
            <w:proofErr w:type="spellEnd"/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close(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throws </w:t>
            </w:r>
            <w:proofErr w:type="spellStart"/>
            <w:r>
              <w:rPr>
                <w:color w:val="000000" w:themeColor="text1"/>
                <w:szCs w:val="20"/>
              </w:rPr>
              <w:t>IOException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which is checked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070390A3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C306A0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79B1AB85" w:rsidR="00603FE4" w:rsidRPr="00036F8B" w:rsidRDefault="00C306A0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Comparable interface has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compare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method in it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49840B2A" w:rsidR="0066496D" w:rsidRPr="00036F8B" w:rsidRDefault="00BB448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3F08CF69" w:rsidR="0066496D" w:rsidRPr="00036F8B" w:rsidRDefault="00C306A0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wrap </w:t>
            </w:r>
            <w:proofErr w:type="spellStart"/>
            <w:r>
              <w:rPr>
                <w:color w:val="000000" w:themeColor="text1"/>
                <w:szCs w:val="20"/>
              </w:rPr>
              <w:t>FileOutputStream</w:t>
            </w:r>
            <w:proofErr w:type="spellEnd"/>
            <w:r>
              <w:rPr>
                <w:color w:val="000000" w:themeColor="text1"/>
                <w:szCs w:val="20"/>
              </w:rPr>
              <w:t xml:space="preserve"> inside </w:t>
            </w:r>
            <w:proofErr w:type="spellStart"/>
            <w:r>
              <w:rPr>
                <w:color w:val="000000" w:themeColor="text1"/>
                <w:szCs w:val="20"/>
              </w:rPr>
              <w:t>PrintWriter</w:t>
            </w:r>
            <w:proofErr w:type="spellEnd"/>
            <w:r>
              <w:rPr>
                <w:color w:val="000000" w:themeColor="text1"/>
                <w:szCs w:val="20"/>
              </w:rPr>
              <w:t xml:space="preserve">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D39D02D" w:rsidR="00603FE4" w:rsidRPr="00036F8B" w:rsidRDefault="00C306A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Iterator </w:t>
            </w:r>
            <w:r w:rsidR="00FB2F09">
              <w:rPr>
                <w:color w:val="000000" w:themeColor="text1"/>
                <w:szCs w:val="20"/>
              </w:rPr>
              <w:t>can be</w:t>
            </w:r>
            <w:r>
              <w:rPr>
                <w:color w:val="000000" w:themeColor="text1"/>
                <w:szCs w:val="20"/>
              </w:rPr>
              <w:t xml:space="preserve"> used to iterate through a</w:t>
            </w:r>
            <w:r w:rsidR="00B91AFD">
              <w:rPr>
                <w:color w:val="000000" w:themeColor="text1"/>
                <w:szCs w:val="20"/>
              </w:rPr>
              <w:t>n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r w:rsidR="00FB2F09">
              <w:rPr>
                <w:color w:val="000000" w:themeColor="text1"/>
                <w:szCs w:val="20"/>
              </w:rPr>
              <w:t>ArrayList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02EFEFAB" w:rsidR="0066496D" w:rsidRPr="00036F8B" w:rsidRDefault="00FB2F0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Iterator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hasNext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check if next element is present/exists in the Collection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70DEECCE" w:rsidR="0066496D" w:rsidRPr="00036F8B" w:rsidRDefault="00BB448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54556732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86EC4">
              <w:rPr>
                <w:color w:val="000000" w:themeColor="text1"/>
                <w:szCs w:val="20"/>
              </w:rPr>
              <w:t>what is out</w:t>
            </w:r>
            <w:r w:rsidR="004B6EFE">
              <w:rPr>
                <w:color w:val="000000" w:themeColor="text1"/>
                <w:szCs w:val="20"/>
              </w:rPr>
              <w:t>p</w:t>
            </w:r>
            <w:r w:rsidR="00D86EC4">
              <w:rPr>
                <w:color w:val="000000" w:themeColor="text1"/>
                <w:szCs w:val="20"/>
              </w:rPr>
              <w:t>ut of</w:t>
            </w:r>
            <w:r w:rsidR="004119CE">
              <w:rPr>
                <w:color w:val="000000" w:themeColor="text1"/>
                <w:szCs w:val="20"/>
              </w:rPr>
              <w:t xml:space="preserve"> below piece of code? </w:t>
            </w:r>
          </w:p>
          <w:p w14:paraId="43FA1F6C" w14:textId="0042D2A8" w:rsidR="004119CE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import </w:t>
            </w:r>
            <w:proofErr w:type="spellStart"/>
            <w:r>
              <w:rPr>
                <w:color w:val="000000" w:themeColor="text1"/>
                <w:szCs w:val="20"/>
              </w:rPr>
              <w:t>java.util</w:t>
            </w:r>
            <w:proofErr w:type="spellEnd"/>
            <w:r>
              <w:rPr>
                <w:color w:val="000000" w:themeColor="text1"/>
                <w:szCs w:val="20"/>
              </w:rPr>
              <w:t xml:space="preserve">.*; </w:t>
            </w:r>
          </w:p>
          <w:p w14:paraId="5DC44339" w14:textId="39CF86A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class </w:t>
            </w:r>
            <w:r w:rsidR="00B937C6">
              <w:rPr>
                <w:color w:val="000000" w:themeColor="text1"/>
                <w:szCs w:val="20"/>
              </w:rPr>
              <w:t>Main</w:t>
            </w:r>
          </w:p>
          <w:p w14:paraId="0D701034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7D33DE1" w14:textId="026F51B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</w:t>
            </w:r>
            <w:r w:rsidR="00B937C6">
              <w:rPr>
                <w:color w:val="000000" w:themeColor="text1"/>
                <w:szCs w:val="20"/>
              </w:rPr>
              <w:t xml:space="preserve">static </w:t>
            </w:r>
            <w:r>
              <w:rPr>
                <w:color w:val="000000" w:themeColor="text1"/>
                <w:szCs w:val="20"/>
              </w:rPr>
              <w:t xml:space="preserve">void </w:t>
            </w:r>
            <w:proofErr w:type="gramStart"/>
            <w:r w:rsidR="00B937C6">
              <w:rPr>
                <w:color w:val="000000" w:themeColor="text1"/>
                <w:szCs w:val="20"/>
              </w:rPr>
              <w:t>main</w:t>
            </w:r>
            <w:r>
              <w:rPr>
                <w:color w:val="000000" w:themeColor="text1"/>
                <w:szCs w:val="20"/>
              </w:rPr>
              <w:t>(</w:t>
            </w:r>
            <w:proofErr w:type="gramEnd"/>
            <w:r w:rsidR="00B937C6"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 w:rsidR="00B937C6"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72717E93" w14:textId="2DFAEB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625EF738" w14:textId="0D563B97" w:rsidR="004119CE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Set&lt;String&gt; t = new </w:t>
            </w:r>
            <w:proofErr w:type="spellStart"/>
            <w:r>
              <w:rPr>
                <w:color w:val="000000" w:themeColor="text1"/>
                <w:szCs w:val="20"/>
              </w:rPr>
              <w:t>TreeSet</w:t>
            </w:r>
            <w:proofErr w:type="spellEnd"/>
            <w:r>
              <w:rPr>
                <w:color w:val="000000" w:themeColor="text1"/>
                <w:szCs w:val="20"/>
              </w:rPr>
              <w:t>&lt;String</w:t>
            </w:r>
            <w:proofErr w:type="gramStart"/>
            <w:r>
              <w:rPr>
                <w:color w:val="000000" w:themeColor="text1"/>
                <w:szCs w:val="20"/>
              </w:rPr>
              <w:t>&gt;(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0D419CA8" w14:textId="7B23B0C6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zeenat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234187E7" w14:textId="38DBC45A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abir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620883F0" w14:textId="4C2C6FCE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neha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5FCA03CE" w14:textId="003569C2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abir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1C26E6C2" w14:textId="4E6CC197" w:rsidR="00B937C6" w:rsidRDefault="00B937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(t);</w:t>
            </w:r>
          </w:p>
          <w:p w14:paraId="17B9DB50" w14:textId="27B38B7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516DB68" w14:textId="3DF9A5A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59FBBEF6" w:rsidR="004119CE" w:rsidRPr="00036F8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685367A8" w:rsidR="0066496D" w:rsidRPr="00036F8B" w:rsidRDefault="00E2776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6A5F12DC" w:rsidR="00735AFB" w:rsidRPr="00036F8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EBF56" w14:textId="77777777" w:rsidR="00735AF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run successfully printing output as </w:t>
            </w:r>
            <w:proofErr w:type="gramStart"/>
            <w:r>
              <w:rPr>
                <w:color w:val="000000" w:themeColor="text1"/>
                <w:szCs w:val="20"/>
              </w:rPr>
              <w:t>below:-</w:t>
            </w:r>
            <w:proofErr w:type="gramEnd"/>
          </w:p>
          <w:p w14:paraId="7BD8CD27" w14:textId="77777777" w:rsidR="00D86EC4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0A8107F" w14:textId="47052969" w:rsidR="00D86EC4" w:rsidRPr="00036F8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[</w:t>
            </w:r>
            <w:proofErr w:type="spellStart"/>
            <w:r>
              <w:rPr>
                <w:color w:val="000000" w:themeColor="text1"/>
                <w:szCs w:val="20"/>
              </w:rPr>
              <w:t>abir</w:t>
            </w:r>
            <w:proofErr w:type="spellEnd"/>
            <w:r>
              <w:rPr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color w:val="000000" w:themeColor="text1"/>
                <w:szCs w:val="20"/>
              </w:rPr>
              <w:t>neha</w:t>
            </w:r>
            <w:proofErr w:type="spellEnd"/>
            <w:r>
              <w:rPr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color w:val="000000" w:themeColor="text1"/>
                <w:szCs w:val="20"/>
              </w:rPr>
              <w:t>zeenat</w:t>
            </w:r>
            <w:proofErr w:type="spellEnd"/>
            <w:r>
              <w:rPr>
                <w:color w:val="000000" w:themeColor="text1"/>
                <w:szCs w:val="20"/>
              </w:rPr>
              <w:t>]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2F8B6803" w:rsidR="0066496D" w:rsidRPr="00036F8B" w:rsidRDefault="00E2776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41738F2E" w:rsidR="0066496D" w:rsidRPr="00036F8B" w:rsidRDefault="00D86E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5B68A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piece of code? </w:t>
            </w:r>
          </w:p>
          <w:p w14:paraId="4F28AFF0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import </w:t>
            </w:r>
            <w:proofErr w:type="spellStart"/>
            <w:r>
              <w:rPr>
                <w:color w:val="000000" w:themeColor="text1"/>
                <w:szCs w:val="20"/>
              </w:rPr>
              <w:t>java.util</w:t>
            </w:r>
            <w:proofErr w:type="spellEnd"/>
            <w:r>
              <w:rPr>
                <w:color w:val="000000" w:themeColor="text1"/>
                <w:szCs w:val="20"/>
              </w:rPr>
              <w:t xml:space="preserve">.*; </w:t>
            </w:r>
          </w:p>
          <w:p w14:paraId="66F278EE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class Main</w:t>
            </w:r>
          </w:p>
          <w:p w14:paraId="7F162E21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0F4A8DE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14FF1050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1821815D" w14:textId="54CBF343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</w:t>
            </w:r>
            <w:r w:rsidR="00110608">
              <w:rPr>
                <w:color w:val="000000" w:themeColor="text1"/>
                <w:szCs w:val="20"/>
              </w:rPr>
              <w:t>Map</w:t>
            </w:r>
            <w:r>
              <w:rPr>
                <w:color w:val="000000" w:themeColor="text1"/>
                <w:szCs w:val="20"/>
              </w:rPr>
              <w:t>&lt;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String</w:t>
            </w:r>
            <w:r w:rsidR="00110608">
              <w:rPr>
                <w:color w:val="000000" w:themeColor="text1"/>
                <w:szCs w:val="20"/>
              </w:rPr>
              <w:t>,Integer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&gt; t = new</w:t>
            </w:r>
            <w:r w:rsidR="00110608">
              <w:rPr>
                <w:color w:val="000000" w:themeColor="text1"/>
                <w:szCs w:val="20"/>
              </w:rPr>
              <w:t xml:space="preserve"> HashMap</w:t>
            </w:r>
            <w:r>
              <w:rPr>
                <w:color w:val="000000" w:themeColor="text1"/>
                <w:szCs w:val="20"/>
              </w:rPr>
              <w:t>&lt;</w:t>
            </w:r>
            <w:proofErr w:type="spellStart"/>
            <w:r>
              <w:rPr>
                <w:color w:val="000000" w:themeColor="text1"/>
                <w:szCs w:val="20"/>
              </w:rPr>
              <w:t>String</w:t>
            </w:r>
            <w:r w:rsidR="00110608">
              <w:rPr>
                <w:color w:val="000000" w:themeColor="text1"/>
                <w:szCs w:val="20"/>
              </w:rPr>
              <w:t>,Integer</w:t>
            </w:r>
            <w:proofErr w:type="spellEnd"/>
            <w:r>
              <w:rPr>
                <w:color w:val="000000" w:themeColor="text1"/>
                <w:szCs w:val="20"/>
              </w:rPr>
              <w:t>&gt;();</w:t>
            </w:r>
          </w:p>
          <w:p w14:paraId="586C9E62" w14:textId="13C97B73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(“zeenat”</w:t>
            </w:r>
            <w:r w:rsidR="00110608">
              <w:rPr>
                <w:color w:val="000000" w:themeColor="text1"/>
                <w:szCs w:val="20"/>
              </w:rPr>
              <w:t>,10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5A04E805" w14:textId="2CBD0520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(“abir”</w:t>
            </w:r>
            <w:r w:rsidR="00110608">
              <w:rPr>
                <w:color w:val="000000" w:themeColor="text1"/>
                <w:szCs w:val="20"/>
              </w:rPr>
              <w:t>,20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09460088" w14:textId="46E9A33C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(“neha”</w:t>
            </w:r>
            <w:r w:rsidR="00110608">
              <w:rPr>
                <w:color w:val="000000" w:themeColor="text1"/>
                <w:szCs w:val="20"/>
              </w:rPr>
              <w:t>,30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5D8F066B" w14:textId="753F1E61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</w:t>
            </w:r>
            <w:proofErr w:type="spellStart"/>
            <w:r>
              <w:rPr>
                <w:color w:val="000000" w:themeColor="text1"/>
                <w:szCs w:val="20"/>
              </w:rPr>
              <w:t>t.add</w:t>
            </w:r>
            <w:proofErr w:type="spellEnd"/>
            <w:r>
              <w:rPr>
                <w:color w:val="000000" w:themeColor="text1"/>
                <w:szCs w:val="20"/>
              </w:rPr>
              <w:t>(“abir”</w:t>
            </w:r>
            <w:r w:rsidR="00110608">
              <w:rPr>
                <w:color w:val="000000" w:themeColor="text1"/>
                <w:szCs w:val="20"/>
              </w:rPr>
              <w:t>,40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52F62CBC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(t);</w:t>
            </w:r>
          </w:p>
          <w:p w14:paraId="491EF76C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406BCE1" w14:textId="77777777" w:rsidR="00B51BDA" w:rsidRDefault="00B51BDA" w:rsidP="00B51BD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72B698B0" w:rsidR="00E52C30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</w:t>
            </w:r>
            <w:r w:rsidR="006315F9">
              <w:rPr>
                <w:color w:val="000000" w:themeColor="text1"/>
                <w:szCs w:val="20"/>
              </w:rPr>
              <w:t xml:space="preserve">run successfully printing below output on </w:t>
            </w:r>
            <w:proofErr w:type="gramStart"/>
            <w:r w:rsidR="006315F9"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6ABF5259" w14:textId="581AC644" w:rsidR="00E52C30" w:rsidRPr="00036F8B" w:rsidRDefault="006315F9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  <w:proofErr w:type="spellStart"/>
            <w:r>
              <w:rPr>
                <w:color w:val="000000" w:themeColor="text1"/>
                <w:szCs w:val="20"/>
              </w:rPr>
              <w:t>neha</w:t>
            </w:r>
            <w:proofErr w:type="spellEnd"/>
            <w:r>
              <w:rPr>
                <w:color w:val="000000" w:themeColor="text1"/>
                <w:szCs w:val="20"/>
              </w:rPr>
              <w:t xml:space="preserve">=30, </w:t>
            </w:r>
            <w:proofErr w:type="spellStart"/>
            <w:r>
              <w:rPr>
                <w:color w:val="000000" w:themeColor="text1"/>
                <w:szCs w:val="20"/>
              </w:rPr>
              <w:t>abir</w:t>
            </w:r>
            <w:proofErr w:type="spellEnd"/>
            <w:r>
              <w:rPr>
                <w:color w:val="000000" w:themeColor="text1"/>
                <w:szCs w:val="20"/>
              </w:rPr>
              <w:t xml:space="preserve">=40, </w:t>
            </w:r>
            <w:proofErr w:type="spellStart"/>
            <w:r>
              <w:rPr>
                <w:color w:val="000000" w:themeColor="text1"/>
                <w:szCs w:val="20"/>
              </w:rPr>
              <w:t>zeenat</w:t>
            </w:r>
            <w:proofErr w:type="spellEnd"/>
            <w:r>
              <w:rPr>
                <w:color w:val="000000" w:themeColor="text1"/>
                <w:szCs w:val="20"/>
              </w:rPr>
              <w:t>=10</w:t>
            </w:r>
            <w:r w:rsidR="00CE75AE"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48D4B49A" w:rsidR="00E52C30" w:rsidRPr="00036F8B" w:rsidRDefault="006315F9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CED0EC2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  <w:r w:rsidR="00EE2624">
              <w:rPr>
                <w:color w:val="000000" w:themeColor="text1"/>
                <w:szCs w:val="20"/>
              </w:rPr>
              <w:t xml:space="preserve"> as cannot add duplicate key value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59D29525" w:rsidR="00E52C30" w:rsidRPr="00036F8B" w:rsidRDefault="006315F9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  <w:r w:rsidR="00D2768B">
              <w:rPr>
                <w:color w:val="000000" w:themeColor="text1"/>
                <w:szCs w:val="20"/>
              </w:rPr>
              <w:t xml:space="preserve"> as add method is not defined in Map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61236CB5" w:rsidR="00E52C30" w:rsidRPr="00036F8B" w:rsidRDefault="006315F9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6954EACA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  <w:r w:rsidR="00691816">
              <w:rPr>
                <w:rFonts w:ascii="Arial" w:hAnsi="Arial" w:cs="Arial"/>
                <w:color w:val="000000" w:themeColor="text1"/>
                <w:lang w:val="en-IN"/>
              </w:rPr>
              <w:t xml:space="preserve"> (</w:t>
            </w:r>
            <w:proofErr w:type="gramStart"/>
            <w:r w:rsidR="00691816">
              <w:rPr>
                <w:rFonts w:ascii="Arial" w:hAnsi="Arial" w:cs="Arial"/>
                <w:color w:val="000000" w:themeColor="text1"/>
                <w:lang w:val="en-IN"/>
              </w:rPr>
              <w:t>assume</w:t>
            </w:r>
            <w:proofErr w:type="gramEnd"/>
            <w:r w:rsidR="00691816">
              <w:rPr>
                <w:rFonts w:ascii="Arial" w:hAnsi="Arial" w:cs="Arial"/>
                <w:color w:val="000000" w:themeColor="text1"/>
                <w:lang w:val="en-IN"/>
              </w:rPr>
              <w:t xml:space="preserve"> file Emp.java exists at given location)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162C3A2B" w:rsidR="00D17901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import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java.io.*</w:t>
            </w:r>
            <w:proofErr w:type="gramEnd"/>
            <w:r w:rsidR="006069D9">
              <w:rPr>
                <w:rFonts w:ascii="Arial" w:hAnsi="Arial" w:cs="Arial"/>
                <w:color w:val="000000" w:themeColor="text1"/>
                <w:lang w:val="en-IN"/>
              </w:rPr>
              <w:t>;</w:t>
            </w: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4664F677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  <w:r w:rsidR="00691816">
              <w:rPr>
                <w:rFonts w:ascii="Arial" w:hAnsi="Arial" w:cs="Arial"/>
                <w:color w:val="000000" w:themeColor="text1"/>
                <w:lang w:val="en-IN"/>
              </w:rPr>
              <w:t xml:space="preserve"> throws </w:t>
            </w:r>
            <w:proofErr w:type="spellStart"/>
            <w:r w:rsidR="00691816">
              <w:rPr>
                <w:rFonts w:ascii="Arial" w:hAnsi="Arial" w:cs="Arial"/>
                <w:color w:val="000000" w:themeColor="text1"/>
                <w:lang w:val="en-IN"/>
              </w:rPr>
              <w:t>IOException</w:t>
            </w:r>
            <w:proofErr w:type="spellEnd"/>
          </w:p>
          <w:p w14:paraId="01EECFC0" w14:textId="5905AA52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4963F5AA" w14:textId="1AD4477D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5CC739E2" w14:textId="7C618531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try(</w:t>
            </w:r>
            <w:proofErr w:type="gramEnd"/>
          </w:p>
          <w:p w14:paraId="0018CDA9" w14:textId="29CE96AF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FileReader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new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FileReader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r w:rsidR="00373870">
              <w:rPr>
                <w:rFonts w:ascii="Arial" w:hAnsi="Arial" w:cs="Arial"/>
                <w:color w:val="000000" w:themeColor="text1"/>
                <w:lang w:val="en-IN"/>
              </w:rPr>
              <w:t>“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C://temp/Emp.java”);</w:t>
            </w:r>
          </w:p>
          <w:p w14:paraId="60B150FD" w14:textId="0D7CF672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E07228C" w14:textId="1FABBB38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BufferedReader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new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BufferedReader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fr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28BA73F1" w14:textId="107A10BF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)</w:t>
            </w:r>
          </w:p>
          <w:p w14:paraId="35E12E7A" w14:textId="12DD30DF" w:rsidR="00691816" w:rsidRDefault="006069D9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{ </w:t>
            </w:r>
          </w:p>
          <w:p w14:paraId="07462315" w14:textId="45471A1C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String s=null;</w:t>
            </w:r>
          </w:p>
          <w:p w14:paraId="66A05A14" w14:textId="6C7253A6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while(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(s =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br.readLine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())!=null)</w:t>
            </w:r>
          </w:p>
          <w:p w14:paraId="2EB35548" w14:textId="3BE34BF2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72DB3272" w14:textId="22E82E23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(s);</w:t>
            </w:r>
          </w:p>
          <w:p w14:paraId="75A7DBD0" w14:textId="0AA95C3D" w:rsidR="00691816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}</w:t>
            </w:r>
          </w:p>
          <w:p w14:paraId="362F9E85" w14:textId="5F1DD2C8" w:rsidR="00D17901" w:rsidRDefault="00691816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 w:rsidR="00D17901">
              <w:rPr>
                <w:rFonts w:ascii="Arial" w:hAnsi="Arial" w:cs="Arial"/>
                <w:color w:val="000000" w:themeColor="text1"/>
                <w:lang w:val="en-IN"/>
              </w:rPr>
              <w:t xml:space="preserve">   }</w:t>
            </w:r>
            <w:r w:rsidR="006069D9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</w:p>
          <w:p w14:paraId="3DE61EBD" w14:textId="7F850F4E" w:rsidR="006069D9" w:rsidRDefault="006069D9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7B1EF21C" w:rsidR="00F7751B" w:rsidRDefault="000A5F67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1E57ED37" w:rsidR="004D2F30" w:rsidRDefault="000A5F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compile and run successfully </w:t>
            </w:r>
            <w:r w:rsidR="000571FA">
              <w:rPr>
                <w:color w:val="000000" w:themeColor="text1"/>
                <w:szCs w:val="20"/>
              </w:rPr>
              <w:t>and read line by line from Emp.java and print it on console</w:t>
            </w:r>
          </w:p>
          <w:p w14:paraId="59D29FEB" w14:textId="76033C73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D3EAB91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73841A55" w:rsidR="00F7751B" w:rsidRDefault="000571FA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72103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408765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1999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94065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78265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17683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64243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84807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73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0993807">
    <w:abstractNumId w:val="11"/>
  </w:num>
  <w:num w:numId="11" w16cid:durableId="396437208">
    <w:abstractNumId w:val="0"/>
  </w:num>
  <w:num w:numId="12" w16cid:durableId="12121570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98611170">
    <w:abstractNumId w:val="19"/>
  </w:num>
  <w:num w:numId="14" w16cid:durableId="1507094306">
    <w:abstractNumId w:val="19"/>
  </w:num>
  <w:num w:numId="15" w16cid:durableId="812872769">
    <w:abstractNumId w:val="10"/>
  </w:num>
  <w:num w:numId="16" w16cid:durableId="721904619">
    <w:abstractNumId w:val="13"/>
  </w:num>
  <w:num w:numId="17" w16cid:durableId="1562869206">
    <w:abstractNumId w:val="17"/>
  </w:num>
  <w:num w:numId="18" w16cid:durableId="958298765">
    <w:abstractNumId w:val="17"/>
    <w:lvlOverride w:ilvl="0">
      <w:startOverride w:val="1"/>
    </w:lvlOverride>
  </w:num>
  <w:num w:numId="19" w16cid:durableId="727996088">
    <w:abstractNumId w:val="14"/>
  </w:num>
  <w:num w:numId="20" w16cid:durableId="1843352964">
    <w:abstractNumId w:val="18"/>
  </w:num>
  <w:num w:numId="21" w16cid:durableId="614021036">
    <w:abstractNumId w:val="15"/>
  </w:num>
  <w:num w:numId="22" w16cid:durableId="415828315">
    <w:abstractNumId w:val="16"/>
  </w:num>
  <w:num w:numId="23" w16cid:durableId="1422750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E91"/>
    <w:rsid w:val="00047F8B"/>
    <w:rsid w:val="00051675"/>
    <w:rsid w:val="00051FA0"/>
    <w:rsid w:val="00054999"/>
    <w:rsid w:val="000571FA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0EB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0608"/>
    <w:rsid w:val="00111C84"/>
    <w:rsid w:val="001127C2"/>
    <w:rsid w:val="00112F5E"/>
    <w:rsid w:val="00117393"/>
    <w:rsid w:val="00117A37"/>
    <w:rsid w:val="00117E91"/>
    <w:rsid w:val="001222EF"/>
    <w:rsid w:val="0012251A"/>
    <w:rsid w:val="00123C9A"/>
    <w:rsid w:val="0012515F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3E72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9774C"/>
    <w:rsid w:val="001A13C1"/>
    <w:rsid w:val="001A170D"/>
    <w:rsid w:val="001A2637"/>
    <w:rsid w:val="001A38F4"/>
    <w:rsid w:val="001A6891"/>
    <w:rsid w:val="001A77AE"/>
    <w:rsid w:val="001B0536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0A32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4F6E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4E7C"/>
    <w:rsid w:val="00366C32"/>
    <w:rsid w:val="0036773A"/>
    <w:rsid w:val="0037028B"/>
    <w:rsid w:val="003715AC"/>
    <w:rsid w:val="003723D2"/>
    <w:rsid w:val="00373870"/>
    <w:rsid w:val="0037414C"/>
    <w:rsid w:val="00377793"/>
    <w:rsid w:val="00380362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4F7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343"/>
    <w:rsid w:val="00425401"/>
    <w:rsid w:val="00426A26"/>
    <w:rsid w:val="00426F8D"/>
    <w:rsid w:val="004276DE"/>
    <w:rsid w:val="00427A1A"/>
    <w:rsid w:val="00431F9E"/>
    <w:rsid w:val="00432B10"/>
    <w:rsid w:val="00434442"/>
    <w:rsid w:val="0043478C"/>
    <w:rsid w:val="00435489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27A4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B6EFE"/>
    <w:rsid w:val="004C053B"/>
    <w:rsid w:val="004C1E95"/>
    <w:rsid w:val="004C3878"/>
    <w:rsid w:val="004C3A62"/>
    <w:rsid w:val="004C4C28"/>
    <w:rsid w:val="004C54E1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9CD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30B2"/>
    <w:rsid w:val="0059692F"/>
    <w:rsid w:val="005A05A7"/>
    <w:rsid w:val="005A08B2"/>
    <w:rsid w:val="005A1DC7"/>
    <w:rsid w:val="005A2737"/>
    <w:rsid w:val="005A329F"/>
    <w:rsid w:val="005A37E6"/>
    <w:rsid w:val="005A403D"/>
    <w:rsid w:val="005A5E1F"/>
    <w:rsid w:val="005B3097"/>
    <w:rsid w:val="005C618A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5F6205"/>
    <w:rsid w:val="00600BCC"/>
    <w:rsid w:val="00603FE4"/>
    <w:rsid w:val="00604172"/>
    <w:rsid w:val="006069D9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15F9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1816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4718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569C"/>
    <w:rsid w:val="007A5BF3"/>
    <w:rsid w:val="007A67FE"/>
    <w:rsid w:val="007A7B0A"/>
    <w:rsid w:val="007B3049"/>
    <w:rsid w:val="007B37B4"/>
    <w:rsid w:val="007B3C2B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2780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97B0B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332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D5DBC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4E2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2DE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05E2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598A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BDA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1AFD"/>
    <w:rsid w:val="00B922F4"/>
    <w:rsid w:val="00B937C6"/>
    <w:rsid w:val="00B9386B"/>
    <w:rsid w:val="00B94B71"/>
    <w:rsid w:val="00B94C91"/>
    <w:rsid w:val="00B95A23"/>
    <w:rsid w:val="00B95E74"/>
    <w:rsid w:val="00B960A3"/>
    <w:rsid w:val="00B969B0"/>
    <w:rsid w:val="00B9785F"/>
    <w:rsid w:val="00BA01BE"/>
    <w:rsid w:val="00BA2E3C"/>
    <w:rsid w:val="00BA3EED"/>
    <w:rsid w:val="00BA405C"/>
    <w:rsid w:val="00BA67FC"/>
    <w:rsid w:val="00BB000C"/>
    <w:rsid w:val="00BB0636"/>
    <w:rsid w:val="00BB448A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0B1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06A0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5FE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356E"/>
    <w:rsid w:val="00CD4AB0"/>
    <w:rsid w:val="00CD6B2D"/>
    <w:rsid w:val="00CD7882"/>
    <w:rsid w:val="00CE051F"/>
    <w:rsid w:val="00CE0B87"/>
    <w:rsid w:val="00CE4B44"/>
    <w:rsid w:val="00CE75AE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68B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45A2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6EC4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24F6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769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A67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849"/>
    <w:rsid w:val="00EE13B8"/>
    <w:rsid w:val="00EE19E8"/>
    <w:rsid w:val="00EE2624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0CA3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38A3"/>
    <w:rsid w:val="00FA4513"/>
    <w:rsid w:val="00FA4FD6"/>
    <w:rsid w:val="00FB1CA2"/>
    <w:rsid w:val="00FB1DC4"/>
    <w:rsid w:val="00FB27D0"/>
    <w:rsid w:val="00FB2F09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89</TotalTime>
  <Pages>9</Pages>
  <Words>1158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141</cp:revision>
  <cp:lastPrinted>2009-03-13T17:29:00Z</cp:lastPrinted>
  <dcterms:created xsi:type="dcterms:W3CDTF">2022-04-03T11:52:00Z</dcterms:created>
  <dcterms:modified xsi:type="dcterms:W3CDTF">2022-05-27T16:31:00Z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