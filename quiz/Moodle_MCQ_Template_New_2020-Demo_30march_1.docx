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9B26" w14:textId="77777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02F4463B" w:rsidR="00B10CB7" w:rsidRPr="00DA7F86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DQ_SE_DAY_</w:t>
      </w:r>
      <w:r w:rsidR="00FC258D">
        <w:rPr>
          <w:color w:val="000000" w:themeColor="text1"/>
          <w:sz w:val="24"/>
          <w:szCs w:val="20"/>
        </w:rPr>
        <w:t>10</w:t>
      </w:r>
    </w:p>
    <w:p w14:paraId="302D72D7" w14:textId="48087D37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785B17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B737A" w14:textId="26E6153E" w:rsidR="00366C32" w:rsidRPr="00036F8B" w:rsidRDefault="00D9703C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which of the following is true?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0E80B7A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3E5F50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C79448" w14:textId="5E2617E1" w:rsidR="0044537D" w:rsidRPr="00306F1D" w:rsidRDefault="00A44DFF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</w:t>
            </w:r>
            <w:r w:rsidR="00E313F5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xception classes extend from Throwable interface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2781CF1E" w:rsidR="009018B1" w:rsidRPr="007056D8" w:rsidRDefault="00193507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646C34" w14:textId="7771845C" w:rsidR="00C94A7B" w:rsidRPr="00306F1D" w:rsidRDefault="008B6B97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12251A">
              <w:rPr>
                <w:rFonts w:ascii="Arial" w:hAnsi="Arial" w:cs="Arial"/>
              </w:rPr>
              <w:t>ry block can be associated by multiple catch blocks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60AE42CD" w:rsidR="009018B1" w:rsidRPr="007056D8" w:rsidRDefault="003E5F50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1C85A6" w14:textId="14AB1D3F" w:rsidR="00182FBB" w:rsidRPr="00306F1D" w:rsidRDefault="0012251A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finally</w:t>
            </w:r>
            <w:proofErr w:type="gramEnd"/>
            <w:r>
              <w:rPr>
                <w:rFonts w:ascii="Arial" w:hAnsi="Arial" w:cs="Arial"/>
              </w:rPr>
              <w:t xml:space="preserve"> always runs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2E81F1FC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162DFF43" w:rsidR="009018B1" w:rsidRPr="007056D8" w:rsidRDefault="004172BD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F2BFD3" w14:textId="57C9A109" w:rsidR="00182FBB" w:rsidRPr="00306F1D" w:rsidRDefault="006D5CD5" w:rsidP="0012251A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of the above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67083899" w:rsidR="009018B1" w:rsidRPr="007056D8" w:rsidRDefault="00587522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100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4CB34390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9938BB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96F94" w14:textId="38C1411D" w:rsidR="00A5304E" w:rsidRDefault="00D67B92" w:rsidP="009938B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9938BB">
              <w:rPr>
                <w:color w:val="000000" w:themeColor="text1"/>
                <w:szCs w:val="20"/>
              </w:rPr>
              <w:t>which of the following is not true?</w:t>
            </w:r>
          </w:p>
          <w:p w14:paraId="6883A32A" w14:textId="198305CA" w:rsidR="00394F67" w:rsidRPr="00036F8B" w:rsidRDefault="00394F67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2001FE8E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454A3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02C5B0E2" w:rsidR="0066496D" w:rsidRPr="00036F8B" w:rsidRDefault="00454A3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D8A9E2" w14:textId="1571F91F" w:rsidR="00261CB1" w:rsidRPr="00036F8B" w:rsidRDefault="000E21B6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IOExc</w:t>
            </w:r>
            <w:r w:rsidR="0082690A">
              <w:rPr>
                <w:color w:val="000000" w:themeColor="text1"/>
                <w:szCs w:val="20"/>
              </w:rPr>
              <w:t>e</w:t>
            </w:r>
            <w:r>
              <w:rPr>
                <w:color w:val="000000" w:themeColor="text1"/>
                <w:szCs w:val="20"/>
              </w:rPr>
              <w:t>ption</w:t>
            </w:r>
            <w:proofErr w:type="spellEnd"/>
            <w:r>
              <w:rPr>
                <w:color w:val="000000" w:themeColor="text1"/>
                <w:szCs w:val="20"/>
              </w:rPr>
              <w:t xml:space="preserve"> needs to be handled using catch block or declared using throws clause as it comes under category of checked exception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1502628C" w:rsidR="0066496D" w:rsidRPr="00036F8B" w:rsidRDefault="00AD6B5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67CCA" w14:textId="028C56B6" w:rsidR="009938BB" w:rsidRPr="00036F8B" w:rsidRDefault="00910A0B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ClassCastException</w:t>
            </w:r>
            <w:proofErr w:type="spellEnd"/>
            <w:r>
              <w:rPr>
                <w:color w:val="000000" w:themeColor="text1"/>
                <w:szCs w:val="20"/>
              </w:rPr>
              <w:t xml:space="preserve"> comes due to </w:t>
            </w:r>
            <w:proofErr w:type="gramStart"/>
            <w:r>
              <w:rPr>
                <w:color w:val="000000" w:themeColor="text1"/>
                <w:szCs w:val="20"/>
              </w:rPr>
              <w:t>programmers</w:t>
            </w:r>
            <w:proofErr w:type="gramEnd"/>
            <w:r>
              <w:rPr>
                <w:color w:val="000000" w:themeColor="text1"/>
                <w:szCs w:val="20"/>
              </w:rPr>
              <w:t xml:space="preserve"> mistake if he does improper casting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0D768D87" w:rsidR="0066496D" w:rsidRPr="00036F8B" w:rsidRDefault="00EC660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C04E6" w14:textId="774A3F6E" w:rsidR="00A45F9E" w:rsidRPr="00036F8B" w:rsidRDefault="00910A0B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NullPointerException</w:t>
            </w:r>
            <w:proofErr w:type="spellEnd"/>
            <w:r>
              <w:rPr>
                <w:color w:val="000000" w:themeColor="text1"/>
                <w:szCs w:val="20"/>
              </w:rPr>
              <w:t xml:space="preserve"> comes under category of unchecked exception meaning compiler doesn’t mandate you to handle or declare that exception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1E138A33" w:rsidR="0066496D" w:rsidRPr="00036F8B" w:rsidRDefault="00B4477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A8FD1" w14:textId="77777777" w:rsidR="006761AD" w:rsidRDefault="006761AD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C41D7BC" w14:textId="771C42DC" w:rsidR="002800BC" w:rsidRPr="00036F8B" w:rsidRDefault="002800B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It is mandatory to write finally block at the end of try-catch block</w:t>
            </w:r>
            <w:r w:rsidR="00CC266F">
              <w:rPr>
                <w:color w:val="000000" w:themeColor="text1"/>
                <w:szCs w:val="20"/>
              </w:rPr>
              <w:t xml:space="preserve"> otherwise compiler will give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4C1747E2" w:rsidR="0066496D" w:rsidRPr="00036F8B" w:rsidRDefault="00B4477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32A86F30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334B2">
        <w:rPr>
          <w:color w:val="000000" w:themeColor="text1"/>
          <w:sz w:val="20"/>
          <w:szCs w:val="20"/>
        </w:rPr>
        <w:t>SE,</w:t>
      </w:r>
      <w:r w:rsidR="009B6AE6">
        <w:rPr>
          <w:color w:val="000000" w:themeColor="text1"/>
          <w:sz w:val="20"/>
          <w:szCs w:val="20"/>
        </w:rPr>
        <w:t>Diff</w:t>
      </w:r>
      <w:r w:rsidR="00AF4DBC">
        <w:rPr>
          <w:color w:val="000000" w:themeColor="text1"/>
          <w:sz w:val="20"/>
          <w:szCs w:val="20"/>
        </w:rPr>
        <w:t>i</w:t>
      </w:r>
      <w:r w:rsidR="009B6AE6">
        <w:rPr>
          <w:color w:val="000000" w:themeColor="text1"/>
          <w:sz w:val="20"/>
          <w:szCs w:val="20"/>
        </w:rPr>
        <w:t>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061F1" w14:textId="2719971B" w:rsidR="00BA2E3C" w:rsidRDefault="00591989" w:rsidP="00431F9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lastRenderedPageBreak/>
              <w:t>State</w:t>
            </w:r>
            <w:r w:rsidR="00765E0F">
              <w:rPr>
                <w:color w:val="000000" w:themeColor="text1"/>
                <w:szCs w:val="20"/>
              </w:rPr>
              <w:t xml:space="preserve"> </w:t>
            </w:r>
            <w:r w:rsidR="00C42FC2">
              <w:rPr>
                <w:color w:val="000000" w:themeColor="text1"/>
                <w:szCs w:val="20"/>
              </w:rPr>
              <w:t>which of the following is true</w:t>
            </w:r>
            <w:r w:rsidR="000F0BB1">
              <w:rPr>
                <w:color w:val="000000" w:themeColor="text1"/>
                <w:szCs w:val="20"/>
              </w:rPr>
              <w:t>?</w:t>
            </w:r>
            <w:r w:rsidR="00C11803">
              <w:rPr>
                <w:color w:val="000000" w:themeColor="text1"/>
                <w:szCs w:val="20"/>
              </w:rPr>
              <w:t xml:space="preserve"> (Emp.java exists at given location)</w:t>
            </w:r>
          </w:p>
          <w:p w14:paraId="5DA8905F" w14:textId="26B769E0" w:rsidR="00D84626" w:rsidRDefault="00D84626" w:rsidP="00431F9E">
            <w:pPr>
              <w:pStyle w:val="Cell"/>
              <w:rPr>
                <w:color w:val="000000" w:themeColor="text1"/>
                <w:szCs w:val="20"/>
              </w:rPr>
            </w:pPr>
          </w:p>
          <w:p w14:paraId="20B0B578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 xml:space="preserve">import </w:t>
            </w:r>
            <w:proofErr w:type="spellStart"/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java.io.FileReader</w:t>
            </w:r>
            <w:proofErr w:type="spellEnd"/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;</w:t>
            </w:r>
          </w:p>
          <w:p w14:paraId="362E820E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 xml:space="preserve">import </w:t>
            </w:r>
            <w:proofErr w:type="spellStart"/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java.io.IOException</w:t>
            </w:r>
            <w:proofErr w:type="spellEnd"/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;</w:t>
            </w:r>
          </w:p>
          <w:p w14:paraId="3140152D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02791AC5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 xml:space="preserve">public class </w:t>
            </w:r>
            <w:proofErr w:type="spellStart"/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Mainx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>{</w:t>
            </w:r>
            <w:proofErr w:type="gramEnd"/>
          </w:p>
          <w:p w14:paraId="7B04AC9D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7D5EF3F3" w14:textId="2CEA2688" w:rsidR="00617DFA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  <w:t xml:space="preserve">public static void </w:t>
            </w:r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main(</w:t>
            </w:r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 xml:space="preserve">String[] </w:t>
            </w:r>
            <w:proofErr w:type="spellStart"/>
            <w:r w:rsidRPr="003820DE">
              <w:rPr>
                <w:rFonts w:ascii="Arial" w:hAnsi="Arial" w:cs="Arial"/>
                <w:color w:val="000000" w:themeColor="text1"/>
              </w:rPr>
              <w:t>args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>) {</w:t>
            </w:r>
          </w:p>
          <w:p w14:paraId="2DD4F876" w14:textId="77777777" w:rsidR="001622B8" w:rsidRPr="003820DE" w:rsidRDefault="001622B8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3EC1BE38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</w:r>
          </w:p>
          <w:p w14:paraId="29AB3772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</w:r>
          </w:p>
          <w:p w14:paraId="287AE6BC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func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>(</w:t>
            </w:r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);</w:t>
            </w:r>
          </w:p>
          <w:p w14:paraId="0DF2775E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</w:r>
          </w:p>
          <w:p w14:paraId="29DA060D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3820DE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 xml:space="preserve">("remaining program in </w:t>
            </w:r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main..</w:t>
            </w:r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");</w:t>
            </w:r>
          </w:p>
          <w:p w14:paraId="2C26DD57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6A062A6B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09964695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</w:p>
          <w:p w14:paraId="651E7155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</w:p>
          <w:p w14:paraId="5BEEB45A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</w:p>
          <w:p w14:paraId="6F89BECD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  <w:t xml:space="preserve">static void </w:t>
            </w:r>
            <w:proofErr w:type="spellStart"/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func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>(</w:t>
            </w:r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)</w:t>
            </w:r>
          </w:p>
          <w:p w14:paraId="1269C413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  <w:t>{</w:t>
            </w:r>
          </w:p>
          <w:p w14:paraId="7E93BB48" w14:textId="2EC0AFE2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try(</w:t>
            </w:r>
            <w:proofErr w:type="spellStart"/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FileReader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820DE">
              <w:rPr>
                <w:rFonts w:ascii="Arial" w:hAnsi="Arial" w:cs="Arial"/>
                <w:color w:val="000000" w:themeColor="text1"/>
              </w:rPr>
              <w:t>fr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 xml:space="preserve"> = new </w:t>
            </w:r>
            <w:proofErr w:type="spellStart"/>
            <w:r w:rsidRPr="003820DE">
              <w:rPr>
                <w:rFonts w:ascii="Arial" w:hAnsi="Arial" w:cs="Arial"/>
                <w:color w:val="000000" w:themeColor="text1"/>
              </w:rPr>
              <w:t>FileReader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>("C://tempp/Emp.java"))</w:t>
            </w:r>
          </w:p>
          <w:p w14:paraId="0484A3B5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  <w:t>{</w:t>
            </w:r>
          </w:p>
          <w:p w14:paraId="6F89159E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  <w:t xml:space="preserve">     </w:t>
            </w:r>
            <w:proofErr w:type="spellStart"/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fr.read</w:t>
            </w:r>
            <w:proofErr w:type="spellEnd"/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();</w:t>
            </w:r>
          </w:p>
          <w:p w14:paraId="790F3772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57CF03BA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catch(</w:t>
            </w:r>
            <w:proofErr w:type="spellStart"/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IOException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 xml:space="preserve"> e)</w:t>
            </w:r>
          </w:p>
          <w:p w14:paraId="3BCEE564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  <w:t>{</w:t>
            </w:r>
          </w:p>
          <w:p w14:paraId="0B42F99C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  <w:t xml:space="preserve">   </w:t>
            </w:r>
            <w:proofErr w:type="spellStart"/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e.printStackTrace</w:t>
            </w:r>
            <w:proofErr w:type="spellEnd"/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();</w:t>
            </w:r>
          </w:p>
          <w:p w14:paraId="236E85B4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620C0E6C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039242BE" w14:textId="7E2D6676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 xml:space="preserve">   </w:t>
            </w:r>
            <w:proofErr w:type="spellStart"/>
            <w:r w:rsidRPr="003820DE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 xml:space="preserve">("remaining code of function </w:t>
            </w:r>
            <w:proofErr w:type="spellStart"/>
            <w:r w:rsidRPr="003820DE">
              <w:rPr>
                <w:rFonts w:ascii="Arial" w:hAnsi="Arial" w:cs="Arial"/>
                <w:color w:val="000000" w:themeColor="text1"/>
              </w:rPr>
              <w:t>func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executes..</w:t>
            </w:r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");</w:t>
            </w:r>
          </w:p>
          <w:p w14:paraId="1D173004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</w:r>
          </w:p>
          <w:p w14:paraId="1D99DDC0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32DCCF7D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5C10C5DA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>}</w:t>
            </w:r>
          </w:p>
          <w:p w14:paraId="0AD3607F" w14:textId="6BE3E40D" w:rsidR="009F0426" w:rsidRPr="00036F8B" w:rsidRDefault="009F0426" w:rsidP="00431F9E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48860030" w:rsidR="0066496D" w:rsidRPr="00036F8B" w:rsidRDefault="00D943B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A9A05E5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286237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F8DAA" w14:textId="14BB9D84" w:rsidR="00234134" w:rsidRPr="00036F8B" w:rsidRDefault="00C42FC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 as finally block to close the file resource</w:t>
            </w:r>
            <w:r w:rsidR="004E18D3">
              <w:rPr>
                <w:color w:val="000000" w:themeColor="text1"/>
                <w:szCs w:val="20"/>
              </w:rPr>
              <w:t xml:space="preserve"> is not there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77AC5880" w:rsidR="0066496D" w:rsidRPr="00036F8B" w:rsidRDefault="00EF0B21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17E78C7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6BDA5EF5" w:rsidR="0066496D" w:rsidRPr="00036F8B" w:rsidRDefault="004813F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  <w:r w:rsidR="0039559B">
              <w:rPr>
                <w:color w:val="000000" w:themeColor="text1"/>
                <w:szCs w:val="20"/>
              </w:rPr>
              <w:t xml:space="preserve"> and program will be halted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0683AC1A" w:rsidR="0066496D" w:rsidRPr="00036F8B" w:rsidRDefault="00DA5C3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ACB425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04F2A7" w14:textId="77777777" w:rsidR="00423F5E" w:rsidRPr="00423F5E" w:rsidRDefault="00423F5E" w:rsidP="00423F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423F5E">
              <w:rPr>
                <w:rFonts w:ascii="Arial" w:hAnsi="Arial" w:cs="Arial"/>
                <w:color w:val="000000" w:themeColor="text1"/>
              </w:rPr>
              <w:t xml:space="preserve">remaining code of function </w:t>
            </w:r>
            <w:proofErr w:type="spellStart"/>
            <w:r w:rsidRPr="00423F5E">
              <w:rPr>
                <w:rFonts w:ascii="Arial" w:hAnsi="Arial" w:cs="Arial"/>
                <w:color w:val="000000" w:themeColor="text1"/>
              </w:rPr>
              <w:t>func</w:t>
            </w:r>
            <w:proofErr w:type="spellEnd"/>
            <w:r w:rsidRPr="00423F5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gramStart"/>
            <w:r w:rsidRPr="00423F5E">
              <w:rPr>
                <w:rFonts w:ascii="Arial" w:hAnsi="Arial" w:cs="Arial"/>
                <w:color w:val="000000" w:themeColor="text1"/>
              </w:rPr>
              <w:t>executes..</w:t>
            </w:r>
            <w:proofErr w:type="gramEnd"/>
          </w:p>
          <w:p w14:paraId="73A8951C" w14:textId="77777777" w:rsidR="0066496D" w:rsidRDefault="00423F5E" w:rsidP="00423F5E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423F5E">
              <w:rPr>
                <w:color w:val="000000" w:themeColor="text1"/>
                <w:szCs w:val="20"/>
              </w:rPr>
              <w:t xml:space="preserve">remaining program in </w:t>
            </w:r>
            <w:proofErr w:type="gramStart"/>
            <w:r w:rsidRPr="00423F5E">
              <w:rPr>
                <w:color w:val="000000" w:themeColor="text1"/>
                <w:szCs w:val="20"/>
              </w:rPr>
              <w:t>main..</w:t>
            </w:r>
            <w:proofErr w:type="gramEnd"/>
          </w:p>
          <w:p w14:paraId="6ECDF410" w14:textId="77777777" w:rsidR="00423F5E" w:rsidRDefault="00423F5E" w:rsidP="00423F5E">
            <w:pPr>
              <w:pStyle w:val="Cell"/>
              <w:ind w:left="0"/>
              <w:rPr>
                <w:color w:val="000000" w:themeColor="text1"/>
                <w:szCs w:val="20"/>
              </w:rPr>
            </w:pPr>
          </w:p>
          <w:p w14:paraId="7001D4E9" w14:textId="5ED2FE07" w:rsidR="00423F5E" w:rsidRPr="00036F8B" w:rsidRDefault="009F59A9" w:rsidP="00423F5E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above</w:t>
            </w:r>
            <w:r w:rsidR="00423F5E">
              <w:rPr>
                <w:color w:val="000000" w:themeColor="text1"/>
                <w:szCs w:val="20"/>
              </w:rPr>
              <w:t xml:space="preserve"> output</w:t>
            </w:r>
            <w:r w:rsidR="00D25558">
              <w:rPr>
                <w:color w:val="000000" w:themeColor="text1"/>
                <w:szCs w:val="20"/>
              </w:rPr>
              <w:t xml:space="preserve"> is</w:t>
            </w:r>
            <w:r w:rsidR="00423F5E">
              <w:rPr>
                <w:color w:val="000000" w:themeColor="text1"/>
                <w:szCs w:val="20"/>
              </w:rPr>
              <w:t xml:space="preserve"> printed on console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609CCC48" w:rsidR="0066496D" w:rsidRPr="00036F8B" w:rsidRDefault="00DA5C3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06ED6922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2743A" w14:textId="17D02876" w:rsidR="008074BE" w:rsidRPr="00036F8B" w:rsidRDefault="0039559B" w:rsidP="00132A29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05BB2BA2" w:rsidR="0066496D" w:rsidRPr="00036F8B" w:rsidRDefault="00132A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DD64E5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lastRenderedPageBreak/>
        <w:t> </w:t>
      </w:r>
    </w:p>
    <w:p w14:paraId="5FED26B9" w14:textId="0E542901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  <w:r w:rsidR="000C46BF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C46BF">
        <w:rPr>
          <w:color w:val="000000" w:themeColor="text1"/>
          <w:sz w:val="20"/>
          <w:szCs w:val="20"/>
        </w:rPr>
        <w:t>SE,</w:t>
      </w:r>
      <w:r w:rsidR="00DD7BE0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504C894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8FF1D" w14:textId="649AC11F" w:rsidR="00361BAE" w:rsidRDefault="00361BAE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3B5384">
              <w:rPr>
                <w:color w:val="000000" w:themeColor="text1"/>
                <w:szCs w:val="20"/>
              </w:rPr>
              <w:t>what is output of below code</w:t>
            </w:r>
            <w:r w:rsidR="00DC0C55">
              <w:rPr>
                <w:color w:val="000000" w:themeColor="text1"/>
                <w:szCs w:val="20"/>
              </w:rPr>
              <w:t>?</w:t>
            </w:r>
            <w:r w:rsidR="009D08EA">
              <w:rPr>
                <w:color w:val="000000" w:themeColor="text1"/>
                <w:szCs w:val="20"/>
              </w:rPr>
              <w:t xml:space="preserve"> (Emp.java is present at given location)</w:t>
            </w:r>
          </w:p>
          <w:p w14:paraId="118D1432" w14:textId="77777777" w:rsidR="00763893" w:rsidRDefault="00763893" w:rsidP="00361BAE">
            <w:pPr>
              <w:pStyle w:val="Cell"/>
              <w:rPr>
                <w:color w:val="000000" w:themeColor="text1"/>
                <w:szCs w:val="20"/>
              </w:rPr>
            </w:pPr>
          </w:p>
          <w:p w14:paraId="462A1FA9" w14:textId="77777777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622B8">
              <w:rPr>
                <w:rFonts w:ascii="Arial" w:hAnsi="Arial" w:cs="Arial"/>
                <w:color w:val="000000" w:themeColor="text1"/>
              </w:rPr>
              <w:t xml:space="preserve">import </w:t>
            </w:r>
            <w:proofErr w:type="spellStart"/>
            <w:proofErr w:type="gramStart"/>
            <w:r w:rsidRPr="001622B8">
              <w:rPr>
                <w:rFonts w:ascii="Arial" w:hAnsi="Arial" w:cs="Arial"/>
                <w:color w:val="000000" w:themeColor="text1"/>
              </w:rPr>
              <w:t>java.io.FileReader</w:t>
            </w:r>
            <w:proofErr w:type="spellEnd"/>
            <w:proofErr w:type="gramEnd"/>
            <w:r w:rsidRPr="001622B8">
              <w:rPr>
                <w:rFonts w:ascii="Arial" w:hAnsi="Arial" w:cs="Arial"/>
                <w:color w:val="000000" w:themeColor="text1"/>
              </w:rPr>
              <w:t>;</w:t>
            </w:r>
          </w:p>
          <w:p w14:paraId="590D776D" w14:textId="77777777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622B8">
              <w:rPr>
                <w:rFonts w:ascii="Arial" w:hAnsi="Arial" w:cs="Arial"/>
                <w:color w:val="000000" w:themeColor="text1"/>
              </w:rPr>
              <w:t xml:space="preserve">import </w:t>
            </w:r>
            <w:proofErr w:type="spellStart"/>
            <w:proofErr w:type="gramStart"/>
            <w:r w:rsidRPr="001622B8">
              <w:rPr>
                <w:rFonts w:ascii="Arial" w:hAnsi="Arial" w:cs="Arial"/>
                <w:color w:val="000000" w:themeColor="text1"/>
              </w:rPr>
              <w:t>java.io.IOException</w:t>
            </w:r>
            <w:proofErr w:type="spellEnd"/>
            <w:proofErr w:type="gramEnd"/>
            <w:r w:rsidRPr="001622B8">
              <w:rPr>
                <w:rFonts w:ascii="Arial" w:hAnsi="Arial" w:cs="Arial"/>
                <w:color w:val="000000" w:themeColor="text1"/>
              </w:rPr>
              <w:t>;</w:t>
            </w:r>
          </w:p>
          <w:p w14:paraId="74AB730D" w14:textId="77777777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7069AD7C" w14:textId="354E9A9D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622B8">
              <w:rPr>
                <w:rFonts w:ascii="Arial" w:hAnsi="Arial" w:cs="Arial"/>
                <w:color w:val="000000" w:themeColor="text1"/>
              </w:rPr>
              <w:t xml:space="preserve">public class </w:t>
            </w:r>
            <w:proofErr w:type="gramStart"/>
            <w:r w:rsidRPr="001622B8">
              <w:rPr>
                <w:rFonts w:ascii="Arial" w:hAnsi="Arial" w:cs="Arial"/>
                <w:color w:val="000000" w:themeColor="text1"/>
              </w:rPr>
              <w:t>Main{</w:t>
            </w:r>
            <w:proofErr w:type="gramEnd"/>
          </w:p>
          <w:p w14:paraId="21316051" w14:textId="77777777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7E48B70C" w14:textId="77777777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622B8">
              <w:rPr>
                <w:rFonts w:ascii="Arial" w:hAnsi="Arial" w:cs="Arial"/>
                <w:color w:val="000000" w:themeColor="text1"/>
              </w:rPr>
              <w:tab/>
              <w:t xml:space="preserve">public static void </w:t>
            </w:r>
            <w:proofErr w:type="gramStart"/>
            <w:r w:rsidRPr="001622B8">
              <w:rPr>
                <w:rFonts w:ascii="Arial" w:hAnsi="Arial" w:cs="Arial"/>
                <w:color w:val="000000" w:themeColor="text1"/>
              </w:rPr>
              <w:t>main(</w:t>
            </w:r>
            <w:proofErr w:type="gramEnd"/>
            <w:r w:rsidRPr="001622B8">
              <w:rPr>
                <w:rFonts w:ascii="Arial" w:hAnsi="Arial" w:cs="Arial"/>
                <w:color w:val="000000" w:themeColor="text1"/>
              </w:rPr>
              <w:t xml:space="preserve">String[] </w:t>
            </w:r>
            <w:proofErr w:type="spellStart"/>
            <w:r w:rsidRPr="001622B8">
              <w:rPr>
                <w:rFonts w:ascii="Arial" w:hAnsi="Arial" w:cs="Arial"/>
                <w:color w:val="000000" w:themeColor="text1"/>
              </w:rPr>
              <w:t>args</w:t>
            </w:r>
            <w:proofErr w:type="spellEnd"/>
            <w:r w:rsidRPr="001622B8">
              <w:rPr>
                <w:rFonts w:ascii="Arial" w:hAnsi="Arial" w:cs="Arial"/>
                <w:color w:val="000000" w:themeColor="text1"/>
              </w:rPr>
              <w:t>) {</w:t>
            </w:r>
          </w:p>
          <w:p w14:paraId="46A34D55" w14:textId="77777777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622B8">
              <w:rPr>
                <w:rFonts w:ascii="Arial" w:hAnsi="Arial" w:cs="Arial"/>
                <w:color w:val="000000" w:themeColor="text1"/>
              </w:rPr>
              <w:tab/>
            </w:r>
            <w:r w:rsidRPr="001622B8">
              <w:rPr>
                <w:rFonts w:ascii="Arial" w:hAnsi="Arial" w:cs="Arial"/>
                <w:color w:val="000000" w:themeColor="text1"/>
              </w:rPr>
              <w:tab/>
            </w:r>
            <w:r w:rsidRPr="001622B8">
              <w:rPr>
                <w:rFonts w:ascii="Arial" w:hAnsi="Arial" w:cs="Arial"/>
                <w:color w:val="000000" w:themeColor="text1"/>
              </w:rPr>
              <w:tab/>
            </w:r>
            <w:r w:rsidRPr="001622B8">
              <w:rPr>
                <w:rFonts w:ascii="Arial" w:hAnsi="Arial" w:cs="Arial"/>
                <w:color w:val="000000" w:themeColor="text1"/>
              </w:rPr>
              <w:tab/>
            </w:r>
          </w:p>
          <w:p w14:paraId="01DA8708" w14:textId="77777777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622B8">
              <w:rPr>
                <w:rFonts w:ascii="Arial" w:hAnsi="Arial" w:cs="Arial"/>
                <w:color w:val="000000" w:themeColor="text1"/>
              </w:rPr>
              <w:tab/>
            </w:r>
            <w:r w:rsidRPr="001622B8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proofErr w:type="gramStart"/>
            <w:r w:rsidRPr="001622B8">
              <w:rPr>
                <w:rFonts w:ascii="Arial" w:hAnsi="Arial" w:cs="Arial"/>
                <w:color w:val="000000" w:themeColor="text1"/>
              </w:rPr>
              <w:t>func</w:t>
            </w:r>
            <w:proofErr w:type="spellEnd"/>
            <w:r w:rsidRPr="001622B8">
              <w:rPr>
                <w:rFonts w:ascii="Arial" w:hAnsi="Arial" w:cs="Arial"/>
                <w:color w:val="000000" w:themeColor="text1"/>
              </w:rPr>
              <w:t>(</w:t>
            </w:r>
            <w:proofErr w:type="gramEnd"/>
            <w:r w:rsidRPr="001622B8">
              <w:rPr>
                <w:rFonts w:ascii="Arial" w:hAnsi="Arial" w:cs="Arial"/>
                <w:color w:val="000000" w:themeColor="text1"/>
              </w:rPr>
              <w:t>);</w:t>
            </w:r>
          </w:p>
          <w:p w14:paraId="377AE685" w14:textId="77777777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622B8">
              <w:rPr>
                <w:rFonts w:ascii="Arial" w:hAnsi="Arial" w:cs="Arial"/>
                <w:color w:val="000000" w:themeColor="text1"/>
              </w:rPr>
              <w:tab/>
            </w:r>
            <w:r w:rsidRPr="001622B8">
              <w:rPr>
                <w:rFonts w:ascii="Arial" w:hAnsi="Arial" w:cs="Arial"/>
                <w:color w:val="000000" w:themeColor="text1"/>
              </w:rPr>
              <w:tab/>
            </w:r>
          </w:p>
          <w:p w14:paraId="00EA4108" w14:textId="77777777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622B8">
              <w:rPr>
                <w:rFonts w:ascii="Arial" w:hAnsi="Arial" w:cs="Arial"/>
                <w:color w:val="000000" w:themeColor="text1"/>
              </w:rPr>
              <w:tab/>
            </w:r>
            <w:r w:rsidRPr="001622B8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1622B8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1622B8">
              <w:rPr>
                <w:rFonts w:ascii="Arial" w:hAnsi="Arial" w:cs="Arial"/>
                <w:color w:val="000000" w:themeColor="text1"/>
              </w:rPr>
              <w:t xml:space="preserve">("remaining program in </w:t>
            </w:r>
            <w:proofErr w:type="gramStart"/>
            <w:r w:rsidRPr="001622B8">
              <w:rPr>
                <w:rFonts w:ascii="Arial" w:hAnsi="Arial" w:cs="Arial"/>
                <w:color w:val="000000" w:themeColor="text1"/>
              </w:rPr>
              <w:t>main..</w:t>
            </w:r>
            <w:proofErr w:type="gramEnd"/>
            <w:r w:rsidRPr="001622B8">
              <w:rPr>
                <w:rFonts w:ascii="Arial" w:hAnsi="Arial" w:cs="Arial"/>
                <w:color w:val="000000" w:themeColor="text1"/>
              </w:rPr>
              <w:t>");</w:t>
            </w:r>
          </w:p>
          <w:p w14:paraId="35CD89AD" w14:textId="77777777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29278D6A" w14:textId="77777777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622B8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6D68D919" w14:textId="77777777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622B8">
              <w:rPr>
                <w:rFonts w:ascii="Arial" w:hAnsi="Arial" w:cs="Arial"/>
                <w:color w:val="000000" w:themeColor="text1"/>
              </w:rPr>
              <w:tab/>
            </w:r>
          </w:p>
          <w:p w14:paraId="6A5D79C2" w14:textId="77777777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622B8">
              <w:rPr>
                <w:rFonts w:ascii="Arial" w:hAnsi="Arial" w:cs="Arial"/>
                <w:color w:val="000000" w:themeColor="text1"/>
              </w:rPr>
              <w:tab/>
            </w:r>
          </w:p>
          <w:p w14:paraId="1F14F40D" w14:textId="77777777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622B8">
              <w:rPr>
                <w:rFonts w:ascii="Arial" w:hAnsi="Arial" w:cs="Arial"/>
                <w:color w:val="000000" w:themeColor="text1"/>
              </w:rPr>
              <w:tab/>
            </w:r>
          </w:p>
          <w:p w14:paraId="01E351C5" w14:textId="77777777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622B8">
              <w:rPr>
                <w:rFonts w:ascii="Arial" w:hAnsi="Arial" w:cs="Arial"/>
                <w:color w:val="000000" w:themeColor="text1"/>
              </w:rPr>
              <w:tab/>
              <w:t xml:space="preserve">static void </w:t>
            </w:r>
            <w:proofErr w:type="spellStart"/>
            <w:proofErr w:type="gramStart"/>
            <w:r w:rsidRPr="001622B8">
              <w:rPr>
                <w:rFonts w:ascii="Arial" w:hAnsi="Arial" w:cs="Arial"/>
                <w:color w:val="000000" w:themeColor="text1"/>
              </w:rPr>
              <w:t>func</w:t>
            </w:r>
            <w:proofErr w:type="spellEnd"/>
            <w:r w:rsidRPr="001622B8">
              <w:rPr>
                <w:rFonts w:ascii="Arial" w:hAnsi="Arial" w:cs="Arial"/>
                <w:color w:val="000000" w:themeColor="text1"/>
              </w:rPr>
              <w:t>(</w:t>
            </w:r>
            <w:proofErr w:type="gramEnd"/>
            <w:r w:rsidRPr="001622B8">
              <w:rPr>
                <w:rFonts w:ascii="Arial" w:hAnsi="Arial" w:cs="Arial"/>
                <w:color w:val="000000" w:themeColor="text1"/>
              </w:rPr>
              <w:t xml:space="preserve">) throws </w:t>
            </w:r>
            <w:proofErr w:type="spellStart"/>
            <w:r w:rsidRPr="001622B8">
              <w:rPr>
                <w:rFonts w:ascii="Arial" w:hAnsi="Arial" w:cs="Arial"/>
                <w:color w:val="000000" w:themeColor="text1"/>
              </w:rPr>
              <w:t>IOException</w:t>
            </w:r>
            <w:proofErr w:type="spellEnd"/>
          </w:p>
          <w:p w14:paraId="08C4AB24" w14:textId="77777777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622B8">
              <w:rPr>
                <w:rFonts w:ascii="Arial" w:hAnsi="Arial" w:cs="Arial"/>
                <w:color w:val="000000" w:themeColor="text1"/>
              </w:rPr>
              <w:tab/>
              <w:t>{</w:t>
            </w:r>
          </w:p>
          <w:p w14:paraId="7BE63CDF" w14:textId="4F897E9E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622B8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1622B8">
              <w:rPr>
                <w:rFonts w:ascii="Arial" w:hAnsi="Arial" w:cs="Arial"/>
                <w:color w:val="000000" w:themeColor="text1"/>
              </w:rPr>
              <w:t>FileReader</w:t>
            </w:r>
            <w:proofErr w:type="spellEnd"/>
            <w:r w:rsidRPr="001622B8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1622B8">
              <w:rPr>
                <w:rFonts w:ascii="Arial" w:hAnsi="Arial" w:cs="Arial"/>
                <w:color w:val="000000" w:themeColor="text1"/>
              </w:rPr>
              <w:t>fr</w:t>
            </w:r>
            <w:proofErr w:type="spellEnd"/>
            <w:r w:rsidRPr="001622B8">
              <w:rPr>
                <w:rFonts w:ascii="Arial" w:hAnsi="Arial" w:cs="Arial"/>
                <w:color w:val="000000" w:themeColor="text1"/>
              </w:rPr>
              <w:t xml:space="preserve"> = new </w:t>
            </w:r>
            <w:proofErr w:type="spellStart"/>
            <w:r w:rsidRPr="001622B8">
              <w:rPr>
                <w:rFonts w:ascii="Arial" w:hAnsi="Arial" w:cs="Arial"/>
                <w:color w:val="000000" w:themeColor="text1"/>
              </w:rPr>
              <w:t>FileReader</w:t>
            </w:r>
            <w:proofErr w:type="spellEnd"/>
            <w:r w:rsidRPr="001622B8">
              <w:rPr>
                <w:rFonts w:ascii="Arial" w:hAnsi="Arial" w:cs="Arial"/>
                <w:color w:val="000000" w:themeColor="text1"/>
              </w:rPr>
              <w:t>("C://tempp/Emp.java");</w:t>
            </w:r>
          </w:p>
          <w:p w14:paraId="4ABA4212" w14:textId="77777777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622B8">
              <w:rPr>
                <w:rFonts w:ascii="Arial" w:hAnsi="Arial" w:cs="Arial"/>
                <w:color w:val="000000" w:themeColor="text1"/>
              </w:rPr>
              <w:tab/>
            </w:r>
          </w:p>
          <w:p w14:paraId="66857C09" w14:textId="0261310C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622B8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proofErr w:type="gramStart"/>
            <w:r w:rsidRPr="001622B8">
              <w:rPr>
                <w:rFonts w:ascii="Arial" w:hAnsi="Arial" w:cs="Arial"/>
                <w:color w:val="000000" w:themeColor="text1"/>
              </w:rPr>
              <w:t>fr.read</w:t>
            </w:r>
            <w:proofErr w:type="spellEnd"/>
            <w:proofErr w:type="gramEnd"/>
            <w:r w:rsidRPr="001622B8">
              <w:rPr>
                <w:rFonts w:ascii="Arial" w:hAnsi="Arial" w:cs="Arial"/>
                <w:color w:val="000000" w:themeColor="text1"/>
              </w:rPr>
              <w:t>();</w:t>
            </w:r>
          </w:p>
          <w:p w14:paraId="29F45AC2" w14:textId="5062DC2A" w:rsidR="003B5384" w:rsidRPr="001622B8" w:rsidRDefault="001F223A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622B8">
              <w:rPr>
                <w:rFonts w:ascii="Arial" w:hAnsi="Arial" w:cs="Arial"/>
                <w:color w:val="000000" w:themeColor="text1"/>
              </w:rPr>
              <w:t xml:space="preserve">    </w:t>
            </w:r>
            <w:proofErr w:type="spellStart"/>
            <w:r w:rsidR="003B5384" w:rsidRPr="001622B8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="003B5384" w:rsidRPr="001622B8">
              <w:rPr>
                <w:rFonts w:ascii="Arial" w:hAnsi="Arial" w:cs="Arial"/>
                <w:color w:val="000000" w:themeColor="text1"/>
              </w:rPr>
              <w:t xml:space="preserve">("remaining code of function </w:t>
            </w:r>
            <w:proofErr w:type="spellStart"/>
            <w:r w:rsidR="003B5384" w:rsidRPr="001622B8">
              <w:rPr>
                <w:rFonts w:ascii="Arial" w:hAnsi="Arial" w:cs="Arial"/>
                <w:color w:val="000000" w:themeColor="text1"/>
              </w:rPr>
              <w:t>func</w:t>
            </w:r>
            <w:proofErr w:type="spellEnd"/>
            <w:r w:rsidR="003B5384" w:rsidRPr="001622B8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gramStart"/>
            <w:r w:rsidR="003B5384" w:rsidRPr="001622B8">
              <w:rPr>
                <w:rFonts w:ascii="Arial" w:hAnsi="Arial" w:cs="Arial"/>
                <w:color w:val="000000" w:themeColor="text1"/>
              </w:rPr>
              <w:t>executes..</w:t>
            </w:r>
            <w:proofErr w:type="gramEnd"/>
            <w:r w:rsidR="003B5384" w:rsidRPr="001622B8">
              <w:rPr>
                <w:rFonts w:ascii="Arial" w:hAnsi="Arial" w:cs="Arial"/>
                <w:color w:val="000000" w:themeColor="text1"/>
              </w:rPr>
              <w:t>");</w:t>
            </w:r>
          </w:p>
          <w:p w14:paraId="1E4A9720" w14:textId="77777777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622B8">
              <w:rPr>
                <w:rFonts w:ascii="Arial" w:hAnsi="Arial" w:cs="Arial"/>
                <w:color w:val="000000" w:themeColor="text1"/>
              </w:rPr>
              <w:tab/>
            </w:r>
            <w:r w:rsidRPr="001622B8">
              <w:rPr>
                <w:rFonts w:ascii="Arial" w:hAnsi="Arial" w:cs="Arial"/>
                <w:color w:val="000000" w:themeColor="text1"/>
              </w:rPr>
              <w:tab/>
            </w:r>
          </w:p>
          <w:p w14:paraId="2E946784" w14:textId="77777777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622B8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0E53F1F9" w14:textId="77777777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457687B7" w14:textId="77777777" w:rsidR="003B5384" w:rsidRPr="001622B8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622B8">
              <w:rPr>
                <w:rFonts w:ascii="Arial" w:hAnsi="Arial" w:cs="Arial"/>
                <w:color w:val="000000" w:themeColor="text1"/>
              </w:rPr>
              <w:t>}</w:t>
            </w:r>
          </w:p>
          <w:p w14:paraId="46C6C4D3" w14:textId="77777777" w:rsidR="003B5384" w:rsidRDefault="003B5384" w:rsidP="00361BAE">
            <w:pPr>
              <w:pStyle w:val="Cell"/>
              <w:rPr>
                <w:color w:val="000000" w:themeColor="text1"/>
                <w:szCs w:val="20"/>
              </w:rPr>
            </w:pPr>
          </w:p>
          <w:p w14:paraId="27F37FB2" w14:textId="67DAC8EE" w:rsidR="009D37F6" w:rsidRPr="00036F8B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670AB4DD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A9324A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36C790D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E77BFD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39985596" w:rsidR="0066496D" w:rsidRPr="00036F8B" w:rsidRDefault="0022768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2C1523C7" w:rsidR="0066496D" w:rsidRPr="00036F8B" w:rsidRDefault="00FE32C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A7C308A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1D065D60" w:rsidR="0066496D" w:rsidRPr="00036F8B" w:rsidRDefault="00E40F4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Compiler error - </w:t>
            </w:r>
            <w:r w:rsidRPr="00E40F47">
              <w:rPr>
                <w:color w:val="000000" w:themeColor="text1"/>
                <w:szCs w:val="20"/>
              </w:rPr>
              <w:t xml:space="preserve">Unhandled exception type </w:t>
            </w:r>
            <w:proofErr w:type="spellStart"/>
            <w:r w:rsidRPr="00E40F47">
              <w:rPr>
                <w:color w:val="000000" w:themeColor="text1"/>
                <w:szCs w:val="20"/>
              </w:rPr>
              <w:t>IOException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0704287B" w:rsidR="0066496D" w:rsidRPr="00036F8B" w:rsidRDefault="00F62B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B975FEC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FAC1E" w14:textId="77777777" w:rsidR="00DC0C55" w:rsidRDefault="0022768A" w:rsidP="00DC0C5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Program will run successfully and</w:t>
            </w:r>
          </w:p>
          <w:p w14:paraId="0FCF0A97" w14:textId="77777777" w:rsidR="0022768A" w:rsidRDefault="0022768A" w:rsidP="00DC0C5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Print below output on </w:t>
            </w:r>
            <w:proofErr w:type="gramStart"/>
            <w:r>
              <w:rPr>
                <w:color w:val="000000" w:themeColor="text1"/>
                <w:szCs w:val="20"/>
              </w:rPr>
              <w:t>console:-</w:t>
            </w:r>
            <w:proofErr w:type="gramEnd"/>
          </w:p>
          <w:p w14:paraId="700464CA" w14:textId="77777777" w:rsidR="0022768A" w:rsidRDefault="0022768A" w:rsidP="00DC0C55">
            <w:pPr>
              <w:pStyle w:val="Cell"/>
              <w:rPr>
                <w:color w:val="000000" w:themeColor="text1"/>
                <w:szCs w:val="20"/>
              </w:rPr>
            </w:pPr>
          </w:p>
          <w:p w14:paraId="33F3F72E" w14:textId="77777777" w:rsidR="0022768A" w:rsidRPr="0022768A" w:rsidRDefault="0022768A" w:rsidP="0022768A">
            <w:pPr>
              <w:pStyle w:val="Cell"/>
              <w:rPr>
                <w:color w:val="000000" w:themeColor="text1"/>
                <w:szCs w:val="20"/>
              </w:rPr>
            </w:pPr>
            <w:r w:rsidRPr="0022768A">
              <w:rPr>
                <w:color w:val="000000" w:themeColor="text1"/>
                <w:szCs w:val="20"/>
              </w:rPr>
              <w:t xml:space="preserve">remaining code of function </w:t>
            </w:r>
            <w:proofErr w:type="spellStart"/>
            <w:r w:rsidRPr="0022768A">
              <w:rPr>
                <w:color w:val="000000" w:themeColor="text1"/>
                <w:szCs w:val="20"/>
              </w:rPr>
              <w:t>func</w:t>
            </w:r>
            <w:proofErr w:type="spellEnd"/>
            <w:r w:rsidRPr="0022768A">
              <w:rPr>
                <w:color w:val="000000" w:themeColor="text1"/>
                <w:szCs w:val="20"/>
              </w:rPr>
              <w:t xml:space="preserve"> </w:t>
            </w:r>
            <w:proofErr w:type="gramStart"/>
            <w:r w:rsidRPr="0022768A">
              <w:rPr>
                <w:color w:val="000000" w:themeColor="text1"/>
                <w:szCs w:val="20"/>
              </w:rPr>
              <w:t>executes..</w:t>
            </w:r>
            <w:proofErr w:type="gramEnd"/>
          </w:p>
          <w:p w14:paraId="3617B9C9" w14:textId="315E65D8" w:rsidR="0022768A" w:rsidRPr="00036F8B" w:rsidRDefault="0022768A" w:rsidP="0022768A">
            <w:pPr>
              <w:pStyle w:val="Cell"/>
              <w:rPr>
                <w:color w:val="000000" w:themeColor="text1"/>
                <w:szCs w:val="20"/>
              </w:rPr>
            </w:pPr>
            <w:r w:rsidRPr="0022768A">
              <w:rPr>
                <w:color w:val="000000" w:themeColor="text1"/>
                <w:szCs w:val="20"/>
              </w:rPr>
              <w:t xml:space="preserve">remaining program in </w:t>
            </w:r>
            <w:proofErr w:type="gramStart"/>
            <w:r w:rsidRPr="0022768A">
              <w:rPr>
                <w:color w:val="000000" w:themeColor="text1"/>
                <w:szCs w:val="20"/>
              </w:rPr>
              <w:t>main..</w:t>
            </w:r>
            <w:proofErr w:type="gram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7402F276" w:rsidR="0066496D" w:rsidRPr="00036F8B" w:rsidRDefault="00037F5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67EA64B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6D582E32" w:rsidR="0066496D" w:rsidRPr="00036F8B" w:rsidRDefault="00CD4AB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</w:t>
            </w:r>
            <w:r w:rsidR="006A6EBC">
              <w:rPr>
                <w:color w:val="000000" w:themeColor="text1"/>
                <w:szCs w:val="20"/>
              </w:rPr>
              <w:t xml:space="preserve">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36B16779" w:rsidR="0066496D" w:rsidRPr="00036F8B" w:rsidRDefault="00F62B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B2CC29D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00143DF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86E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681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F2DA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16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B5F6E14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58E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A62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2B7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3B4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lastRenderedPageBreak/>
        <w:t> </w:t>
      </w:r>
    </w:p>
    <w:p w14:paraId="7A871048" w14:textId="796A6E6D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Q5</w:t>
      </w:r>
      <w:r w:rsidR="00640728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640728">
        <w:rPr>
          <w:color w:val="000000" w:themeColor="text1"/>
          <w:sz w:val="20"/>
          <w:szCs w:val="20"/>
        </w:rPr>
        <w:t>SE,</w:t>
      </w:r>
      <w:r w:rsidR="00493FFA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AAB4CD1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4C558" w14:textId="75DB0990" w:rsidR="006D147D" w:rsidRPr="006D5D7A" w:rsidRDefault="006D147D" w:rsidP="006D5D7A">
            <w:pPr>
              <w:pStyle w:val="Cell"/>
              <w:rPr>
                <w:color w:val="000000" w:themeColor="text1"/>
                <w:szCs w:val="20"/>
              </w:rPr>
            </w:pPr>
            <w:r w:rsidRPr="006D5D7A">
              <w:rPr>
                <w:color w:val="000000" w:themeColor="text1"/>
                <w:szCs w:val="20"/>
              </w:rPr>
              <w:t>What will be the output of below code?</w:t>
            </w:r>
          </w:p>
          <w:p w14:paraId="2DA6A7D7" w14:textId="77777777" w:rsidR="006D147D" w:rsidRDefault="006D147D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</w:pPr>
          </w:p>
          <w:p w14:paraId="3DD375B2" w14:textId="6433ADFD" w:rsidR="007E078C" w:rsidRPr="00AC2CEB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AC2CEB">
              <w:rPr>
                <w:rFonts w:ascii="Arial" w:hAnsi="Arial" w:cs="Arial"/>
                <w:color w:val="000000" w:themeColor="text1"/>
              </w:rPr>
              <w:t xml:space="preserve">import static </w:t>
            </w:r>
            <w:proofErr w:type="spellStart"/>
            <w:proofErr w:type="gramStart"/>
            <w:r w:rsidRPr="00AC2CEB">
              <w:rPr>
                <w:rFonts w:ascii="Arial" w:hAnsi="Arial" w:cs="Arial"/>
                <w:color w:val="000000" w:themeColor="text1"/>
              </w:rPr>
              <w:t>java.lang</w:t>
            </w:r>
            <w:proofErr w:type="gramEnd"/>
            <w:r w:rsidRPr="00AC2CEB">
              <w:rPr>
                <w:rFonts w:ascii="Arial" w:hAnsi="Arial" w:cs="Arial"/>
                <w:color w:val="000000" w:themeColor="text1"/>
              </w:rPr>
              <w:t>.Integer</w:t>
            </w:r>
            <w:proofErr w:type="spellEnd"/>
            <w:r w:rsidRPr="00AC2CEB">
              <w:rPr>
                <w:rFonts w:ascii="Arial" w:hAnsi="Arial" w:cs="Arial"/>
                <w:color w:val="000000" w:themeColor="text1"/>
              </w:rPr>
              <w:t>.*;</w:t>
            </w:r>
          </w:p>
          <w:p w14:paraId="74570D32" w14:textId="77777777" w:rsidR="007E078C" w:rsidRPr="00AC2CEB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4AA227B5" w14:textId="77777777" w:rsidR="007E078C" w:rsidRPr="00AC2CEB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AC2CEB">
              <w:rPr>
                <w:rFonts w:ascii="Arial" w:hAnsi="Arial" w:cs="Arial"/>
                <w:color w:val="000000" w:themeColor="text1"/>
              </w:rPr>
              <w:t>public class Main {</w:t>
            </w:r>
          </w:p>
          <w:p w14:paraId="49DA1E00" w14:textId="77777777" w:rsidR="007E078C" w:rsidRPr="00AC2CEB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4FBDB845" w14:textId="77777777" w:rsidR="007E078C" w:rsidRPr="00AC2CEB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AC2CEB">
              <w:rPr>
                <w:rFonts w:ascii="Arial" w:hAnsi="Arial" w:cs="Arial"/>
                <w:color w:val="000000" w:themeColor="text1"/>
              </w:rPr>
              <w:tab/>
              <w:t xml:space="preserve">public static void </w:t>
            </w:r>
            <w:proofErr w:type="gramStart"/>
            <w:r w:rsidRPr="00AC2CEB">
              <w:rPr>
                <w:rFonts w:ascii="Arial" w:hAnsi="Arial" w:cs="Arial"/>
                <w:color w:val="000000" w:themeColor="text1"/>
              </w:rPr>
              <w:t>main(</w:t>
            </w:r>
            <w:proofErr w:type="gramEnd"/>
            <w:r w:rsidRPr="00AC2CEB">
              <w:rPr>
                <w:rFonts w:ascii="Arial" w:hAnsi="Arial" w:cs="Arial"/>
                <w:color w:val="000000" w:themeColor="text1"/>
              </w:rPr>
              <w:t xml:space="preserve">String[] </w:t>
            </w:r>
            <w:proofErr w:type="spellStart"/>
            <w:r w:rsidRPr="00AC2CEB">
              <w:rPr>
                <w:rFonts w:ascii="Arial" w:hAnsi="Arial" w:cs="Arial"/>
                <w:color w:val="000000" w:themeColor="text1"/>
              </w:rPr>
              <w:t>args</w:t>
            </w:r>
            <w:proofErr w:type="spellEnd"/>
            <w:r w:rsidRPr="00AC2CEB">
              <w:rPr>
                <w:rFonts w:ascii="Arial" w:hAnsi="Arial" w:cs="Arial"/>
                <w:color w:val="000000" w:themeColor="text1"/>
              </w:rPr>
              <w:t>) {</w:t>
            </w:r>
          </w:p>
          <w:p w14:paraId="10BCA4A5" w14:textId="0748DA14" w:rsidR="007E078C" w:rsidRPr="00AC2CEB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AC2CEB">
              <w:rPr>
                <w:rFonts w:ascii="Arial" w:hAnsi="Arial" w:cs="Arial"/>
                <w:color w:val="000000" w:themeColor="text1"/>
              </w:rPr>
              <w:tab/>
            </w:r>
            <w:r w:rsidRPr="00AC2CEB">
              <w:rPr>
                <w:rFonts w:ascii="Arial" w:hAnsi="Arial" w:cs="Arial"/>
                <w:color w:val="000000" w:themeColor="text1"/>
              </w:rPr>
              <w:tab/>
            </w:r>
          </w:p>
          <w:p w14:paraId="300509CF" w14:textId="77777777" w:rsidR="007E078C" w:rsidRPr="00AC2CEB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AC2CEB">
              <w:rPr>
                <w:rFonts w:ascii="Arial" w:hAnsi="Arial" w:cs="Arial"/>
                <w:color w:val="000000" w:themeColor="text1"/>
              </w:rPr>
              <w:tab/>
            </w:r>
            <w:r w:rsidRPr="00AC2CEB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AC2CEB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AC2CEB"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proofErr w:type="gramStart"/>
            <w:r w:rsidRPr="00AC2CEB">
              <w:rPr>
                <w:rFonts w:ascii="Arial" w:hAnsi="Arial" w:cs="Arial"/>
                <w:color w:val="000000" w:themeColor="text1"/>
              </w:rPr>
              <w:t>parseInt</w:t>
            </w:r>
            <w:proofErr w:type="spellEnd"/>
            <w:r w:rsidRPr="00AC2CEB">
              <w:rPr>
                <w:rFonts w:ascii="Arial" w:hAnsi="Arial" w:cs="Arial"/>
                <w:color w:val="000000" w:themeColor="text1"/>
              </w:rPr>
              <w:t>(</w:t>
            </w:r>
            <w:proofErr w:type="gramEnd"/>
            <w:r w:rsidRPr="00AC2CEB">
              <w:rPr>
                <w:rFonts w:ascii="Arial" w:hAnsi="Arial" w:cs="Arial"/>
                <w:color w:val="000000" w:themeColor="text1"/>
              </w:rPr>
              <w:t>"10"));</w:t>
            </w:r>
          </w:p>
          <w:p w14:paraId="4C56290F" w14:textId="77777777" w:rsidR="007E078C" w:rsidRPr="00AC2CEB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2071FCA4" w14:textId="77777777" w:rsidR="007E078C" w:rsidRPr="00AC2CEB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AC2CEB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4FF5F166" w14:textId="77777777" w:rsidR="007E078C" w:rsidRPr="00AC2CEB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2A88A586" w14:textId="293ABD62" w:rsidR="005A2737" w:rsidRPr="00036F8B" w:rsidRDefault="007E078C" w:rsidP="007E078C">
            <w:pPr>
              <w:pStyle w:val="Cell"/>
              <w:rPr>
                <w:color w:val="000000" w:themeColor="text1"/>
                <w:szCs w:val="20"/>
              </w:rPr>
            </w:pPr>
            <w:r w:rsidRPr="00AC2CEB">
              <w:rPr>
                <w:color w:val="000000" w:themeColor="text1"/>
                <w:szCs w:val="20"/>
              </w:rPr>
              <w:t>}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2D9D3" w14:textId="482DAF7D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3D1EB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793B5D3C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2C3CEA44" w:rsidR="0066496D" w:rsidRPr="00036F8B" w:rsidRDefault="007C4B6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5889899A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0F057A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888BE7" w14:textId="7AF2E1AB" w:rsidR="0066496D" w:rsidRPr="00036F8B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04B711C6" w:rsidR="0066496D" w:rsidRPr="00036F8B" w:rsidRDefault="00C6315F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C251A29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C3E2" w14:textId="56B9C1D6" w:rsidR="00493FFA" w:rsidRPr="00036F8B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15163A63" w:rsidR="0066496D" w:rsidRPr="00036F8B" w:rsidRDefault="00B6383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5474A84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BEB2E" w14:textId="43BF2B3B" w:rsidR="008F5FCF" w:rsidRPr="00036F8B" w:rsidRDefault="00B4696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Will print value of 10 on console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43302FAC" w:rsidR="0066496D" w:rsidRPr="00036F8B" w:rsidRDefault="00C6315F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60408927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781E0C" w14:textId="0EF1AC86" w:rsidR="008F5FCF" w:rsidRPr="00036F8B" w:rsidRDefault="00B4696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61DC0871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82B11F7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615357D9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Q6</w:t>
      </w:r>
      <w:r w:rsidR="0071209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71209B">
        <w:rPr>
          <w:color w:val="000000" w:themeColor="text1"/>
          <w:sz w:val="20"/>
          <w:szCs w:val="20"/>
        </w:rPr>
        <w:t>SE,</w:t>
      </w:r>
      <w:r w:rsidR="002A41CC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94A93" w14:textId="640E4E2E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lastRenderedPageBreak/>
              <w:t>What will be the output of below code</w:t>
            </w:r>
            <w:r w:rsidR="00FB1DC4" w:rsidRPr="00937DAF">
              <w:rPr>
                <w:rFonts w:ascii="Arial" w:hAnsi="Arial" w:cs="Arial"/>
                <w:color w:val="000000" w:themeColor="text1"/>
              </w:rPr>
              <w:t xml:space="preserve"> when you compile and run it</w:t>
            </w:r>
            <w:r w:rsidRPr="00937DAF">
              <w:rPr>
                <w:rFonts w:ascii="Arial" w:hAnsi="Arial" w:cs="Arial"/>
                <w:color w:val="000000" w:themeColor="text1"/>
              </w:rPr>
              <w:t>?</w:t>
            </w:r>
          </w:p>
          <w:p w14:paraId="527AFF71" w14:textId="77777777" w:rsidR="00191DCA" w:rsidRPr="00937DAF" w:rsidRDefault="00191DC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049E9B15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 xml:space="preserve">import </w:t>
            </w:r>
            <w:proofErr w:type="spellStart"/>
            <w:proofErr w:type="gramStart"/>
            <w:r w:rsidRPr="00937DAF">
              <w:rPr>
                <w:rFonts w:ascii="Arial" w:hAnsi="Arial" w:cs="Arial"/>
                <w:color w:val="000000" w:themeColor="text1"/>
              </w:rPr>
              <w:t>java.io.FileReader</w:t>
            </w:r>
            <w:proofErr w:type="spellEnd"/>
            <w:proofErr w:type="gramEnd"/>
            <w:r w:rsidRPr="00937DAF">
              <w:rPr>
                <w:rFonts w:ascii="Arial" w:hAnsi="Arial" w:cs="Arial"/>
                <w:color w:val="000000" w:themeColor="text1"/>
              </w:rPr>
              <w:t>;</w:t>
            </w:r>
          </w:p>
          <w:p w14:paraId="53B03883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 xml:space="preserve">import </w:t>
            </w:r>
            <w:proofErr w:type="spellStart"/>
            <w:proofErr w:type="gramStart"/>
            <w:r w:rsidRPr="00937DAF">
              <w:rPr>
                <w:rFonts w:ascii="Arial" w:hAnsi="Arial" w:cs="Arial"/>
                <w:color w:val="000000" w:themeColor="text1"/>
              </w:rPr>
              <w:t>java.io.IOException</w:t>
            </w:r>
            <w:proofErr w:type="spellEnd"/>
            <w:proofErr w:type="gramEnd"/>
            <w:r w:rsidRPr="00937DAF">
              <w:rPr>
                <w:rFonts w:ascii="Arial" w:hAnsi="Arial" w:cs="Arial"/>
                <w:color w:val="000000" w:themeColor="text1"/>
              </w:rPr>
              <w:t>;</w:t>
            </w:r>
          </w:p>
          <w:p w14:paraId="2A74E929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62218F20" w14:textId="2406199D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 xml:space="preserve">public class </w:t>
            </w:r>
            <w:proofErr w:type="gramStart"/>
            <w:r w:rsidRPr="00937DAF">
              <w:rPr>
                <w:rFonts w:ascii="Arial" w:hAnsi="Arial" w:cs="Arial"/>
                <w:color w:val="000000" w:themeColor="text1"/>
              </w:rPr>
              <w:t>Main{</w:t>
            </w:r>
            <w:proofErr w:type="gramEnd"/>
          </w:p>
          <w:p w14:paraId="3C7CB889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17C0278E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  <w:t xml:space="preserve">public static void </w:t>
            </w:r>
            <w:proofErr w:type="gramStart"/>
            <w:r w:rsidRPr="00937DAF">
              <w:rPr>
                <w:rFonts w:ascii="Arial" w:hAnsi="Arial" w:cs="Arial"/>
                <w:color w:val="000000" w:themeColor="text1"/>
              </w:rPr>
              <w:t>main(</w:t>
            </w:r>
            <w:proofErr w:type="gramEnd"/>
            <w:r w:rsidRPr="00937DAF">
              <w:rPr>
                <w:rFonts w:ascii="Arial" w:hAnsi="Arial" w:cs="Arial"/>
                <w:color w:val="000000" w:themeColor="text1"/>
              </w:rPr>
              <w:t xml:space="preserve">String[] </w:t>
            </w:r>
            <w:proofErr w:type="spellStart"/>
            <w:r w:rsidRPr="00937DAF">
              <w:rPr>
                <w:rFonts w:ascii="Arial" w:hAnsi="Arial" w:cs="Arial"/>
                <w:color w:val="000000" w:themeColor="text1"/>
              </w:rPr>
              <w:t>args</w:t>
            </w:r>
            <w:proofErr w:type="spellEnd"/>
            <w:r w:rsidRPr="00937DAF">
              <w:rPr>
                <w:rFonts w:ascii="Arial" w:hAnsi="Arial" w:cs="Arial"/>
                <w:color w:val="000000" w:themeColor="text1"/>
              </w:rPr>
              <w:t>) {</w:t>
            </w:r>
          </w:p>
          <w:p w14:paraId="41BA2683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r w:rsidRPr="00937DAF">
              <w:rPr>
                <w:rFonts w:ascii="Arial" w:hAnsi="Arial" w:cs="Arial"/>
                <w:color w:val="000000" w:themeColor="text1"/>
              </w:rPr>
              <w:tab/>
            </w:r>
          </w:p>
          <w:p w14:paraId="1D6444B6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r w:rsidRPr="00937DAF">
              <w:rPr>
                <w:rFonts w:ascii="Arial" w:hAnsi="Arial" w:cs="Arial"/>
                <w:color w:val="000000" w:themeColor="text1"/>
              </w:rPr>
              <w:tab/>
              <w:t>try</w:t>
            </w:r>
          </w:p>
          <w:p w14:paraId="2AACBAC8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r w:rsidRPr="00937DAF">
              <w:rPr>
                <w:rFonts w:ascii="Arial" w:hAnsi="Arial" w:cs="Arial"/>
                <w:color w:val="000000" w:themeColor="text1"/>
              </w:rPr>
              <w:tab/>
              <w:t>{</w:t>
            </w:r>
          </w:p>
          <w:p w14:paraId="3F865B21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proofErr w:type="gramStart"/>
            <w:r w:rsidRPr="00937DAF">
              <w:rPr>
                <w:rFonts w:ascii="Arial" w:hAnsi="Arial" w:cs="Arial"/>
                <w:color w:val="000000" w:themeColor="text1"/>
              </w:rPr>
              <w:t>func</w:t>
            </w:r>
            <w:proofErr w:type="spellEnd"/>
            <w:r w:rsidRPr="00937DAF">
              <w:rPr>
                <w:rFonts w:ascii="Arial" w:hAnsi="Arial" w:cs="Arial"/>
                <w:color w:val="000000" w:themeColor="text1"/>
              </w:rPr>
              <w:t>(</w:t>
            </w:r>
            <w:proofErr w:type="gramEnd"/>
            <w:r w:rsidRPr="00937DAF">
              <w:rPr>
                <w:rFonts w:ascii="Arial" w:hAnsi="Arial" w:cs="Arial"/>
                <w:color w:val="000000" w:themeColor="text1"/>
              </w:rPr>
              <w:t>);</w:t>
            </w:r>
          </w:p>
          <w:p w14:paraId="2062DDFA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r w:rsidRPr="00937DAF">
              <w:rPr>
                <w:rFonts w:ascii="Arial" w:hAnsi="Arial" w:cs="Arial"/>
                <w:color w:val="000000" w:themeColor="text1"/>
              </w:rPr>
              <w:tab/>
            </w:r>
          </w:p>
          <w:p w14:paraId="0BEA8342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r w:rsidRPr="00937DAF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3EBA40BC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proofErr w:type="gramStart"/>
            <w:r w:rsidRPr="00937DAF">
              <w:rPr>
                <w:rFonts w:ascii="Arial" w:hAnsi="Arial" w:cs="Arial"/>
                <w:color w:val="000000" w:themeColor="text1"/>
              </w:rPr>
              <w:t>catch(</w:t>
            </w:r>
            <w:proofErr w:type="spellStart"/>
            <w:proofErr w:type="gramEnd"/>
            <w:r w:rsidRPr="00937DAF">
              <w:rPr>
                <w:rFonts w:ascii="Arial" w:hAnsi="Arial" w:cs="Arial"/>
                <w:color w:val="000000" w:themeColor="text1"/>
              </w:rPr>
              <w:t>IOException</w:t>
            </w:r>
            <w:proofErr w:type="spellEnd"/>
            <w:r w:rsidRPr="00937DAF">
              <w:rPr>
                <w:rFonts w:ascii="Arial" w:hAnsi="Arial" w:cs="Arial"/>
                <w:color w:val="000000" w:themeColor="text1"/>
              </w:rPr>
              <w:t xml:space="preserve"> e)</w:t>
            </w:r>
          </w:p>
          <w:p w14:paraId="0A524A43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r w:rsidRPr="00937DAF">
              <w:rPr>
                <w:rFonts w:ascii="Arial" w:hAnsi="Arial" w:cs="Arial"/>
                <w:color w:val="000000" w:themeColor="text1"/>
              </w:rPr>
              <w:tab/>
              <w:t>{</w:t>
            </w:r>
          </w:p>
          <w:p w14:paraId="11F79747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r w:rsidRPr="00937DAF">
              <w:rPr>
                <w:rFonts w:ascii="Arial" w:hAnsi="Arial" w:cs="Arial"/>
                <w:color w:val="000000" w:themeColor="text1"/>
              </w:rPr>
              <w:tab/>
              <w:t xml:space="preserve">  </w:t>
            </w:r>
            <w:proofErr w:type="spellStart"/>
            <w:r w:rsidRPr="00937DAF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937DAF">
              <w:rPr>
                <w:rFonts w:ascii="Arial" w:hAnsi="Arial" w:cs="Arial"/>
                <w:color w:val="000000" w:themeColor="text1"/>
              </w:rPr>
              <w:t xml:space="preserve">("There is some </w:t>
            </w:r>
            <w:proofErr w:type="spellStart"/>
            <w:proofErr w:type="gramStart"/>
            <w:r w:rsidRPr="00937DAF">
              <w:rPr>
                <w:rFonts w:ascii="Arial" w:hAnsi="Arial" w:cs="Arial"/>
                <w:color w:val="000000" w:themeColor="text1"/>
              </w:rPr>
              <w:t>IOException</w:t>
            </w:r>
            <w:proofErr w:type="spellEnd"/>
            <w:r w:rsidRPr="00937DAF">
              <w:rPr>
                <w:rFonts w:ascii="Arial" w:hAnsi="Arial" w:cs="Arial"/>
                <w:color w:val="000000" w:themeColor="text1"/>
              </w:rPr>
              <w:t>..</w:t>
            </w:r>
            <w:proofErr w:type="gramEnd"/>
            <w:r w:rsidRPr="00937DAF">
              <w:rPr>
                <w:rFonts w:ascii="Arial" w:hAnsi="Arial" w:cs="Arial"/>
                <w:color w:val="000000" w:themeColor="text1"/>
              </w:rPr>
              <w:t>");</w:t>
            </w:r>
          </w:p>
          <w:p w14:paraId="62733557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r w:rsidRPr="00937DAF">
              <w:rPr>
                <w:rFonts w:ascii="Arial" w:hAnsi="Arial" w:cs="Arial"/>
                <w:color w:val="000000" w:themeColor="text1"/>
              </w:rPr>
              <w:tab/>
              <w:t xml:space="preserve">  </w:t>
            </w:r>
            <w:proofErr w:type="spellStart"/>
            <w:proofErr w:type="gramStart"/>
            <w:r w:rsidRPr="00937DAF">
              <w:rPr>
                <w:rFonts w:ascii="Arial" w:hAnsi="Arial" w:cs="Arial"/>
                <w:color w:val="000000" w:themeColor="text1"/>
              </w:rPr>
              <w:t>e.printStackTrace</w:t>
            </w:r>
            <w:proofErr w:type="spellEnd"/>
            <w:proofErr w:type="gramEnd"/>
            <w:r w:rsidRPr="00937DAF">
              <w:rPr>
                <w:rFonts w:ascii="Arial" w:hAnsi="Arial" w:cs="Arial"/>
                <w:color w:val="000000" w:themeColor="text1"/>
              </w:rPr>
              <w:t>();</w:t>
            </w:r>
          </w:p>
          <w:p w14:paraId="78D22D6F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r w:rsidRPr="00937DAF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3225EB91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r w:rsidRPr="00937DAF">
              <w:rPr>
                <w:rFonts w:ascii="Arial" w:hAnsi="Arial" w:cs="Arial"/>
                <w:color w:val="000000" w:themeColor="text1"/>
              </w:rPr>
              <w:tab/>
            </w:r>
          </w:p>
          <w:p w14:paraId="73CAF769" w14:textId="30498D06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937DAF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937DAF">
              <w:rPr>
                <w:rFonts w:ascii="Arial" w:hAnsi="Arial" w:cs="Arial"/>
                <w:color w:val="000000" w:themeColor="text1"/>
              </w:rPr>
              <w:t xml:space="preserve">("remaining program in </w:t>
            </w:r>
            <w:proofErr w:type="gramStart"/>
            <w:r w:rsidRPr="00937DAF">
              <w:rPr>
                <w:rFonts w:ascii="Arial" w:hAnsi="Arial" w:cs="Arial"/>
                <w:color w:val="000000" w:themeColor="text1"/>
              </w:rPr>
              <w:t>main..</w:t>
            </w:r>
            <w:proofErr w:type="gramEnd"/>
            <w:r w:rsidRPr="00937DAF">
              <w:rPr>
                <w:rFonts w:ascii="Arial" w:hAnsi="Arial" w:cs="Arial"/>
                <w:color w:val="000000" w:themeColor="text1"/>
              </w:rPr>
              <w:t>");</w:t>
            </w:r>
          </w:p>
          <w:p w14:paraId="4C8259E6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3FBFB5FB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38B52777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</w:r>
          </w:p>
          <w:p w14:paraId="18B7CC6F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</w:r>
          </w:p>
          <w:p w14:paraId="5E2A8DBF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</w:r>
          </w:p>
          <w:p w14:paraId="218CC6E8" w14:textId="220B5AA5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  <w:t xml:space="preserve">static void </w:t>
            </w:r>
            <w:proofErr w:type="spellStart"/>
            <w:proofErr w:type="gramStart"/>
            <w:r w:rsidRPr="00937DAF">
              <w:rPr>
                <w:rFonts w:ascii="Arial" w:hAnsi="Arial" w:cs="Arial"/>
                <w:color w:val="000000" w:themeColor="text1"/>
              </w:rPr>
              <w:t>func</w:t>
            </w:r>
            <w:proofErr w:type="spellEnd"/>
            <w:r w:rsidRPr="00937DAF">
              <w:rPr>
                <w:rFonts w:ascii="Arial" w:hAnsi="Arial" w:cs="Arial"/>
                <w:color w:val="000000" w:themeColor="text1"/>
              </w:rPr>
              <w:t>(</w:t>
            </w:r>
            <w:proofErr w:type="gramEnd"/>
            <w:r w:rsidRPr="00937DAF">
              <w:rPr>
                <w:rFonts w:ascii="Arial" w:hAnsi="Arial" w:cs="Arial"/>
                <w:color w:val="000000" w:themeColor="text1"/>
              </w:rPr>
              <w:t xml:space="preserve">) </w:t>
            </w:r>
          </w:p>
          <w:p w14:paraId="30B7890D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  <w:t>{</w:t>
            </w:r>
          </w:p>
          <w:p w14:paraId="0C11783D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937DAF">
              <w:rPr>
                <w:rFonts w:ascii="Arial" w:hAnsi="Arial" w:cs="Arial"/>
                <w:color w:val="000000" w:themeColor="text1"/>
              </w:rPr>
              <w:t>FileReader</w:t>
            </w:r>
            <w:proofErr w:type="spellEnd"/>
            <w:r w:rsidRPr="00937DA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37DAF">
              <w:rPr>
                <w:rFonts w:ascii="Arial" w:hAnsi="Arial" w:cs="Arial"/>
                <w:color w:val="000000" w:themeColor="text1"/>
              </w:rPr>
              <w:t>fr</w:t>
            </w:r>
            <w:proofErr w:type="spellEnd"/>
            <w:r w:rsidRPr="00937DAF">
              <w:rPr>
                <w:rFonts w:ascii="Arial" w:hAnsi="Arial" w:cs="Arial"/>
                <w:color w:val="000000" w:themeColor="text1"/>
              </w:rPr>
              <w:t xml:space="preserve"> = new </w:t>
            </w:r>
            <w:proofErr w:type="spellStart"/>
            <w:r w:rsidRPr="00937DAF">
              <w:rPr>
                <w:rFonts w:ascii="Arial" w:hAnsi="Arial" w:cs="Arial"/>
                <w:color w:val="000000" w:themeColor="text1"/>
              </w:rPr>
              <w:t>FileReader</w:t>
            </w:r>
            <w:proofErr w:type="spellEnd"/>
            <w:r w:rsidRPr="00937DAF">
              <w:rPr>
                <w:rFonts w:ascii="Arial" w:hAnsi="Arial" w:cs="Arial"/>
                <w:color w:val="000000" w:themeColor="text1"/>
              </w:rPr>
              <w:t>("C://tempp/Emp.java");</w:t>
            </w:r>
          </w:p>
          <w:p w14:paraId="153E7EB3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proofErr w:type="gramStart"/>
            <w:r w:rsidRPr="00937DAF">
              <w:rPr>
                <w:rFonts w:ascii="Arial" w:hAnsi="Arial" w:cs="Arial"/>
                <w:color w:val="000000" w:themeColor="text1"/>
              </w:rPr>
              <w:t>fr.read</w:t>
            </w:r>
            <w:proofErr w:type="spellEnd"/>
            <w:proofErr w:type="gramEnd"/>
            <w:r w:rsidRPr="00937DAF">
              <w:rPr>
                <w:rFonts w:ascii="Arial" w:hAnsi="Arial" w:cs="Arial"/>
                <w:color w:val="000000" w:themeColor="text1"/>
              </w:rPr>
              <w:t>();</w:t>
            </w:r>
          </w:p>
          <w:p w14:paraId="198F57E5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proofErr w:type="gramStart"/>
            <w:r w:rsidRPr="00937DAF">
              <w:rPr>
                <w:rFonts w:ascii="Arial" w:hAnsi="Arial" w:cs="Arial"/>
                <w:color w:val="000000" w:themeColor="text1"/>
              </w:rPr>
              <w:t>fr.close</w:t>
            </w:r>
            <w:proofErr w:type="spellEnd"/>
            <w:proofErr w:type="gramEnd"/>
            <w:r w:rsidRPr="00937DAF">
              <w:rPr>
                <w:rFonts w:ascii="Arial" w:hAnsi="Arial" w:cs="Arial"/>
                <w:color w:val="000000" w:themeColor="text1"/>
              </w:rPr>
              <w:t>();</w:t>
            </w:r>
          </w:p>
          <w:p w14:paraId="2B2BAEE1" w14:textId="75450A11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937DAF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937DAF">
              <w:rPr>
                <w:rFonts w:ascii="Arial" w:hAnsi="Arial" w:cs="Arial"/>
                <w:color w:val="000000" w:themeColor="text1"/>
              </w:rPr>
              <w:t xml:space="preserve">("remaining program in function </w:t>
            </w:r>
            <w:proofErr w:type="spellStart"/>
            <w:proofErr w:type="gramStart"/>
            <w:r w:rsidRPr="00937DAF">
              <w:rPr>
                <w:rFonts w:ascii="Arial" w:hAnsi="Arial" w:cs="Arial"/>
                <w:color w:val="000000" w:themeColor="text1"/>
              </w:rPr>
              <w:t>func</w:t>
            </w:r>
            <w:proofErr w:type="spellEnd"/>
            <w:r w:rsidRPr="00937DAF">
              <w:rPr>
                <w:rFonts w:ascii="Arial" w:hAnsi="Arial" w:cs="Arial"/>
                <w:color w:val="000000" w:themeColor="text1"/>
              </w:rPr>
              <w:t>..</w:t>
            </w:r>
            <w:proofErr w:type="gramEnd"/>
            <w:r w:rsidRPr="00937DAF">
              <w:rPr>
                <w:rFonts w:ascii="Arial" w:hAnsi="Arial" w:cs="Arial"/>
                <w:color w:val="000000" w:themeColor="text1"/>
              </w:rPr>
              <w:t>");</w:t>
            </w:r>
          </w:p>
          <w:p w14:paraId="45E0BA8A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</w:r>
            <w:r w:rsidRPr="00937DAF">
              <w:rPr>
                <w:rFonts w:ascii="Arial" w:hAnsi="Arial" w:cs="Arial"/>
                <w:color w:val="000000" w:themeColor="text1"/>
              </w:rPr>
              <w:tab/>
            </w:r>
          </w:p>
          <w:p w14:paraId="596120F0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7E398B19" w14:textId="77777777" w:rsidR="00A611AA" w:rsidRPr="00937DAF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2A084267" w14:textId="551EDF28" w:rsidR="00A16001" w:rsidRPr="00937DAF" w:rsidRDefault="00A611AA" w:rsidP="006C4B3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37DAF">
              <w:rPr>
                <w:rFonts w:ascii="Arial" w:hAnsi="Arial" w:cs="Arial"/>
                <w:color w:val="000000" w:themeColor="text1"/>
              </w:rPr>
              <w:t>}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5E23DFF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1124F030" w:rsidR="0066496D" w:rsidRPr="00036F8B" w:rsidRDefault="000C6A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7353D9B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93782D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4F4953" w14:textId="77777777" w:rsidR="00B27488" w:rsidRDefault="000E159E" w:rsidP="0013110E">
            <w:pPr>
              <w:autoSpaceDE w:val="0"/>
              <w:autoSpaceDN w:val="0"/>
              <w:adjustRightInd w:val="0"/>
              <w:spacing w:before="0" w:after="0" w:line="240" w:lineRule="auto"/>
              <w:ind w:firstLine="1"/>
              <w:jc w:val="left"/>
              <w:rPr>
                <w:rFonts w:ascii="Arial" w:hAnsi="Arial" w:cs="Arial"/>
                <w:color w:val="000000" w:themeColor="text1"/>
              </w:rPr>
            </w:pPr>
            <w:r w:rsidRPr="0013110E">
              <w:rPr>
                <w:rFonts w:ascii="Arial" w:hAnsi="Arial" w:cs="Arial"/>
                <w:color w:val="000000" w:themeColor="text1"/>
              </w:rPr>
              <w:t>C</w:t>
            </w:r>
            <w:r w:rsidR="00FE5DA3" w:rsidRPr="0013110E">
              <w:rPr>
                <w:rFonts w:ascii="Arial" w:hAnsi="Arial" w:cs="Arial"/>
                <w:color w:val="000000" w:themeColor="text1"/>
              </w:rPr>
              <w:t>ompiler</w:t>
            </w:r>
            <w:r w:rsidRPr="0013110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gramStart"/>
            <w:r w:rsidRPr="0013110E">
              <w:rPr>
                <w:rFonts w:ascii="Arial" w:hAnsi="Arial" w:cs="Arial"/>
                <w:color w:val="000000" w:themeColor="text1"/>
              </w:rPr>
              <w:t>error</w:t>
            </w:r>
            <w:r>
              <w:rPr>
                <w:color w:val="000000" w:themeColor="text1"/>
              </w:rPr>
              <w:t xml:space="preserve"> </w:t>
            </w:r>
            <w:r w:rsidR="0013110E">
              <w:rPr>
                <w:color w:val="000000" w:themeColor="text1"/>
              </w:rPr>
              <w:t xml:space="preserve"> -</w:t>
            </w:r>
            <w:proofErr w:type="gramEnd"/>
            <w:r w:rsidR="0013110E">
              <w:rPr>
                <w:color w:val="000000" w:themeColor="text1"/>
              </w:rPr>
              <w:t xml:space="preserve"> </w:t>
            </w:r>
            <w:r w:rsidR="0013110E" w:rsidRPr="0013110E">
              <w:rPr>
                <w:rFonts w:ascii="Arial" w:hAnsi="Arial" w:cs="Arial"/>
                <w:color w:val="000000" w:themeColor="text1"/>
              </w:rPr>
              <w:t xml:space="preserve">Unhandled exception type </w:t>
            </w:r>
            <w:r w:rsidR="0013110E" w:rsidRPr="0013110E">
              <w:rPr>
                <w:rFonts w:ascii="Arial" w:hAnsi="Arial" w:cs="Arial"/>
                <w:color w:val="000000" w:themeColor="text1"/>
              </w:rPr>
              <w:tab/>
              <w:t xml:space="preserve"> </w:t>
            </w:r>
            <w:proofErr w:type="spellStart"/>
            <w:r w:rsidR="0013110E" w:rsidRPr="0013110E">
              <w:rPr>
                <w:rFonts w:ascii="Arial" w:hAnsi="Arial" w:cs="Arial"/>
                <w:color w:val="000000" w:themeColor="text1"/>
              </w:rPr>
              <w:t>FileNotFoundException</w:t>
            </w:r>
            <w:proofErr w:type="spellEnd"/>
          </w:p>
          <w:p w14:paraId="4B8CA56D" w14:textId="77777777" w:rsidR="0013110E" w:rsidRDefault="0013110E" w:rsidP="0013110E">
            <w:pPr>
              <w:autoSpaceDE w:val="0"/>
              <w:autoSpaceDN w:val="0"/>
              <w:adjustRightInd w:val="0"/>
              <w:spacing w:before="0" w:after="0" w:line="240" w:lineRule="auto"/>
              <w:ind w:firstLine="1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0A351EEC" w14:textId="2E5D5DE1" w:rsidR="0013110E" w:rsidRPr="00036F8B" w:rsidRDefault="0013110E" w:rsidP="0013110E">
            <w:pPr>
              <w:autoSpaceDE w:val="0"/>
              <w:autoSpaceDN w:val="0"/>
              <w:adjustRightInd w:val="0"/>
              <w:spacing w:before="0" w:after="0" w:line="240" w:lineRule="auto"/>
              <w:ind w:firstLine="1"/>
              <w:jc w:val="left"/>
              <w:rPr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Above exception is generated as 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</w:rPr>
              <w:t>func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) is neither handling the exception nor declaring i</w:t>
            </w:r>
            <w:r w:rsidR="00CA6168">
              <w:rPr>
                <w:rFonts w:ascii="Arial" w:hAnsi="Arial" w:cs="Arial"/>
                <w:color w:val="000000" w:themeColor="text1"/>
              </w:rPr>
              <w:t>t using throws clause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699D4912" w:rsidR="0066496D" w:rsidRPr="00036F8B" w:rsidRDefault="006457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E7725DC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B37BF8" w14:textId="77777777" w:rsidR="009D3A03" w:rsidRPr="009D3A03" w:rsidRDefault="009D3A03" w:rsidP="009D3A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D3A03">
              <w:rPr>
                <w:rFonts w:ascii="Arial" w:hAnsi="Arial" w:cs="Arial"/>
                <w:color w:val="000000" w:themeColor="text1"/>
              </w:rPr>
              <w:t xml:space="preserve">remaining program in function </w:t>
            </w:r>
            <w:proofErr w:type="spellStart"/>
            <w:proofErr w:type="gramStart"/>
            <w:r w:rsidRPr="009D3A03">
              <w:rPr>
                <w:rFonts w:ascii="Arial" w:hAnsi="Arial" w:cs="Arial"/>
                <w:color w:val="000000" w:themeColor="text1"/>
              </w:rPr>
              <w:t>func</w:t>
            </w:r>
            <w:proofErr w:type="spellEnd"/>
            <w:r w:rsidRPr="009D3A03">
              <w:rPr>
                <w:rFonts w:ascii="Arial" w:hAnsi="Arial" w:cs="Arial"/>
                <w:color w:val="000000" w:themeColor="text1"/>
              </w:rPr>
              <w:t>..</w:t>
            </w:r>
            <w:proofErr w:type="gramEnd"/>
          </w:p>
          <w:p w14:paraId="32A7D134" w14:textId="77777777" w:rsidR="009D3A03" w:rsidRPr="009D3A03" w:rsidRDefault="009D3A03" w:rsidP="009D3A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D3A03">
              <w:rPr>
                <w:rFonts w:ascii="Arial" w:hAnsi="Arial" w:cs="Arial"/>
                <w:color w:val="000000" w:themeColor="text1"/>
              </w:rPr>
              <w:t xml:space="preserve">remaining program in </w:t>
            </w:r>
            <w:proofErr w:type="gramStart"/>
            <w:r w:rsidRPr="009D3A03">
              <w:rPr>
                <w:rFonts w:ascii="Arial" w:hAnsi="Arial" w:cs="Arial"/>
                <w:color w:val="000000" w:themeColor="text1"/>
              </w:rPr>
              <w:t>main..</w:t>
            </w:r>
            <w:proofErr w:type="gramEnd"/>
          </w:p>
          <w:p w14:paraId="09CC4031" w14:textId="77777777" w:rsidR="0066496D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166F6F2B" w14:textId="41DC06C5" w:rsidR="009D3A03" w:rsidRPr="00036F8B" w:rsidRDefault="009D3A0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above output will be printed on console.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6F6D2E9D" w:rsidR="0066496D" w:rsidRPr="00036F8B" w:rsidRDefault="00745AE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DCBAAA0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58C45" w14:textId="411FF299" w:rsidR="00645729" w:rsidRPr="00036F8B" w:rsidRDefault="00833CE2" w:rsidP="0064572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  <w:r w:rsidR="00645729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5A760BD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B388986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A4439" w14:textId="7E3C5F39" w:rsidR="009B0EDF" w:rsidRPr="00036F8B" w:rsidRDefault="00833CE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6B4EC23C" w:rsidR="0066496D" w:rsidRPr="00036F8B" w:rsidRDefault="006457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4C05CFCC" w14:textId="6D60CC19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lastRenderedPageBreak/>
        <w:t> </w:t>
      </w:r>
    </w:p>
    <w:p w14:paraId="1601AD7D" w14:textId="7683D1BD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Q7</w:t>
      </w:r>
      <w:r w:rsidR="0058580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585806">
        <w:rPr>
          <w:color w:val="000000" w:themeColor="text1"/>
          <w:sz w:val="20"/>
          <w:szCs w:val="20"/>
        </w:rPr>
        <w:t>SE,</w:t>
      </w:r>
      <w:r w:rsidR="00C403B3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6E80F5AE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3FA04" w14:textId="5471D5FE" w:rsidR="0087646F" w:rsidRDefault="00F51AA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which of the following is true?</w:t>
            </w:r>
          </w:p>
          <w:p w14:paraId="596948DC" w14:textId="3B548554" w:rsidR="00603FE4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54A6D51C" w:rsidR="0066496D" w:rsidRPr="00036F8B" w:rsidRDefault="00B42C5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AFEE49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524D6B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DF028" w14:textId="6A0FB9F6" w:rsidR="00603FE4" w:rsidRPr="00036F8B" w:rsidRDefault="00F51AAE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throw clause is used to rethrow a partial exception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27120A4A" w:rsidR="0066496D" w:rsidRPr="00036F8B" w:rsidRDefault="006F260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9F3AE2E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23FEF70B" w:rsidR="0066496D" w:rsidRPr="00036F8B" w:rsidRDefault="00F51AAE" w:rsidP="00E70C50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throws clause</w:t>
            </w:r>
            <w:r w:rsidR="00147E55">
              <w:rPr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is used</w:t>
            </w:r>
            <w:r w:rsidR="00521BE3">
              <w:rPr>
                <w:color w:val="000000" w:themeColor="text1"/>
                <w:szCs w:val="20"/>
              </w:rPr>
              <w:t xml:space="preserve"> mention to compiler that exception will be handled by </w:t>
            </w:r>
            <w:proofErr w:type="spellStart"/>
            <w:proofErr w:type="gramStart"/>
            <w:r w:rsidR="00521BE3">
              <w:rPr>
                <w:color w:val="000000" w:themeColor="text1"/>
                <w:szCs w:val="20"/>
              </w:rPr>
              <w:t>it’s</w:t>
            </w:r>
            <w:proofErr w:type="spellEnd"/>
            <w:proofErr w:type="gramEnd"/>
            <w:r w:rsidR="00521BE3">
              <w:rPr>
                <w:color w:val="000000" w:themeColor="text1"/>
                <w:szCs w:val="20"/>
              </w:rPr>
              <w:t xml:space="preserve"> caller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3CDA30D1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75497A4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9D0E4" w14:textId="0539B379" w:rsidR="00603FE4" w:rsidRPr="00036F8B" w:rsidRDefault="005D47B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try block can be followed by finally block without any catch block in-between and it won’t give 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7884FB5A" w:rsidR="0066496D" w:rsidRPr="00036F8B" w:rsidRDefault="005308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FCB277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54E306EB" w:rsidR="0066496D" w:rsidRPr="00036F8B" w:rsidRDefault="0088403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</w:t>
            </w:r>
            <w:r w:rsidR="00152E64">
              <w:rPr>
                <w:color w:val="000000" w:themeColor="text1"/>
                <w:szCs w:val="20"/>
              </w:rPr>
              <w:t xml:space="preserve">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0AFDA249" w:rsidR="0066496D" w:rsidRPr="00036F8B" w:rsidRDefault="006F260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6F0C6C22" w14:textId="013E1BE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Q8</w:t>
      </w:r>
      <w:r w:rsidR="00002D0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02D0B">
        <w:rPr>
          <w:color w:val="000000" w:themeColor="text1"/>
          <w:sz w:val="20"/>
          <w:szCs w:val="20"/>
        </w:rPr>
        <w:t>SE,</w:t>
      </w:r>
      <w:r w:rsidR="0018438C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145A5" w14:textId="77777777" w:rsidR="0066496D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is </w:t>
            </w:r>
            <w:r w:rsidR="008F698E">
              <w:rPr>
                <w:color w:val="000000" w:themeColor="text1"/>
                <w:szCs w:val="20"/>
              </w:rPr>
              <w:t>true</w:t>
            </w:r>
            <w:r w:rsidR="00D135B3">
              <w:rPr>
                <w:color w:val="000000" w:themeColor="text1"/>
                <w:szCs w:val="20"/>
              </w:rPr>
              <w:t>?</w:t>
            </w:r>
            <w:r w:rsidR="00002D0B">
              <w:rPr>
                <w:color w:val="000000" w:themeColor="text1"/>
                <w:szCs w:val="20"/>
              </w:rPr>
              <w:t xml:space="preserve"> </w:t>
            </w:r>
          </w:p>
          <w:p w14:paraId="4A9D4378" w14:textId="4424E792" w:rsidR="00735AFB" w:rsidRPr="00036F8B" w:rsidRDefault="00735AFB" w:rsidP="00735AFB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E8B9B29" w:rsidR="0066496D" w:rsidRPr="00036F8B" w:rsidRDefault="008C6F4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E58DA" w14:textId="6735CE60" w:rsidR="0066496D" w:rsidRPr="00036F8B" w:rsidRDefault="00D278AC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javac</w:t>
            </w:r>
            <w:proofErr w:type="spellEnd"/>
            <w:r>
              <w:rPr>
                <w:color w:val="000000" w:themeColor="text1"/>
                <w:szCs w:val="20"/>
              </w:rPr>
              <w:t xml:space="preserve"> -</w:t>
            </w:r>
            <w:proofErr w:type="gramStart"/>
            <w:r>
              <w:rPr>
                <w:color w:val="000000" w:themeColor="text1"/>
                <w:szCs w:val="20"/>
              </w:rPr>
              <w:t>d .</w:t>
            </w:r>
            <w:proofErr w:type="gramEnd"/>
            <w:r>
              <w:rPr>
                <w:color w:val="000000" w:themeColor="text1"/>
                <w:szCs w:val="20"/>
              </w:rPr>
              <w:t xml:space="preserve"> </w:t>
            </w:r>
            <w:proofErr w:type="gramStart"/>
            <w:r>
              <w:rPr>
                <w:color w:val="000000" w:themeColor="text1"/>
                <w:szCs w:val="20"/>
              </w:rPr>
              <w:t>filename.java  command</w:t>
            </w:r>
            <w:proofErr w:type="gramEnd"/>
            <w:r>
              <w:rPr>
                <w:color w:val="000000" w:themeColor="text1"/>
                <w:szCs w:val="20"/>
              </w:rPr>
              <w:t xml:space="preserve"> is used to compile file by creating package on hard-disk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4E1141B4" w:rsidR="0066496D" w:rsidRPr="00036F8B" w:rsidRDefault="002B3CD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74D98" w14:textId="528C3527" w:rsidR="00735AFB" w:rsidRPr="00036F8B" w:rsidRDefault="00AD157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java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package.classname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 xml:space="preserve"> command is used to run java class from command prompt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1DD27FA3" w:rsidR="0066496D" w:rsidRPr="00036F8B" w:rsidRDefault="0034548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8107F" w14:textId="5682C28A" w:rsidR="00735AFB" w:rsidRPr="00036F8B" w:rsidRDefault="006C77D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Throwable types can be handled using catch block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08EAF28E" w:rsidR="0066496D" w:rsidRPr="00036F8B" w:rsidRDefault="00FE46C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72F3A381" w:rsidR="0066496D" w:rsidRPr="00036F8B" w:rsidRDefault="002B3CD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of the above</w:t>
            </w:r>
            <w:r w:rsidR="00735AFB">
              <w:rPr>
                <w:color w:val="000000" w:themeColor="text1"/>
                <w:szCs w:val="20"/>
              </w:rPr>
              <w:t xml:space="preserve"> are true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3CC37DA9" w:rsidR="0066496D" w:rsidRPr="00036F8B" w:rsidRDefault="002B3CD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2E0A56E9" w:rsidR="0066496D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Q9</w:t>
      </w:r>
      <w:r w:rsidR="00F57E7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57E7A">
        <w:rPr>
          <w:color w:val="000000" w:themeColor="text1"/>
          <w:sz w:val="20"/>
          <w:szCs w:val="20"/>
        </w:rPr>
        <w:t>SE,</w:t>
      </w:r>
      <w:r w:rsidR="005645C5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E52C30" w:rsidRPr="00036F8B" w14:paraId="7A371DA4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5759C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State what will be the output for below code?</w:t>
            </w:r>
          </w:p>
          <w:p w14:paraId="23CDDEF4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2BEF0518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0BA32404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class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MainApp</w:t>
            </w:r>
            <w:proofErr w:type="spellEnd"/>
          </w:p>
          <w:p w14:paraId="0CA96D12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{</w:t>
            </w:r>
          </w:p>
          <w:p w14:paraId="5ACA072E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public static void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main(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String[]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args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)</w:t>
            </w:r>
          </w:p>
          <w:p w14:paraId="13826008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{</w:t>
            </w:r>
          </w:p>
          <w:p w14:paraId="272C9A48" w14:textId="797D6258" w:rsidR="00E52C30" w:rsidRPr="0066288B" w:rsidRDefault="00E52C30" w:rsidP="00E52C3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  <w:lang w:val="en-IN"/>
              </w:rPr>
            </w:pP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 xml:space="preserve">            </w:t>
            </w:r>
            <w:r w:rsidR="0066288B">
              <w:rPr>
                <w:rFonts w:ascii="Arial" w:hAnsi="Arial" w:cs="Arial"/>
                <w:color w:val="000000" w:themeColor="text1"/>
                <w:lang w:val="en-IN"/>
              </w:rPr>
              <w:t xml:space="preserve">      </w:t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 xml:space="preserve">  String s = "java batch";</w:t>
            </w:r>
          </w:p>
          <w:p w14:paraId="75279037" w14:textId="51DDF29C" w:rsidR="00E52C30" w:rsidRPr="0066288B" w:rsidRDefault="00E52C30" w:rsidP="00E52C3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  <w:lang w:val="en-IN"/>
              </w:rPr>
            </w:pP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  <w:t xml:space="preserve"> if(</w:t>
            </w:r>
            <w:proofErr w:type="spellStart"/>
            <w:proofErr w:type="gramStart"/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s.length</w:t>
            </w:r>
            <w:proofErr w:type="spellEnd"/>
            <w:proofErr w:type="gramEnd"/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() &gt;</w:t>
            </w:r>
            <w:r w:rsidR="00153C41">
              <w:rPr>
                <w:rFonts w:ascii="Arial" w:hAnsi="Arial" w:cs="Arial"/>
                <w:color w:val="000000" w:themeColor="text1"/>
                <w:lang w:val="en-IN"/>
              </w:rPr>
              <w:t>=</w:t>
            </w:r>
            <w:r w:rsidR="00256DFC">
              <w:rPr>
                <w:rFonts w:ascii="Arial" w:hAnsi="Arial" w:cs="Arial"/>
                <w:color w:val="000000" w:themeColor="text1"/>
                <w:lang w:val="en-IN"/>
              </w:rPr>
              <w:t xml:space="preserve"> </w:t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3</w:t>
            </w:r>
            <w:r w:rsidR="00153C41">
              <w:rPr>
                <w:rFonts w:ascii="Arial" w:hAnsi="Arial" w:cs="Arial"/>
                <w:color w:val="000000" w:themeColor="text1"/>
                <w:lang w:val="en-IN"/>
              </w:rPr>
              <w:t>0</w:t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)</w:t>
            </w:r>
          </w:p>
          <w:p w14:paraId="09D4774C" w14:textId="77777777" w:rsidR="00E52C30" w:rsidRPr="0066288B" w:rsidRDefault="00E52C30" w:rsidP="00E52C3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  <w:lang w:val="en-IN"/>
              </w:rPr>
            </w:pP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  <w:t xml:space="preserve"> {</w:t>
            </w:r>
          </w:p>
          <w:p w14:paraId="36F14A4B" w14:textId="77777777" w:rsidR="00E52C30" w:rsidRPr="0066288B" w:rsidRDefault="00E52C30" w:rsidP="00E52C3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  <w:lang w:val="en-IN"/>
              </w:rPr>
            </w:pP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  <w:t xml:space="preserve">   </w:t>
            </w:r>
            <w:proofErr w:type="spellStart"/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System.out.println</w:t>
            </w:r>
            <w:proofErr w:type="spellEnd"/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(</w:t>
            </w:r>
            <w:proofErr w:type="spellStart"/>
            <w:proofErr w:type="gramStart"/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s.charAt</w:t>
            </w:r>
            <w:proofErr w:type="spellEnd"/>
            <w:proofErr w:type="gramEnd"/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(30));</w:t>
            </w:r>
          </w:p>
          <w:p w14:paraId="61BBF51D" w14:textId="77777777" w:rsidR="00E52C30" w:rsidRPr="0066288B" w:rsidRDefault="00E52C30" w:rsidP="00E52C3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  <w:lang w:val="en-IN"/>
              </w:rPr>
            </w:pP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  <w:t xml:space="preserve"> }</w:t>
            </w:r>
          </w:p>
          <w:p w14:paraId="02B73986" w14:textId="77777777" w:rsidR="00E52C30" w:rsidRPr="0066288B" w:rsidRDefault="00E52C30" w:rsidP="00E52C3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  <w:lang w:val="en-IN"/>
              </w:rPr>
            </w:pP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  <w:t xml:space="preserve"> else</w:t>
            </w:r>
          </w:p>
          <w:p w14:paraId="4A2670F1" w14:textId="77777777" w:rsidR="00E52C30" w:rsidRPr="0066288B" w:rsidRDefault="00E52C30" w:rsidP="00E52C3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  <w:lang w:val="en-IN"/>
              </w:rPr>
            </w:pP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  <w:t xml:space="preserve"> {</w:t>
            </w:r>
          </w:p>
          <w:p w14:paraId="3FC7AE49" w14:textId="45A2573D" w:rsidR="00E52C30" w:rsidRPr="0066288B" w:rsidRDefault="00E52C30" w:rsidP="00E52C3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  <w:lang w:val="en-IN"/>
              </w:rPr>
            </w:pP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</w:r>
            <w:proofErr w:type="spellStart"/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System.out.println</w:t>
            </w:r>
            <w:proofErr w:type="spellEnd"/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("string length is not greater than 30");</w:t>
            </w:r>
          </w:p>
          <w:p w14:paraId="26CE16E5" w14:textId="77777777" w:rsidR="00E52C30" w:rsidRDefault="00E52C30" w:rsidP="00E52C30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  <w:t xml:space="preserve"> }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</w:t>
            </w:r>
          </w:p>
          <w:p w14:paraId="19D3D030" w14:textId="02F37157" w:rsidR="00E52C30" w:rsidRDefault="00E52C30" w:rsidP="00E52C30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}</w:t>
            </w:r>
          </w:p>
          <w:p w14:paraId="6DE67882" w14:textId="77777777" w:rsidR="00E52C30" w:rsidRPr="00036F8B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}</w:t>
            </w:r>
          </w:p>
          <w:p w14:paraId="3DAA0079" w14:textId="77777777" w:rsidR="00E52C30" w:rsidRPr="00036F8B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0F581" w14:textId="77777777" w:rsidR="00E52C30" w:rsidRPr="00036F8B" w:rsidRDefault="00E52C30" w:rsidP="00395242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E52C30" w:rsidRPr="00036F8B" w14:paraId="7D0D291E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91D3B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335A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E52C30" w:rsidRPr="00036F8B" w14:paraId="5297C2EA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F569C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AA27A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E52C30" w:rsidRPr="00036F8B" w14:paraId="1A30D57D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D6560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6C999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E52C30" w:rsidRPr="00036F8B" w14:paraId="14EB823F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AED42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CD671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E52C30" w:rsidRPr="00036F8B" w14:paraId="3CAB11E2" w14:textId="77777777" w:rsidTr="00395242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07285" w14:textId="77777777" w:rsidR="00E52C30" w:rsidRPr="00036F8B" w:rsidRDefault="00E52C30" w:rsidP="00395242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624AC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9917B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F01F7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E52C30" w:rsidRPr="00036F8B" w14:paraId="6CF8CCA1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9EAF0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6B8E1" w14:textId="0D5895A0" w:rsidR="00E52C30" w:rsidRDefault="00B76A28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  <w:p w14:paraId="6ABF5259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C70C87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87BF9" w14:textId="02976DF1" w:rsidR="00E52C30" w:rsidRPr="00036F8B" w:rsidRDefault="00D84256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3B17FDEF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F4024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DC5E19" w14:textId="41644995" w:rsidR="00E52C30" w:rsidRDefault="00B76A28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exception</w:t>
            </w:r>
          </w:p>
          <w:p w14:paraId="5D12C7B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838647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31561" w14:textId="77777777" w:rsidR="00E52C30" w:rsidRPr="00036F8B" w:rsidRDefault="00E52C30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163D0168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58F8B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5E07C9" w14:textId="77777777" w:rsidR="00D84256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It will print </w:t>
            </w:r>
            <w:r w:rsidR="00D84256">
              <w:rPr>
                <w:color w:val="000000" w:themeColor="text1"/>
                <w:szCs w:val="20"/>
              </w:rPr>
              <w:t xml:space="preserve">output </w:t>
            </w:r>
            <w:proofErr w:type="gramStart"/>
            <w:r w:rsidR="00D84256">
              <w:rPr>
                <w:color w:val="000000" w:themeColor="text1"/>
                <w:szCs w:val="20"/>
              </w:rPr>
              <w:t>as:-</w:t>
            </w:r>
            <w:proofErr w:type="gramEnd"/>
          </w:p>
          <w:p w14:paraId="7EDF3F5C" w14:textId="72022BFA" w:rsidR="00E52C30" w:rsidRPr="00036F8B" w:rsidRDefault="00D84256" w:rsidP="00395242">
            <w:pPr>
              <w:pStyle w:val="Cell"/>
              <w:rPr>
                <w:color w:val="000000" w:themeColor="text1"/>
                <w:szCs w:val="20"/>
              </w:rPr>
            </w:pPr>
            <w:r w:rsidRPr="0066288B">
              <w:rPr>
                <w:color w:val="000000" w:themeColor="text1"/>
                <w:lang w:val="en-IN"/>
              </w:rPr>
              <w:t>string length is not greater than 30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8EB2C4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6CFD44" w14:textId="0BAD2BB2" w:rsidR="00E52C30" w:rsidRPr="00036F8B" w:rsidRDefault="00D84256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E52C30" w:rsidRPr="00036F8B" w14:paraId="5C03DA61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BB53E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14E9C8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598AD5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2FB371" w14:textId="77777777" w:rsidR="00E52C30" w:rsidRPr="00036F8B" w:rsidRDefault="00E52C30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22737210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D9D66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C0395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2477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B8B8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5C63EB1E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B8B02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0923D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6DEB7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AE0EF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39568BF2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FC3E1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A4A62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45B8F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94988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5F5DF4E2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39CD5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460A8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CFF99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66002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3D82D753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858DF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62387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DB494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576FE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243471BC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B57F4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A0C72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C6555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8215C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DB4E3D6" w14:textId="77777777" w:rsidR="00E52C30" w:rsidRPr="00E52C30" w:rsidRDefault="00E52C30" w:rsidP="00E52C30">
      <w:pPr>
        <w:pStyle w:val="BodyText"/>
      </w:pPr>
    </w:p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37C37417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Q10</w:t>
      </w:r>
      <w:r w:rsidR="00FA4FD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A4FD6">
        <w:rPr>
          <w:color w:val="000000" w:themeColor="text1"/>
          <w:sz w:val="20"/>
          <w:szCs w:val="20"/>
        </w:rPr>
        <w:t>SE,</w:t>
      </w:r>
      <w:r w:rsidR="00B9386B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176B5E7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17A5C" w14:textId="1F2BC341" w:rsidR="00F35ED4" w:rsidRDefault="005D3C6F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State </w:t>
            </w:r>
            <w:r w:rsidR="00DA0DDC">
              <w:rPr>
                <w:rFonts w:ascii="Arial" w:hAnsi="Arial" w:cs="Arial"/>
                <w:color w:val="000000" w:themeColor="text1"/>
                <w:lang w:val="en-IN"/>
              </w:rPr>
              <w:t>what will be the output</w:t>
            </w:r>
            <w:r w:rsidR="000F73B7">
              <w:rPr>
                <w:rFonts w:ascii="Arial" w:hAnsi="Arial" w:cs="Arial"/>
                <w:color w:val="000000" w:themeColor="text1"/>
                <w:lang w:val="en-IN"/>
              </w:rPr>
              <w:t xml:space="preserve"> for below code?</w:t>
            </w:r>
          </w:p>
          <w:p w14:paraId="39EE1516" w14:textId="7DABC328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03C55266" w14:textId="43F6D60A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6F7E264E" w14:textId="418B4A6E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class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MainApp</w:t>
            </w:r>
            <w:proofErr w:type="spellEnd"/>
          </w:p>
          <w:p w14:paraId="17B3478A" w14:textId="5A7392DE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{</w:t>
            </w:r>
          </w:p>
          <w:p w14:paraId="1ED64530" w14:textId="0CC86019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public static void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main(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String[]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args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)</w:t>
            </w:r>
          </w:p>
          <w:p w14:paraId="01EECFC0" w14:textId="05FD496F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{</w:t>
            </w:r>
          </w:p>
          <w:p w14:paraId="3EFE45BD" w14:textId="41AC7CF0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 </w:t>
            </w:r>
            <w:r w:rsidR="00B9386B">
              <w:rPr>
                <w:rFonts w:ascii="Arial" w:hAnsi="Arial" w:cs="Arial"/>
                <w:color w:val="000000" w:themeColor="text1"/>
                <w:lang w:val="en-IN"/>
              </w:rPr>
              <w:t>String s</w:t>
            </w:r>
            <w:r w:rsidR="008C0C07">
              <w:rPr>
                <w:rFonts w:ascii="Arial" w:hAnsi="Arial" w:cs="Arial"/>
                <w:color w:val="000000" w:themeColor="text1"/>
                <w:lang w:val="en-IN"/>
              </w:rPr>
              <w:t>=”java batch”;</w:t>
            </w:r>
          </w:p>
          <w:p w14:paraId="1141DA68" w14:textId="04940D2E" w:rsidR="008C0C07" w:rsidRDefault="008C0C0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System.out.println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(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s.charAt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>(30));</w:t>
            </w:r>
          </w:p>
          <w:p w14:paraId="362F9E85" w14:textId="3288DCAC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}</w:t>
            </w:r>
          </w:p>
          <w:p w14:paraId="497A0C24" w14:textId="6A30ABB3" w:rsidR="00D17901" w:rsidRPr="00036F8B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}</w:t>
            </w:r>
          </w:p>
          <w:p w14:paraId="37D2D20C" w14:textId="3B175FEA" w:rsidR="00F4303C" w:rsidRPr="00036F8B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633DC657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0B7110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193760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3FB306" w14:textId="02927C77" w:rsidR="00F7751B" w:rsidRDefault="00F7751B" w:rsidP="0025371F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It will </w:t>
            </w:r>
            <w:r w:rsidR="0025371F">
              <w:rPr>
                <w:color w:val="000000" w:themeColor="text1"/>
                <w:szCs w:val="20"/>
              </w:rPr>
              <w:t>throw runtime e</w:t>
            </w:r>
            <w:r w:rsidR="00BE4075">
              <w:rPr>
                <w:color w:val="000000" w:themeColor="text1"/>
                <w:szCs w:val="20"/>
              </w:rPr>
              <w:t>xception</w:t>
            </w:r>
            <w:r w:rsidR="0025371F">
              <w:rPr>
                <w:color w:val="000000" w:themeColor="text1"/>
                <w:szCs w:val="20"/>
              </w:rPr>
              <w:t xml:space="preserve"> as </w:t>
            </w:r>
            <w:proofErr w:type="spellStart"/>
            <w:r w:rsidR="0025371F">
              <w:rPr>
                <w:color w:val="000000" w:themeColor="text1"/>
                <w:szCs w:val="20"/>
              </w:rPr>
              <w:t>NullPointerException</w:t>
            </w:r>
            <w:proofErr w:type="spellEnd"/>
          </w:p>
          <w:p w14:paraId="4578C3A8" w14:textId="1D7A63B4" w:rsidR="00F35ED4" w:rsidRPr="00036F8B" w:rsidRDefault="00F35ED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7BD75195" w:rsidR="0066496D" w:rsidRPr="00036F8B" w:rsidRDefault="0025371F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1D905601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B3C60E" w14:textId="5610230C" w:rsidR="004D2F30" w:rsidRDefault="00F7751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Compiler error </w:t>
            </w:r>
            <w:r w:rsidR="00637E0C">
              <w:rPr>
                <w:color w:val="000000" w:themeColor="text1"/>
                <w:szCs w:val="20"/>
              </w:rPr>
              <w:t xml:space="preserve">as need to handle or declare </w:t>
            </w:r>
            <w:proofErr w:type="spellStart"/>
            <w:r w:rsidR="00637E0C">
              <w:rPr>
                <w:color w:val="000000" w:themeColor="text1"/>
                <w:szCs w:val="20"/>
              </w:rPr>
              <w:t>NullPointerException</w:t>
            </w:r>
            <w:proofErr w:type="spellEnd"/>
          </w:p>
          <w:p w14:paraId="59D29FEB" w14:textId="76033C73" w:rsidR="00A93273" w:rsidRPr="00036F8B" w:rsidRDefault="00A93273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2A42FBBC" w:rsidR="0066496D" w:rsidRPr="00036F8B" w:rsidRDefault="00ED094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9F3F6B0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65DC7B" w14:textId="539D2D7F" w:rsidR="00F7751B" w:rsidRDefault="00F35C51" w:rsidP="00F7751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It will print character at index position 3</w:t>
            </w:r>
            <w:r w:rsidR="00DB5F7C">
              <w:rPr>
                <w:color w:val="000000" w:themeColor="text1"/>
                <w:szCs w:val="20"/>
              </w:rPr>
              <w:t>0</w:t>
            </w:r>
          </w:p>
          <w:p w14:paraId="4BD8CB7C" w14:textId="215D313F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5FFA4AE4" w:rsidR="0066496D" w:rsidRPr="00036F8B" w:rsidRDefault="00F35ED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3B5C77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2AF0089A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sectPr w:rsidR="0066496D" w:rsidRPr="00036F8B" w:rsidSect="006B2273">
      <w:footerReference w:type="default" r:id="rId7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65572" w14:textId="77777777" w:rsidR="006A5FAC" w:rsidRDefault="006A5FAC" w:rsidP="00C3379D">
      <w:pPr>
        <w:spacing w:before="0" w:after="0" w:line="240" w:lineRule="auto"/>
      </w:pPr>
      <w:r>
        <w:separator/>
      </w:r>
    </w:p>
  </w:endnote>
  <w:endnote w:type="continuationSeparator" w:id="0">
    <w:p w14:paraId="2A67F1B5" w14:textId="77777777" w:rsidR="006A5FAC" w:rsidRDefault="006A5FAC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1B8AD" w14:textId="77777777" w:rsidR="006A5FAC" w:rsidRDefault="006A5FAC" w:rsidP="00C3379D">
      <w:pPr>
        <w:spacing w:before="0" w:after="0" w:line="240" w:lineRule="auto"/>
      </w:pPr>
      <w:r>
        <w:separator/>
      </w:r>
    </w:p>
  </w:footnote>
  <w:footnote w:type="continuationSeparator" w:id="0">
    <w:p w14:paraId="516E1117" w14:textId="77777777" w:rsidR="006A5FAC" w:rsidRDefault="006A5FAC" w:rsidP="00C3379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0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9"/>
  </w:num>
  <w:num w:numId="15">
    <w:abstractNumId w:val="10"/>
  </w:num>
  <w:num w:numId="16">
    <w:abstractNumId w:val="13"/>
  </w:num>
  <w:num w:numId="17">
    <w:abstractNumId w:val="17"/>
  </w:num>
  <w:num w:numId="18">
    <w:abstractNumId w:val="17"/>
    <w:lvlOverride w:ilvl="0">
      <w:startOverride w:val="1"/>
    </w:lvlOverride>
  </w:num>
  <w:num w:numId="19">
    <w:abstractNumId w:val="14"/>
  </w:num>
  <w:num w:numId="20">
    <w:abstractNumId w:val="18"/>
  </w:num>
  <w:num w:numId="21">
    <w:abstractNumId w:val="15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3AA7"/>
    <w:rsid w:val="00004BDB"/>
    <w:rsid w:val="00004F73"/>
    <w:rsid w:val="000062C2"/>
    <w:rsid w:val="00012694"/>
    <w:rsid w:val="00013169"/>
    <w:rsid w:val="00015380"/>
    <w:rsid w:val="000202E9"/>
    <w:rsid w:val="000230D5"/>
    <w:rsid w:val="00026075"/>
    <w:rsid w:val="00027164"/>
    <w:rsid w:val="0003079C"/>
    <w:rsid w:val="000316E1"/>
    <w:rsid w:val="00032A23"/>
    <w:rsid w:val="00033FE5"/>
    <w:rsid w:val="00036F8B"/>
    <w:rsid w:val="000376B1"/>
    <w:rsid w:val="00037F5A"/>
    <w:rsid w:val="00037F63"/>
    <w:rsid w:val="00043FB9"/>
    <w:rsid w:val="00044341"/>
    <w:rsid w:val="000466CF"/>
    <w:rsid w:val="000479E0"/>
    <w:rsid w:val="00047F8B"/>
    <w:rsid w:val="00051675"/>
    <w:rsid w:val="00051FA0"/>
    <w:rsid w:val="00054999"/>
    <w:rsid w:val="000600ED"/>
    <w:rsid w:val="00061353"/>
    <w:rsid w:val="000615BF"/>
    <w:rsid w:val="00062612"/>
    <w:rsid w:val="00064F2E"/>
    <w:rsid w:val="00067B75"/>
    <w:rsid w:val="000708FF"/>
    <w:rsid w:val="0007283C"/>
    <w:rsid w:val="00073B0C"/>
    <w:rsid w:val="000742CF"/>
    <w:rsid w:val="00074A63"/>
    <w:rsid w:val="00076ACA"/>
    <w:rsid w:val="00080304"/>
    <w:rsid w:val="00081E0C"/>
    <w:rsid w:val="00084053"/>
    <w:rsid w:val="0008445A"/>
    <w:rsid w:val="00084857"/>
    <w:rsid w:val="00085233"/>
    <w:rsid w:val="000854F9"/>
    <w:rsid w:val="00086285"/>
    <w:rsid w:val="000862CA"/>
    <w:rsid w:val="000943C0"/>
    <w:rsid w:val="000953FA"/>
    <w:rsid w:val="000A0103"/>
    <w:rsid w:val="000A05CB"/>
    <w:rsid w:val="000A5310"/>
    <w:rsid w:val="000A5992"/>
    <w:rsid w:val="000A78AA"/>
    <w:rsid w:val="000A7F73"/>
    <w:rsid w:val="000B2B7B"/>
    <w:rsid w:val="000B2D76"/>
    <w:rsid w:val="000B2F39"/>
    <w:rsid w:val="000B5590"/>
    <w:rsid w:val="000B60F8"/>
    <w:rsid w:val="000B6161"/>
    <w:rsid w:val="000B7A04"/>
    <w:rsid w:val="000C05B8"/>
    <w:rsid w:val="000C0E4C"/>
    <w:rsid w:val="000C46BF"/>
    <w:rsid w:val="000C4A67"/>
    <w:rsid w:val="000C6AC6"/>
    <w:rsid w:val="000C6F10"/>
    <w:rsid w:val="000C729E"/>
    <w:rsid w:val="000C76A4"/>
    <w:rsid w:val="000C7834"/>
    <w:rsid w:val="000D057D"/>
    <w:rsid w:val="000D0AD1"/>
    <w:rsid w:val="000D2020"/>
    <w:rsid w:val="000D3013"/>
    <w:rsid w:val="000D3B05"/>
    <w:rsid w:val="000E159E"/>
    <w:rsid w:val="000E21B6"/>
    <w:rsid w:val="000E3115"/>
    <w:rsid w:val="000E33CC"/>
    <w:rsid w:val="000E7EB9"/>
    <w:rsid w:val="000F0250"/>
    <w:rsid w:val="000F057A"/>
    <w:rsid w:val="000F0BB1"/>
    <w:rsid w:val="000F268E"/>
    <w:rsid w:val="000F39EF"/>
    <w:rsid w:val="000F4220"/>
    <w:rsid w:val="000F4673"/>
    <w:rsid w:val="000F5EBE"/>
    <w:rsid w:val="000F64CE"/>
    <w:rsid w:val="000F73B7"/>
    <w:rsid w:val="00103B3C"/>
    <w:rsid w:val="001043B9"/>
    <w:rsid w:val="0010474C"/>
    <w:rsid w:val="00106305"/>
    <w:rsid w:val="0010733A"/>
    <w:rsid w:val="00110294"/>
    <w:rsid w:val="00111C84"/>
    <w:rsid w:val="001127C2"/>
    <w:rsid w:val="00112F5E"/>
    <w:rsid w:val="00117393"/>
    <w:rsid w:val="00117A37"/>
    <w:rsid w:val="001222EF"/>
    <w:rsid w:val="0012251A"/>
    <w:rsid w:val="00123C9A"/>
    <w:rsid w:val="00125993"/>
    <w:rsid w:val="00126BC6"/>
    <w:rsid w:val="0013110E"/>
    <w:rsid w:val="001316DB"/>
    <w:rsid w:val="00132A29"/>
    <w:rsid w:val="001336F3"/>
    <w:rsid w:val="001338C9"/>
    <w:rsid w:val="00133C88"/>
    <w:rsid w:val="001374E4"/>
    <w:rsid w:val="00137E5A"/>
    <w:rsid w:val="001418DF"/>
    <w:rsid w:val="00142668"/>
    <w:rsid w:val="00147E55"/>
    <w:rsid w:val="0015007F"/>
    <w:rsid w:val="00152175"/>
    <w:rsid w:val="00152863"/>
    <w:rsid w:val="00152E64"/>
    <w:rsid w:val="00152F41"/>
    <w:rsid w:val="00153C41"/>
    <w:rsid w:val="00154A19"/>
    <w:rsid w:val="00154A33"/>
    <w:rsid w:val="00157690"/>
    <w:rsid w:val="00157967"/>
    <w:rsid w:val="001622B8"/>
    <w:rsid w:val="001639DB"/>
    <w:rsid w:val="00170B3D"/>
    <w:rsid w:val="00175DA6"/>
    <w:rsid w:val="00182FBB"/>
    <w:rsid w:val="00183BA4"/>
    <w:rsid w:val="0018438C"/>
    <w:rsid w:val="00191DCA"/>
    <w:rsid w:val="00193507"/>
    <w:rsid w:val="001936C3"/>
    <w:rsid w:val="00193760"/>
    <w:rsid w:val="00193844"/>
    <w:rsid w:val="00194B25"/>
    <w:rsid w:val="00195A34"/>
    <w:rsid w:val="00196930"/>
    <w:rsid w:val="001970EC"/>
    <w:rsid w:val="001A13C1"/>
    <w:rsid w:val="001A170D"/>
    <w:rsid w:val="001A2637"/>
    <w:rsid w:val="001A38F4"/>
    <w:rsid w:val="001A6891"/>
    <w:rsid w:val="001A77AE"/>
    <w:rsid w:val="001B11E0"/>
    <w:rsid w:val="001B3995"/>
    <w:rsid w:val="001B39E6"/>
    <w:rsid w:val="001B649F"/>
    <w:rsid w:val="001C09F6"/>
    <w:rsid w:val="001C0E0E"/>
    <w:rsid w:val="001C1AB7"/>
    <w:rsid w:val="001C2884"/>
    <w:rsid w:val="001C376A"/>
    <w:rsid w:val="001C532B"/>
    <w:rsid w:val="001C793E"/>
    <w:rsid w:val="001C7FCF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6E2F"/>
    <w:rsid w:val="001E7F5C"/>
    <w:rsid w:val="001F223A"/>
    <w:rsid w:val="001F22DE"/>
    <w:rsid w:val="001F454E"/>
    <w:rsid w:val="001F48C8"/>
    <w:rsid w:val="001F4FFF"/>
    <w:rsid w:val="001F5AA1"/>
    <w:rsid w:val="001F6DD1"/>
    <w:rsid w:val="001F79FF"/>
    <w:rsid w:val="0020022F"/>
    <w:rsid w:val="0020482A"/>
    <w:rsid w:val="00204959"/>
    <w:rsid w:val="00205574"/>
    <w:rsid w:val="00205C64"/>
    <w:rsid w:val="00213885"/>
    <w:rsid w:val="002149BB"/>
    <w:rsid w:val="00216378"/>
    <w:rsid w:val="0022012A"/>
    <w:rsid w:val="00221920"/>
    <w:rsid w:val="00221B4E"/>
    <w:rsid w:val="00222AB1"/>
    <w:rsid w:val="00223EA9"/>
    <w:rsid w:val="002253AC"/>
    <w:rsid w:val="0022768A"/>
    <w:rsid w:val="00227733"/>
    <w:rsid w:val="00230E3E"/>
    <w:rsid w:val="0023228B"/>
    <w:rsid w:val="00234134"/>
    <w:rsid w:val="00234687"/>
    <w:rsid w:val="0023573C"/>
    <w:rsid w:val="002402CC"/>
    <w:rsid w:val="00243639"/>
    <w:rsid w:val="00252F08"/>
    <w:rsid w:val="0025371F"/>
    <w:rsid w:val="00253B89"/>
    <w:rsid w:val="00255CF3"/>
    <w:rsid w:val="002561FA"/>
    <w:rsid w:val="00256DFC"/>
    <w:rsid w:val="0025746E"/>
    <w:rsid w:val="00257EC9"/>
    <w:rsid w:val="00261CB1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7102"/>
    <w:rsid w:val="002800BC"/>
    <w:rsid w:val="00280FDA"/>
    <w:rsid w:val="002826BD"/>
    <w:rsid w:val="00282E2B"/>
    <w:rsid w:val="002832DA"/>
    <w:rsid w:val="00284A6F"/>
    <w:rsid w:val="00286237"/>
    <w:rsid w:val="00287904"/>
    <w:rsid w:val="002917D3"/>
    <w:rsid w:val="002935CD"/>
    <w:rsid w:val="00295180"/>
    <w:rsid w:val="00297D5D"/>
    <w:rsid w:val="002A0402"/>
    <w:rsid w:val="002A41CC"/>
    <w:rsid w:val="002A752D"/>
    <w:rsid w:val="002A7C02"/>
    <w:rsid w:val="002A7FC6"/>
    <w:rsid w:val="002B0A76"/>
    <w:rsid w:val="002B0F17"/>
    <w:rsid w:val="002B3493"/>
    <w:rsid w:val="002B3CDA"/>
    <w:rsid w:val="002B3CF2"/>
    <w:rsid w:val="002B4051"/>
    <w:rsid w:val="002C22D2"/>
    <w:rsid w:val="002C2957"/>
    <w:rsid w:val="002C317C"/>
    <w:rsid w:val="002C5F9D"/>
    <w:rsid w:val="002C72C6"/>
    <w:rsid w:val="002D0E97"/>
    <w:rsid w:val="002D719D"/>
    <w:rsid w:val="002D7A09"/>
    <w:rsid w:val="002D7B56"/>
    <w:rsid w:val="002E0E3C"/>
    <w:rsid w:val="002E1F43"/>
    <w:rsid w:val="002E2598"/>
    <w:rsid w:val="002E33FC"/>
    <w:rsid w:val="002E40B6"/>
    <w:rsid w:val="002E59CD"/>
    <w:rsid w:val="002F3533"/>
    <w:rsid w:val="002F36A4"/>
    <w:rsid w:val="002F7434"/>
    <w:rsid w:val="00301019"/>
    <w:rsid w:val="00302193"/>
    <w:rsid w:val="00304322"/>
    <w:rsid w:val="00305A2C"/>
    <w:rsid w:val="00305FED"/>
    <w:rsid w:val="003067D0"/>
    <w:rsid w:val="00307488"/>
    <w:rsid w:val="00310334"/>
    <w:rsid w:val="00310B80"/>
    <w:rsid w:val="0031105A"/>
    <w:rsid w:val="003115A2"/>
    <w:rsid w:val="003124FF"/>
    <w:rsid w:val="00313DBA"/>
    <w:rsid w:val="00315F2F"/>
    <w:rsid w:val="0031721C"/>
    <w:rsid w:val="00317AF3"/>
    <w:rsid w:val="0032262B"/>
    <w:rsid w:val="00322702"/>
    <w:rsid w:val="00323117"/>
    <w:rsid w:val="00324DF5"/>
    <w:rsid w:val="00325321"/>
    <w:rsid w:val="00325DB4"/>
    <w:rsid w:val="00333556"/>
    <w:rsid w:val="00335311"/>
    <w:rsid w:val="00345488"/>
    <w:rsid w:val="0034691F"/>
    <w:rsid w:val="0034764E"/>
    <w:rsid w:val="00351A2F"/>
    <w:rsid w:val="0035287D"/>
    <w:rsid w:val="00355FCD"/>
    <w:rsid w:val="00360ECB"/>
    <w:rsid w:val="0036167B"/>
    <w:rsid w:val="00361BAE"/>
    <w:rsid w:val="00361E03"/>
    <w:rsid w:val="00366C32"/>
    <w:rsid w:val="0036773A"/>
    <w:rsid w:val="0037028B"/>
    <w:rsid w:val="003715AC"/>
    <w:rsid w:val="003723D2"/>
    <w:rsid w:val="0037414C"/>
    <w:rsid w:val="00377793"/>
    <w:rsid w:val="00381CDD"/>
    <w:rsid w:val="003820DE"/>
    <w:rsid w:val="0038247B"/>
    <w:rsid w:val="003844F5"/>
    <w:rsid w:val="003848B4"/>
    <w:rsid w:val="00386B27"/>
    <w:rsid w:val="00392A65"/>
    <w:rsid w:val="00393C77"/>
    <w:rsid w:val="00394402"/>
    <w:rsid w:val="00394F67"/>
    <w:rsid w:val="0039559B"/>
    <w:rsid w:val="003955A1"/>
    <w:rsid w:val="003A06F5"/>
    <w:rsid w:val="003A0E9E"/>
    <w:rsid w:val="003A3E8D"/>
    <w:rsid w:val="003A4B48"/>
    <w:rsid w:val="003A6929"/>
    <w:rsid w:val="003B3D3D"/>
    <w:rsid w:val="003B5384"/>
    <w:rsid w:val="003B6EAF"/>
    <w:rsid w:val="003C1D96"/>
    <w:rsid w:val="003C2FC7"/>
    <w:rsid w:val="003C3591"/>
    <w:rsid w:val="003C4683"/>
    <w:rsid w:val="003C529C"/>
    <w:rsid w:val="003C5F16"/>
    <w:rsid w:val="003C64BE"/>
    <w:rsid w:val="003C7BC7"/>
    <w:rsid w:val="003D1EBD"/>
    <w:rsid w:val="003D1FD4"/>
    <w:rsid w:val="003D2CA9"/>
    <w:rsid w:val="003D3C17"/>
    <w:rsid w:val="003D46BA"/>
    <w:rsid w:val="003D5EB8"/>
    <w:rsid w:val="003E0A83"/>
    <w:rsid w:val="003E1DEB"/>
    <w:rsid w:val="003E2315"/>
    <w:rsid w:val="003E50FB"/>
    <w:rsid w:val="003E5F50"/>
    <w:rsid w:val="003E70A8"/>
    <w:rsid w:val="003E72CD"/>
    <w:rsid w:val="003F06F7"/>
    <w:rsid w:val="003F1662"/>
    <w:rsid w:val="003F195D"/>
    <w:rsid w:val="003F7E61"/>
    <w:rsid w:val="00401C46"/>
    <w:rsid w:val="004026F1"/>
    <w:rsid w:val="00402B5E"/>
    <w:rsid w:val="00402DD9"/>
    <w:rsid w:val="0041032D"/>
    <w:rsid w:val="00410CAC"/>
    <w:rsid w:val="00416E3E"/>
    <w:rsid w:val="00416ED5"/>
    <w:rsid w:val="004172BD"/>
    <w:rsid w:val="00420779"/>
    <w:rsid w:val="004208E8"/>
    <w:rsid w:val="0042377F"/>
    <w:rsid w:val="00423E0C"/>
    <w:rsid w:val="00423F5E"/>
    <w:rsid w:val="00425401"/>
    <w:rsid w:val="00426F8D"/>
    <w:rsid w:val="004276DE"/>
    <w:rsid w:val="00427A1A"/>
    <w:rsid w:val="00431F9E"/>
    <w:rsid w:val="00432B10"/>
    <w:rsid w:val="00434442"/>
    <w:rsid w:val="0043478C"/>
    <w:rsid w:val="00437369"/>
    <w:rsid w:val="0043753E"/>
    <w:rsid w:val="00442222"/>
    <w:rsid w:val="0044537D"/>
    <w:rsid w:val="004458B5"/>
    <w:rsid w:val="004459E2"/>
    <w:rsid w:val="0045164F"/>
    <w:rsid w:val="00453647"/>
    <w:rsid w:val="00454A3D"/>
    <w:rsid w:val="00454A4F"/>
    <w:rsid w:val="00455C0B"/>
    <w:rsid w:val="00455CBB"/>
    <w:rsid w:val="004579C7"/>
    <w:rsid w:val="00460B9D"/>
    <w:rsid w:val="004638A8"/>
    <w:rsid w:val="00463DDC"/>
    <w:rsid w:val="00466DCC"/>
    <w:rsid w:val="004741C0"/>
    <w:rsid w:val="00476598"/>
    <w:rsid w:val="00477B74"/>
    <w:rsid w:val="004813FF"/>
    <w:rsid w:val="00483456"/>
    <w:rsid w:val="004838C8"/>
    <w:rsid w:val="00486DD1"/>
    <w:rsid w:val="00491100"/>
    <w:rsid w:val="00492B58"/>
    <w:rsid w:val="00492CC5"/>
    <w:rsid w:val="0049328D"/>
    <w:rsid w:val="0049372D"/>
    <w:rsid w:val="00493FFA"/>
    <w:rsid w:val="004942A5"/>
    <w:rsid w:val="0049497B"/>
    <w:rsid w:val="004963FF"/>
    <w:rsid w:val="00497D43"/>
    <w:rsid w:val="004A6473"/>
    <w:rsid w:val="004A6B70"/>
    <w:rsid w:val="004A7261"/>
    <w:rsid w:val="004A7CEE"/>
    <w:rsid w:val="004B180D"/>
    <w:rsid w:val="004B27B8"/>
    <w:rsid w:val="004C053B"/>
    <w:rsid w:val="004C1E95"/>
    <w:rsid w:val="004C3A62"/>
    <w:rsid w:val="004C4C28"/>
    <w:rsid w:val="004C5FCF"/>
    <w:rsid w:val="004C6D47"/>
    <w:rsid w:val="004D0D49"/>
    <w:rsid w:val="004D10C6"/>
    <w:rsid w:val="004D19CC"/>
    <w:rsid w:val="004D2F30"/>
    <w:rsid w:val="004D3286"/>
    <w:rsid w:val="004D42AA"/>
    <w:rsid w:val="004D4F22"/>
    <w:rsid w:val="004D55DE"/>
    <w:rsid w:val="004E18D3"/>
    <w:rsid w:val="004E2EBD"/>
    <w:rsid w:val="004E609D"/>
    <w:rsid w:val="004F01A7"/>
    <w:rsid w:val="004F1042"/>
    <w:rsid w:val="004F3037"/>
    <w:rsid w:val="004F5EA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60EC"/>
    <w:rsid w:val="00520A20"/>
    <w:rsid w:val="00521BE3"/>
    <w:rsid w:val="0052228D"/>
    <w:rsid w:val="005229CC"/>
    <w:rsid w:val="0052306A"/>
    <w:rsid w:val="005238D0"/>
    <w:rsid w:val="00524D6B"/>
    <w:rsid w:val="005257BA"/>
    <w:rsid w:val="0052595E"/>
    <w:rsid w:val="00525BFB"/>
    <w:rsid w:val="00527B9C"/>
    <w:rsid w:val="00530738"/>
    <w:rsid w:val="00530829"/>
    <w:rsid w:val="00533393"/>
    <w:rsid w:val="00533CF1"/>
    <w:rsid w:val="00535BAD"/>
    <w:rsid w:val="00536DED"/>
    <w:rsid w:val="00536F93"/>
    <w:rsid w:val="00543089"/>
    <w:rsid w:val="00544C6F"/>
    <w:rsid w:val="00544CBF"/>
    <w:rsid w:val="00545645"/>
    <w:rsid w:val="00546F9D"/>
    <w:rsid w:val="00547897"/>
    <w:rsid w:val="00556EEC"/>
    <w:rsid w:val="00561199"/>
    <w:rsid w:val="00561DB6"/>
    <w:rsid w:val="00562307"/>
    <w:rsid w:val="00562E44"/>
    <w:rsid w:val="00563F29"/>
    <w:rsid w:val="005645C5"/>
    <w:rsid w:val="005665B0"/>
    <w:rsid w:val="0057022F"/>
    <w:rsid w:val="00570863"/>
    <w:rsid w:val="0057151D"/>
    <w:rsid w:val="00572902"/>
    <w:rsid w:val="005731D0"/>
    <w:rsid w:val="00573397"/>
    <w:rsid w:val="005735D4"/>
    <w:rsid w:val="005742ED"/>
    <w:rsid w:val="0057518D"/>
    <w:rsid w:val="00576F05"/>
    <w:rsid w:val="00577497"/>
    <w:rsid w:val="00580072"/>
    <w:rsid w:val="00581D7C"/>
    <w:rsid w:val="00585806"/>
    <w:rsid w:val="00587522"/>
    <w:rsid w:val="00590629"/>
    <w:rsid w:val="00591989"/>
    <w:rsid w:val="0059692F"/>
    <w:rsid w:val="005A05A7"/>
    <w:rsid w:val="005A08B2"/>
    <w:rsid w:val="005A1DC7"/>
    <w:rsid w:val="005A2737"/>
    <w:rsid w:val="005A329F"/>
    <w:rsid w:val="005A37E6"/>
    <w:rsid w:val="005A403D"/>
    <w:rsid w:val="005B3097"/>
    <w:rsid w:val="005D0698"/>
    <w:rsid w:val="005D16D3"/>
    <w:rsid w:val="005D205A"/>
    <w:rsid w:val="005D2250"/>
    <w:rsid w:val="005D3C6F"/>
    <w:rsid w:val="005D42C6"/>
    <w:rsid w:val="005D47BD"/>
    <w:rsid w:val="005D5355"/>
    <w:rsid w:val="005D6631"/>
    <w:rsid w:val="005E0FD2"/>
    <w:rsid w:val="005E2E0F"/>
    <w:rsid w:val="005E339B"/>
    <w:rsid w:val="005E3B7C"/>
    <w:rsid w:val="005E49DD"/>
    <w:rsid w:val="005E5AD0"/>
    <w:rsid w:val="005F0CAE"/>
    <w:rsid w:val="005F36F3"/>
    <w:rsid w:val="00600BCC"/>
    <w:rsid w:val="00603FE4"/>
    <w:rsid w:val="00604172"/>
    <w:rsid w:val="00607719"/>
    <w:rsid w:val="006077E3"/>
    <w:rsid w:val="00607A9E"/>
    <w:rsid w:val="00607C80"/>
    <w:rsid w:val="0061059E"/>
    <w:rsid w:val="00612EF1"/>
    <w:rsid w:val="00612FFC"/>
    <w:rsid w:val="006137FB"/>
    <w:rsid w:val="00616A23"/>
    <w:rsid w:val="00616DCB"/>
    <w:rsid w:val="006173B9"/>
    <w:rsid w:val="00617DFA"/>
    <w:rsid w:val="006203AC"/>
    <w:rsid w:val="006207C8"/>
    <w:rsid w:val="006264BC"/>
    <w:rsid w:val="0063090A"/>
    <w:rsid w:val="00631287"/>
    <w:rsid w:val="00635996"/>
    <w:rsid w:val="0063707E"/>
    <w:rsid w:val="00637E0C"/>
    <w:rsid w:val="00640728"/>
    <w:rsid w:val="00642B0E"/>
    <w:rsid w:val="00642C74"/>
    <w:rsid w:val="00645729"/>
    <w:rsid w:val="00650D48"/>
    <w:rsid w:val="00653085"/>
    <w:rsid w:val="00653618"/>
    <w:rsid w:val="00655391"/>
    <w:rsid w:val="00655AC9"/>
    <w:rsid w:val="00655E75"/>
    <w:rsid w:val="00656173"/>
    <w:rsid w:val="00656B09"/>
    <w:rsid w:val="00660429"/>
    <w:rsid w:val="00660F00"/>
    <w:rsid w:val="0066288B"/>
    <w:rsid w:val="0066496D"/>
    <w:rsid w:val="00665560"/>
    <w:rsid w:val="00665C69"/>
    <w:rsid w:val="006677E3"/>
    <w:rsid w:val="006716DD"/>
    <w:rsid w:val="00671EC7"/>
    <w:rsid w:val="006727E3"/>
    <w:rsid w:val="006761AD"/>
    <w:rsid w:val="0067790C"/>
    <w:rsid w:val="00680A57"/>
    <w:rsid w:val="00682930"/>
    <w:rsid w:val="00685638"/>
    <w:rsid w:val="00686D50"/>
    <w:rsid w:val="00692024"/>
    <w:rsid w:val="00692277"/>
    <w:rsid w:val="0069529F"/>
    <w:rsid w:val="00695DEF"/>
    <w:rsid w:val="006969EB"/>
    <w:rsid w:val="006A0DDD"/>
    <w:rsid w:val="006A2CF9"/>
    <w:rsid w:val="006A3376"/>
    <w:rsid w:val="006A48B1"/>
    <w:rsid w:val="006A4918"/>
    <w:rsid w:val="006A5FAC"/>
    <w:rsid w:val="006A6EBC"/>
    <w:rsid w:val="006B0AC9"/>
    <w:rsid w:val="006B2273"/>
    <w:rsid w:val="006B3A1A"/>
    <w:rsid w:val="006B4170"/>
    <w:rsid w:val="006C1EF6"/>
    <w:rsid w:val="006C389C"/>
    <w:rsid w:val="006C45A5"/>
    <w:rsid w:val="006C4B3A"/>
    <w:rsid w:val="006C59A5"/>
    <w:rsid w:val="006C77D6"/>
    <w:rsid w:val="006D147D"/>
    <w:rsid w:val="006D47A9"/>
    <w:rsid w:val="006D49E7"/>
    <w:rsid w:val="006D5CD5"/>
    <w:rsid w:val="006D5D7A"/>
    <w:rsid w:val="006D6FE2"/>
    <w:rsid w:val="006D7040"/>
    <w:rsid w:val="006E057B"/>
    <w:rsid w:val="006E1D3D"/>
    <w:rsid w:val="006E3AE0"/>
    <w:rsid w:val="006E7393"/>
    <w:rsid w:val="006E7EA2"/>
    <w:rsid w:val="006E7FAF"/>
    <w:rsid w:val="006F0E96"/>
    <w:rsid w:val="006F1B7C"/>
    <w:rsid w:val="006F2609"/>
    <w:rsid w:val="006F2C61"/>
    <w:rsid w:val="006F4155"/>
    <w:rsid w:val="006F4518"/>
    <w:rsid w:val="006F682E"/>
    <w:rsid w:val="006F7502"/>
    <w:rsid w:val="00700131"/>
    <w:rsid w:val="00700413"/>
    <w:rsid w:val="007056D8"/>
    <w:rsid w:val="00705965"/>
    <w:rsid w:val="00706B16"/>
    <w:rsid w:val="00707155"/>
    <w:rsid w:val="00707615"/>
    <w:rsid w:val="007106D7"/>
    <w:rsid w:val="00711BE3"/>
    <w:rsid w:val="0071209B"/>
    <w:rsid w:val="007125FC"/>
    <w:rsid w:val="00713AFD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42A8"/>
    <w:rsid w:val="0073567F"/>
    <w:rsid w:val="00735913"/>
    <w:rsid w:val="00735AFB"/>
    <w:rsid w:val="00735DAD"/>
    <w:rsid w:val="007369C5"/>
    <w:rsid w:val="00740439"/>
    <w:rsid w:val="00741B05"/>
    <w:rsid w:val="00742510"/>
    <w:rsid w:val="00743AA5"/>
    <w:rsid w:val="007451A3"/>
    <w:rsid w:val="00745AED"/>
    <w:rsid w:val="00746450"/>
    <w:rsid w:val="00746991"/>
    <w:rsid w:val="00746F10"/>
    <w:rsid w:val="0074717C"/>
    <w:rsid w:val="0074796F"/>
    <w:rsid w:val="007508A3"/>
    <w:rsid w:val="00750D14"/>
    <w:rsid w:val="007535B2"/>
    <w:rsid w:val="00760ED2"/>
    <w:rsid w:val="007616BD"/>
    <w:rsid w:val="0076177A"/>
    <w:rsid w:val="0076295C"/>
    <w:rsid w:val="007629E7"/>
    <w:rsid w:val="00763893"/>
    <w:rsid w:val="007657EE"/>
    <w:rsid w:val="00765E0F"/>
    <w:rsid w:val="0076773C"/>
    <w:rsid w:val="00767DD6"/>
    <w:rsid w:val="0077542E"/>
    <w:rsid w:val="007760F1"/>
    <w:rsid w:val="0077618B"/>
    <w:rsid w:val="007776E5"/>
    <w:rsid w:val="00782190"/>
    <w:rsid w:val="00782AC1"/>
    <w:rsid w:val="00785B17"/>
    <w:rsid w:val="0078753E"/>
    <w:rsid w:val="007902BD"/>
    <w:rsid w:val="007917F8"/>
    <w:rsid w:val="0079540F"/>
    <w:rsid w:val="00795BC8"/>
    <w:rsid w:val="0079634B"/>
    <w:rsid w:val="00796AB9"/>
    <w:rsid w:val="007A1606"/>
    <w:rsid w:val="007A1BB6"/>
    <w:rsid w:val="007A67FE"/>
    <w:rsid w:val="007A7B0A"/>
    <w:rsid w:val="007B3049"/>
    <w:rsid w:val="007B37B4"/>
    <w:rsid w:val="007B5EF0"/>
    <w:rsid w:val="007B6529"/>
    <w:rsid w:val="007B7789"/>
    <w:rsid w:val="007C0BA2"/>
    <w:rsid w:val="007C10DD"/>
    <w:rsid w:val="007C1E27"/>
    <w:rsid w:val="007C4B6E"/>
    <w:rsid w:val="007C74DE"/>
    <w:rsid w:val="007C7AA9"/>
    <w:rsid w:val="007D00C2"/>
    <w:rsid w:val="007D319D"/>
    <w:rsid w:val="007D3514"/>
    <w:rsid w:val="007D51A1"/>
    <w:rsid w:val="007D54E5"/>
    <w:rsid w:val="007D6B1F"/>
    <w:rsid w:val="007E0396"/>
    <w:rsid w:val="007E049F"/>
    <w:rsid w:val="007E078C"/>
    <w:rsid w:val="007E6D08"/>
    <w:rsid w:val="007F0572"/>
    <w:rsid w:val="007F06BE"/>
    <w:rsid w:val="007F14F4"/>
    <w:rsid w:val="007F1531"/>
    <w:rsid w:val="007F41C0"/>
    <w:rsid w:val="007F5643"/>
    <w:rsid w:val="007F604D"/>
    <w:rsid w:val="008038C6"/>
    <w:rsid w:val="008074BE"/>
    <w:rsid w:val="008111A4"/>
    <w:rsid w:val="00811343"/>
    <w:rsid w:val="00813A97"/>
    <w:rsid w:val="0081601B"/>
    <w:rsid w:val="00816790"/>
    <w:rsid w:val="00816BC4"/>
    <w:rsid w:val="00817AB2"/>
    <w:rsid w:val="00821FCB"/>
    <w:rsid w:val="00823689"/>
    <w:rsid w:val="00823961"/>
    <w:rsid w:val="0082690A"/>
    <w:rsid w:val="00833CE2"/>
    <w:rsid w:val="00836344"/>
    <w:rsid w:val="00836522"/>
    <w:rsid w:val="0083775D"/>
    <w:rsid w:val="0083787A"/>
    <w:rsid w:val="00841581"/>
    <w:rsid w:val="0084350B"/>
    <w:rsid w:val="00844D45"/>
    <w:rsid w:val="00847A64"/>
    <w:rsid w:val="008514F2"/>
    <w:rsid w:val="00857F8E"/>
    <w:rsid w:val="00860242"/>
    <w:rsid w:val="008612CE"/>
    <w:rsid w:val="00862CCA"/>
    <w:rsid w:val="008659D3"/>
    <w:rsid w:val="008663E2"/>
    <w:rsid w:val="008665B5"/>
    <w:rsid w:val="00866CFA"/>
    <w:rsid w:val="00871363"/>
    <w:rsid w:val="008717B7"/>
    <w:rsid w:val="00872E5C"/>
    <w:rsid w:val="0087646F"/>
    <w:rsid w:val="00876CB6"/>
    <w:rsid w:val="00877AFA"/>
    <w:rsid w:val="00881687"/>
    <w:rsid w:val="00883A9C"/>
    <w:rsid w:val="00884030"/>
    <w:rsid w:val="00884810"/>
    <w:rsid w:val="00884CA2"/>
    <w:rsid w:val="00887F11"/>
    <w:rsid w:val="00891DF1"/>
    <w:rsid w:val="0089445D"/>
    <w:rsid w:val="00896274"/>
    <w:rsid w:val="008A08E1"/>
    <w:rsid w:val="008A098C"/>
    <w:rsid w:val="008A12EA"/>
    <w:rsid w:val="008A2A2A"/>
    <w:rsid w:val="008A2D92"/>
    <w:rsid w:val="008A47CB"/>
    <w:rsid w:val="008A4C82"/>
    <w:rsid w:val="008A68AE"/>
    <w:rsid w:val="008A73F4"/>
    <w:rsid w:val="008B0BEB"/>
    <w:rsid w:val="008B15DB"/>
    <w:rsid w:val="008B39C7"/>
    <w:rsid w:val="008B3E90"/>
    <w:rsid w:val="008B43DE"/>
    <w:rsid w:val="008B67C1"/>
    <w:rsid w:val="008B6B97"/>
    <w:rsid w:val="008C0895"/>
    <w:rsid w:val="008C0C07"/>
    <w:rsid w:val="008C3A35"/>
    <w:rsid w:val="008C41D1"/>
    <w:rsid w:val="008C5200"/>
    <w:rsid w:val="008C6F4D"/>
    <w:rsid w:val="008C7378"/>
    <w:rsid w:val="008D023E"/>
    <w:rsid w:val="008D52ED"/>
    <w:rsid w:val="008E24F9"/>
    <w:rsid w:val="008E32A8"/>
    <w:rsid w:val="008E43D0"/>
    <w:rsid w:val="008E723E"/>
    <w:rsid w:val="008F0F0F"/>
    <w:rsid w:val="008F1755"/>
    <w:rsid w:val="008F2B14"/>
    <w:rsid w:val="008F4179"/>
    <w:rsid w:val="008F5063"/>
    <w:rsid w:val="008F5FCF"/>
    <w:rsid w:val="008F698E"/>
    <w:rsid w:val="0090165B"/>
    <w:rsid w:val="009018B1"/>
    <w:rsid w:val="009034AD"/>
    <w:rsid w:val="00903C16"/>
    <w:rsid w:val="00904784"/>
    <w:rsid w:val="00910A0B"/>
    <w:rsid w:val="00914C51"/>
    <w:rsid w:val="00914C7E"/>
    <w:rsid w:val="00915C7D"/>
    <w:rsid w:val="0092705B"/>
    <w:rsid w:val="00927258"/>
    <w:rsid w:val="00930DC6"/>
    <w:rsid w:val="009365B4"/>
    <w:rsid w:val="0093782D"/>
    <w:rsid w:val="00937DAF"/>
    <w:rsid w:val="00942E10"/>
    <w:rsid w:val="00942F6D"/>
    <w:rsid w:val="00945F6A"/>
    <w:rsid w:val="00945FB5"/>
    <w:rsid w:val="009463C1"/>
    <w:rsid w:val="00947003"/>
    <w:rsid w:val="009478AA"/>
    <w:rsid w:val="00947926"/>
    <w:rsid w:val="009500A7"/>
    <w:rsid w:val="00950D81"/>
    <w:rsid w:val="00952CE6"/>
    <w:rsid w:val="009543DD"/>
    <w:rsid w:val="00960E31"/>
    <w:rsid w:val="00963BFD"/>
    <w:rsid w:val="00967DED"/>
    <w:rsid w:val="00970517"/>
    <w:rsid w:val="00970558"/>
    <w:rsid w:val="00973DC4"/>
    <w:rsid w:val="00977398"/>
    <w:rsid w:val="00980190"/>
    <w:rsid w:val="00980B18"/>
    <w:rsid w:val="009838EE"/>
    <w:rsid w:val="0098390D"/>
    <w:rsid w:val="0098555F"/>
    <w:rsid w:val="00985C8B"/>
    <w:rsid w:val="00992707"/>
    <w:rsid w:val="009930D7"/>
    <w:rsid w:val="009938BB"/>
    <w:rsid w:val="00994A59"/>
    <w:rsid w:val="009955A6"/>
    <w:rsid w:val="009A0FA1"/>
    <w:rsid w:val="009A1131"/>
    <w:rsid w:val="009A462D"/>
    <w:rsid w:val="009A4630"/>
    <w:rsid w:val="009A6EA4"/>
    <w:rsid w:val="009B0053"/>
    <w:rsid w:val="009B0CB8"/>
    <w:rsid w:val="009B0EDF"/>
    <w:rsid w:val="009B238E"/>
    <w:rsid w:val="009B4D56"/>
    <w:rsid w:val="009B564F"/>
    <w:rsid w:val="009B6AE6"/>
    <w:rsid w:val="009B7AE7"/>
    <w:rsid w:val="009C3C66"/>
    <w:rsid w:val="009C42C4"/>
    <w:rsid w:val="009C5C91"/>
    <w:rsid w:val="009C7FFE"/>
    <w:rsid w:val="009D08EA"/>
    <w:rsid w:val="009D37F6"/>
    <w:rsid w:val="009D3A03"/>
    <w:rsid w:val="009D3F67"/>
    <w:rsid w:val="009D6AD7"/>
    <w:rsid w:val="009E0973"/>
    <w:rsid w:val="009E19A5"/>
    <w:rsid w:val="009E5919"/>
    <w:rsid w:val="009E5D50"/>
    <w:rsid w:val="009E5D9F"/>
    <w:rsid w:val="009E6704"/>
    <w:rsid w:val="009E6C71"/>
    <w:rsid w:val="009F0426"/>
    <w:rsid w:val="009F0CDC"/>
    <w:rsid w:val="009F14C0"/>
    <w:rsid w:val="009F1B1B"/>
    <w:rsid w:val="009F4CCA"/>
    <w:rsid w:val="009F59A9"/>
    <w:rsid w:val="009F64F9"/>
    <w:rsid w:val="00A02F71"/>
    <w:rsid w:val="00A04A6E"/>
    <w:rsid w:val="00A0566C"/>
    <w:rsid w:val="00A1090B"/>
    <w:rsid w:val="00A12E2A"/>
    <w:rsid w:val="00A16001"/>
    <w:rsid w:val="00A16AA6"/>
    <w:rsid w:val="00A16B90"/>
    <w:rsid w:val="00A2021F"/>
    <w:rsid w:val="00A2057F"/>
    <w:rsid w:val="00A2157E"/>
    <w:rsid w:val="00A24162"/>
    <w:rsid w:val="00A24B1F"/>
    <w:rsid w:val="00A25B74"/>
    <w:rsid w:val="00A32BFD"/>
    <w:rsid w:val="00A334B2"/>
    <w:rsid w:val="00A339D0"/>
    <w:rsid w:val="00A3614A"/>
    <w:rsid w:val="00A37568"/>
    <w:rsid w:val="00A43BE5"/>
    <w:rsid w:val="00A44B03"/>
    <w:rsid w:val="00A44C33"/>
    <w:rsid w:val="00A44DFF"/>
    <w:rsid w:val="00A45F9E"/>
    <w:rsid w:val="00A463F6"/>
    <w:rsid w:val="00A5083A"/>
    <w:rsid w:val="00A5304E"/>
    <w:rsid w:val="00A53925"/>
    <w:rsid w:val="00A55D5A"/>
    <w:rsid w:val="00A611AA"/>
    <w:rsid w:val="00A615F3"/>
    <w:rsid w:val="00A61690"/>
    <w:rsid w:val="00A62154"/>
    <w:rsid w:val="00A7258F"/>
    <w:rsid w:val="00A75B42"/>
    <w:rsid w:val="00A77883"/>
    <w:rsid w:val="00A819AE"/>
    <w:rsid w:val="00A8322F"/>
    <w:rsid w:val="00A85880"/>
    <w:rsid w:val="00A90976"/>
    <w:rsid w:val="00A923F7"/>
    <w:rsid w:val="00A92592"/>
    <w:rsid w:val="00A9324A"/>
    <w:rsid w:val="00A93273"/>
    <w:rsid w:val="00A94011"/>
    <w:rsid w:val="00A955AA"/>
    <w:rsid w:val="00A96E53"/>
    <w:rsid w:val="00A97C0A"/>
    <w:rsid w:val="00A97D79"/>
    <w:rsid w:val="00AA30CE"/>
    <w:rsid w:val="00AA3C5B"/>
    <w:rsid w:val="00AA4F14"/>
    <w:rsid w:val="00AA5D4D"/>
    <w:rsid w:val="00AA62E9"/>
    <w:rsid w:val="00AA6E9D"/>
    <w:rsid w:val="00AB2548"/>
    <w:rsid w:val="00AB3EB2"/>
    <w:rsid w:val="00AB7BC4"/>
    <w:rsid w:val="00AC1FDA"/>
    <w:rsid w:val="00AC2CEB"/>
    <w:rsid w:val="00AC5DCD"/>
    <w:rsid w:val="00AC6F92"/>
    <w:rsid w:val="00AC7BC0"/>
    <w:rsid w:val="00AD0E05"/>
    <w:rsid w:val="00AD1571"/>
    <w:rsid w:val="00AD2785"/>
    <w:rsid w:val="00AD2BF0"/>
    <w:rsid w:val="00AD3C02"/>
    <w:rsid w:val="00AD548C"/>
    <w:rsid w:val="00AD6672"/>
    <w:rsid w:val="00AD6B55"/>
    <w:rsid w:val="00AD6C78"/>
    <w:rsid w:val="00AE0F2F"/>
    <w:rsid w:val="00AE1FAF"/>
    <w:rsid w:val="00AE36CF"/>
    <w:rsid w:val="00AE40BF"/>
    <w:rsid w:val="00AE51AD"/>
    <w:rsid w:val="00AE6DCA"/>
    <w:rsid w:val="00AF0296"/>
    <w:rsid w:val="00AF227B"/>
    <w:rsid w:val="00AF4CA1"/>
    <w:rsid w:val="00AF4CB3"/>
    <w:rsid w:val="00AF4DBC"/>
    <w:rsid w:val="00AF5657"/>
    <w:rsid w:val="00AF71D0"/>
    <w:rsid w:val="00B00F4F"/>
    <w:rsid w:val="00B03046"/>
    <w:rsid w:val="00B052DC"/>
    <w:rsid w:val="00B06FE1"/>
    <w:rsid w:val="00B077C1"/>
    <w:rsid w:val="00B10CB7"/>
    <w:rsid w:val="00B111BE"/>
    <w:rsid w:val="00B1541B"/>
    <w:rsid w:val="00B16BD7"/>
    <w:rsid w:val="00B16D2E"/>
    <w:rsid w:val="00B2157E"/>
    <w:rsid w:val="00B22935"/>
    <w:rsid w:val="00B23329"/>
    <w:rsid w:val="00B272CE"/>
    <w:rsid w:val="00B27488"/>
    <w:rsid w:val="00B314F7"/>
    <w:rsid w:val="00B3522A"/>
    <w:rsid w:val="00B36CB9"/>
    <w:rsid w:val="00B36D0F"/>
    <w:rsid w:val="00B4002D"/>
    <w:rsid w:val="00B41B01"/>
    <w:rsid w:val="00B4244E"/>
    <w:rsid w:val="00B42B76"/>
    <w:rsid w:val="00B42C59"/>
    <w:rsid w:val="00B4363D"/>
    <w:rsid w:val="00B43D43"/>
    <w:rsid w:val="00B43F7B"/>
    <w:rsid w:val="00B4477E"/>
    <w:rsid w:val="00B46964"/>
    <w:rsid w:val="00B51CFE"/>
    <w:rsid w:val="00B531E3"/>
    <w:rsid w:val="00B53F81"/>
    <w:rsid w:val="00B57FA9"/>
    <w:rsid w:val="00B60571"/>
    <w:rsid w:val="00B6280C"/>
    <w:rsid w:val="00B63555"/>
    <w:rsid w:val="00B6383C"/>
    <w:rsid w:val="00B6666D"/>
    <w:rsid w:val="00B67044"/>
    <w:rsid w:val="00B726A6"/>
    <w:rsid w:val="00B747A9"/>
    <w:rsid w:val="00B7554A"/>
    <w:rsid w:val="00B76A28"/>
    <w:rsid w:val="00B76F56"/>
    <w:rsid w:val="00B77C63"/>
    <w:rsid w:val="00B839E3"/>
    <w:rsid w:val="00B87745"/>
    <w:rsid w:val="00B922F4"/>
    <w:rsid w:val="00B9386B"/>
    <w:rsid w:val="00B94B71"/>
    <w:rsid w:val="00B94C91"/>
    <w:rsid w:val="00B95A23"/>
    <w:rsid w:val="00B95E74"/>
    <w:rsid w:val="00B960A3"/>
    <w:rsid w:val="00B969B0"/>
    <w:rsid w:val="00BA01BE"/>
    <w:rsid w:val="00BA2E3C"/>
    <w:rsid w:val="00BA3EED"/>
    <w:rsid w:val="00BA405C"/>
    <w:rsid w:val="00BA67FC"/>
    <w:rsid w:val="00BB0636"/>
    <w:rsid w:val="00BB7272"/>
    <w:rsid w:val="00BC0BA7"/>
    <w:rsid w:val="00BC0E6F"/>
    <w:rsid w:val="00BC17F7"/>
    <w:rsid w:val="00BC1DCC"/>
    <w:rsid w:val="00BC6303"/>
    <w:rsid w:val="00BD1B7E"/>
    <w:rsid w:val="00BD3145"/>
    <w:rsid w:val="00BD5055"/>
    <w:rsid w:val="00BD7806"/>
    <w:rsid w:val="00BE0CD6"/>
    <w:rsid w:val="00BE2EBA"/>
    <w:rsid w:val="00BE37D5"/>
    <w:rsid w:val="00BE4075"/>
    <w:rsid w:val="00BE5EE5"/>
    <w:rsid w:val="00BE71A4"/>
    <w:rsid w:val="00BE74FA"/>
    <w:rsid w:val="00BF29A9"/>
    <w:rsid w:val="00BF2A1F"/>
    <w:rsid w:val="00BF340D"/>
    <w:rsid w:val="00BF421C"/>
    <w:rsid w:val="00BF437D"/>
    <w:rsid w:val="00BF6ECE"/>
    <w:rsid w:val="00C0228A"/>
    <w:rsid w:val="00C04FB3"/>
    <w:rsid w:val="00C0603E"/>
    <w:rsid w:val="00C07CF4"/>
    <w:rsid w:val="00C102EE"/>
    <w:rsid w:val="00C10FA7"/>
    <w:rsid w:val="00C11803"/>
    <w:rsid w:val="00C11A6A"/>
    <w:rsid w:val="00C16E95"/>
    <w:rsid w:val="00C226E2"/>
    <w:rsid w:val="00C22785"/>
    <w:rsid w:val="00C264F4"/>
    <w:rsid w:val="00C2652D"/>
    <w:rsid w:val="00C27213"/>
    <w:rsid w:val="00C319B4"/>
    <w:rsid w:val="00C3379D"/>
    <w:rsid w:val="00C362A4"/>
    <w:rsid w:val="00C3757E"/>
    <w:rsid w:val="00C37E2F"/>
    <w:rsid w:val="00C403B3"/>
    <w:rsid w:val="00C407E3"/>
    <w:rsid w:val="00C42DE6"/>
    <w:rsid w:val="00C42E52"/>
    <w:rsid w:val="00C42FC2"/>
    <w:rsid w:val="00C441C4"/>
    <w:rsid w:val="00C453BD"/>
    <w:rsid w:val="00C4580C"/>
    <w:rsid w:val="00C50800"/>
    <w:rsid w:val="00C50D78"/>
    <w:rsid w:val="00C52705"/>
    <w:rsid w:val="00C5703F"/>
    <w:rsid w:val="00C61E30"/>
    <w:rsid w:val="00C621AC"/>
    <w:rsid w:val="00C623E6"/>
    <w:rsid w:val="00C63134"/>
    <w:rsid w:val="00C6315F"/>
    <w:rsid w:val="00C64682"/>
    <w:rsid w:val="00C658A4"/>
    <w:rsid w:val="00C67309"/>
    <w:rsid w:val="00C71495"/>
    <w:rsid w:val="00C71AB6"/>
    <w:rsid w:val="00C725FE"/>
    <w:rsid w:val="00C7444C"/>
    <w:rsid w:val="00C80564"/>
    <w:rsid w:val="00C808DD"/>
    <w:rsid w:val="00C85AC3"/>
    <w:rsid w:val="00C87B84"/>
    <w:rsid w:val="00C913DF"/>
    <w:rsid w:val="00C932D2"/>
    <w:rsid w:val="00C9383B"/>
    <w:rsid w:val="00C94A7B"/>
    <w:rsid w:val="00C950C9"/>
    <w:rsid w:val="00C95B23"/>
    <w:rsid w:val="00C97803"/>
    <w:rsid w:val="00CA218C"/>
    <w:rsid w:val="00CA2715"/>
    <w:rsid w:val="00CA3A3F"/>
    <w:rsid w:val="00CA4935"/>
    <w:rsid w:val="00CA6168"/>
    <w:rsid w:val="00CB13CA"/>
    <w:rsid w:val="00CB19F3"/>
    <w:rsid w:val="00CB3A7F"/>
    <w:rsid w:val="00CB4272"/>
    <w:rsid w:val="00CB4293"/>
    <w:rsid w:val="00CB4858"/>
    <w:rsid w:val="00CB57F5"/>
    <w:rsid w:val="00CB6284"/>
    <w:rsid w:val="00CB775C"/>
    <w:rsid w:val="00CC02C2"/>
    <w:rsid w:val="00CC0695"/>
    <w:rsid w:val="00CC266F"/>
    <w:rsid w:val="00CC44B3"/>
    <w:rsid w:val="00CC4E23"/>
    <w:rsid w:val="00CC73A9"/>
    <w:rsid w:val="00CC7E76"/>
    <w:rsid w:val="00CC7F13"/>
    <w:rsid w:val="00CD14E4"/>
    <w:rsid w:val="00CD4AB0"/>
    <w:rsid w:val="00CD6B2D"/>
    <w:rsid w:val="00CD7882"/>
    <w:rsid w:val="00CE051F"/>
    <w:rsid w:val="00CE0B87"/>
    <w:rsid w:val="00CE4B44"/>
    <w:rsid w:val="00CE7949"/>
    <w:rsid w:val="00CE7ED0"/>
    <w:rsid w:val="00CF46E9"/>
    <w:rsid w:val="00CF5B57"/>
    <w:rsid w:val="00CF5CE6"/>
    <w:rsid w:val="00D0206A"/>
    <w:rsid w:val="00D05CD3"/>
    <w:rsid w:val="00D060C2"/>
    <w:rsid w:val="00D066A2"/>
    <w:rsid w:val="00D109B3"/>
    <w:rsid w:val="00D11414"/>
    <w:rsid w:val="00D135B3"/>
    <w:rsid w:val="00D1520D"/>
    <w:rsid w:val="00D17901"/>
    <w:rsid w:val="00D20055"/>
    <w:rsid w:val="00D20BBE"/>
    <w:rsid w:val="00D22110"/>
    <w:rsid w:val="00D24235"/>
    <w:rsid w:val="00D25558"/>
    <w:rsid w:val="00D255FF"/>
    <w:rsid w:val="00D25BAC"/>
    <w:rsid w:val="00D27067"/>
    <w:rsid w:val="00D2745F"/>
    <w:rsid w:val="00D278AC"/>
    <w:rsid w:val="00D30B83"/>
    <w:rsid w:val="00D31322"/>
    <w:rsid w:val="00D334A7"/>
    <w:rsid w:val="00D357E0"/>
    <w:rsid w:val="00D357ED"/>
    <w:rsid w:val="00D375A3"/>
    <w:rsid w:val="00D40BDA"/>
    <w:rsid w:val="00D431DB"/>
    <w:rsid w:val="00D5009A"/>
    <w:rsid w:val="00D51967"/>
    <w:rsid w:val="00D5451A"/>
    <w:rsid w:val="00D56B1B"/>
    <w:rsid w:val="00D56DD4"/>
    <w:rsid w:val="00D625BA"/>
    <w:rsid w:val="00D6613F"/>
    <w:rsid w:val="00D67581"/>
    <w:rsid w:val="00D67B92"/>
    <w:rsid w:val="00D70C42"/>
    <w:rsid w:val="00D70D29"/>
    <w:rsid w:val="00D73200"/>
    <w:rsid w:val="00D74A30"/>
    <w:rsid w:val="00D800C5"/>
    <w:rsid w:val="00D8106C"/>
    <w:rsid w:val="00D824CE"/>
    <w:rsid w:val="00D83CCD"/>
    <w:rsid w:val="00D84256"/>
    <w:rsid w:val="00D84626"/>
    <w:rsid w:val="00D85865"/>
    <w:rsid w:val="00D867D6"/>
    <w:rsid w:val="00D872CE"/>
    <w:rsid w:val="00D8761F"/>
    <w:rsid w:val="00D93744"/>
    <w:rsid w:val="00D943BF"/>
    <w:rsid w:val="00D9667E"/>
    <w:rsid w:val="00D96886"/>
    <w:rsid w:val="00D96B9D"/>
    <w:rsid w:val="00D9703C"/>
    <w:rsid w:val="00D973CE"/>
    <w:rsid w:val="00DA01DA"/>
    <w:rsid w:val="00DA0DDC"/>
    <w:rsid w:val="00DA4168"/>
    <w:rsid w:val="00DA56D8"/>
    <w:rsid w:val="00DA5C34"/>
    <w:rsid w:val="00DA5F68"/>
    <w:rsid w:val="00DA5FDF"/>
    <w:rsid w:val="00DA71E6"/>
    <w:rsid w:val="00DA730D"/>
    <w:rsid w:val="00DA7F86"/>
    <w:rsid w:val="00DB4C02"/>
    <w:rsid w:val="00DB5734"/>
    <w:rsid w:val="00DB5DAB"/>
    <w:rsid w:val="00DB5F7C"/>
    <w:rsid w:val="00DB7747"/>
    <w:rsid w:val="00DC0703"/>
    <w:rsid w:val="00DC0C55"/>
    <w:rsid w:val="00DC0D7B"/>
    <w:rsid w:val="00DD1076"/>
    <w:rsid w:val="00DD2201"/>
    <w:rsid w:val="00DD4473"/>
    <w:rsid w:val="00DD73F9"/>
    <w:rsid w:val="00DD7BE0"/>
    <w:rsid w:val="00DE4B9D"/>
    <w:rsid w:val="00DE4F4A"/>
    <w:rsid w:val="00DE5A91"/>
    <w:rsid w:val="00DE6261"/>
    <w:rsid w:val="00DE6410"/>
    <w:rsid w:val="00DF1083"/>
    <w:rsid w:val="00DF477F"/>
    <w:rsid w:val="00DF6F6E"/>
    <w:rsid w:val="00E00AE2"/>
    <w:rsid w:val="00E00C80"/>
    <w:rsid w:val="00E010FA"/>
    <w:rsid w:val="00E016F8"/>
    <w:rsid w:val="00E02CC5"/>
    <w:rsid w:val="00E03C8E"/>
    <w:rsid w:val="00E069AD"/>
    <w:rsid w:val="00E11998"/>
    <w:rsid w:val="00E13F87"/>
    <w:rsid w:val="00E157CD"/>
    <w:rsid w:val="00E17529"/>
    <w:rsid w:val="00E200B9"/>
    <w:rsid w:val="00E20E95"/>
    <w:rsid w:val="00E21270"/>
    <w:rsid w:val="00E22C5F"/>
    <w:rsid w:val="00E22D1B"/>
    <w:rsid w:val="00E27A89"/>
    <w:rsid w:val="00E27B48"/>
    <w:rsid w:val="00E30398"/>
    <w:rsid w:val="00E310A7"/>
    <w:rsid w:val="00E313F5"/>
    <w:rsid w:val="00E31DE7"/>
    <w:rsid w:val="00E3245D"/>
    <w:rsid w:val="00E3335E"/>
    <w:rsid w:val="00E334BE"/>
    <w:rsid w:val="00E35C8E"/>
    <w:rsid w:val="00E40F47"/>
    <w:rsid w:val="00E430A9"/>
    <w:rsid w:val="00E44880"/>
    <w:rsid w:val="00E4566A"/>
    <w:rsid w:val="00E456B2"/>
    <w:rsid w:val="00E45BCA"/>
    <w:rsid w:val="00E5060F"/>
    <w:rsid w:val="00E50EC5"/>
    <w:rsid w:val="00E511C4"/>
    <w:rsid w:val="00E52460"/>
    <w:rsid w:val="00E52C30"/>
    <w:rsid w:val="00E52D91"/>
    <w:rsid w:val="00E60E78"/>
    <w:rsid w:val="00E62505"/>
    <w:rsid w:val="00E63916"/>
    <w:rsid w:val="00E66114"/>
    <w:rsid w:val="00E66AD8"/>
    <w:rsid w:val="00E70C50"/>
    <w:rsid w:val="00E71A31"/>
    <w:rsid w:val="00E72B62"/>
    <w:rsid w:val="00E73355"/>
    <w:rsid w:val="00E75524"/>
    <w:rsid w:val="00E77BFD"/>
    <w:rsid w:val="00E77E09"/>
    <w:rsid w:val="00E81E6B"/>
    <w:rsid w:val="00E84945"/>
    <w:rsid w:val="00E86F94"/>
    <w:rsid w:val="00E86FAE"/>
    <w:rsid w:val="00E871D5"/>
    <w:rsid w:val="00E91D9B"/>
    <w:rsid w:val="00E9224E"/>
    <w:rsid w:val="00E9251A"/>
    <w:rsid w:val="00E94711"/>
    <w:rsid w:val="00E9666C"/>
    <w:rsid w:val="00EA17D3"/>
    <w:rsid w:val="00EA6EF8"/>
    <w:rsid w:val="00EA76F4"/>
    <w:rsid w:val="00EB015F"/>
    <w:rsid w:val="00EB24F8"/>
    <w:rsid w:val="00EB354C"/>
    <w:rsid w:val="00EB5000"/>
    <w:rsid w:val="00EB50C7"/>
    <w:rsid w:val="00EB542F"/>
    <w:rsid w:val="00EC22D0"/>
    <w:rsid w:val="00EC2F4C"/>
    <w:rsid w:val="00EC5A3F"/>
    <w:rsid w:val="00EC660E"/>
    <w:rsid w:val="00ED0947"/>
    <w:rsid w:val="00ED419C"/>
    <w:rsid w:val="00ED4849"/>
    <w:rsid w:val="00EE13B8"/>
    <w:rsid w:val="00EE19E8"/>
    <w:rsid w:val="00EE397C"/>
    <w:rsid w:val="00EE458F"/>
    <w:rsid w:val="00EE4F31"/>
    <w:rsid w:val="00EE7D57"/>
    <w:rsid w:val="00EF022B"/>
    <w:rsid w:val="00EF0B21"/>
    <w:rsid w:val="00EF6CF6"/>
    <w:rsid w:val="00EF735F"/>
    <w:rsid w:val="00F00F71"/>
    <w:rsid w:val="00F046B9"/>
    <w:rsid w:val="00F06B10"/>
    <w:rsid w:val="00F12E18"/>
    <w:rsid w:val="00F1538D"/>
    <w:rsid w:val="00F169D3"/>
    <w:rsid w:val="00F2048B"/>
    <w:rsid w:val="00F20C85"/>
    <w:rsid w:val="00F21610"/>
    <w:rsid w:val="00F21776"/>
    <w:rsid w:val="00F22159"/>
    <w:rsid w:val="00F226FC"/>
    <w:rsid w:val="00F23BA1"/>
    <w:rsid w:val="00F35C51"/>
    <w:rsid w:val="00F35ED4"/>
    <w:rsid w:val="00F373E6"/>
    <w:rsid w:val="00F37850"/>
    <w:rsid w:val="00F4303C"/>
    <w:rsid w:val="00F433C0"/>
    <w:rsid w:val="00F436EF"/>
    <w:rsid w:val="00F43D69"/>
    <w:rsid w:val="00F447A3"/>
    <w:rsid w:val="00F507FB"/>
    <w:rsid w:val="00F51AAE"/>
    <w:rsid w:val="00F553FF"/>
    <w:rsid w:val="00F57E7A"/>
    <w:rsid w:val="00F61343"/>
    <w:rsid w:val="00F62B9D"/>
    <w:rsid w:val="00F62ED5"/>
    <w:rsid w:val="00F6353A"/>
    <w:rsid w:val="00F64865"/>
    <w:rsid w:val="00F730D2"/>
    <w:rsid w:val="00F74E39"/>
    <w:rsid w:val="00F76EC6"/>
    <w:rsid w:val="00F7751B"/>
    <w:rsid w:val="00F8033C"/>
    <w:rsid w:val="00F80A49"/>
    <w:rsid w:val="00F80CFF"/>
    <w:rsid w:val="00F82450"/>
    <w:rsid w:val="00F82726"/>
    <w:rsid w:val="00F83DF0"/>
    <w:rsid w:val="00F85C3C"/>
    <w:rsid w:val="00F876BB"/>
    <w:rsid w:val="00F9008C"/>
    <w:rsid w:val="00F908E9"/>
    <w:rsid w:val="00F92CCB"/>
    <w:rsid w:val="00F93B97"/>
    <w:rsid w:val="00F94618"/>
    <w:rsid w:val="00F94BF5"/>
    <w:rsid w:val="00F95F81"/>
    <w:rsid w:val="00F968C9"/>
    <w:rsid w:val="00F974DD"/>
    <w:rsid w:val="00FA1CB2"/>
    <w:rsid w:val="00FA4513"/>
    <w:rsid w:val="00FA4FD6"/>
    <w:rsid w:val="00FB1CA2"/>
    <w:rsid w:val="00FB1DC4"/>
    <w:rsid w:val="00FB27D0"/>
    <w:rsid w:val="00FB655E"/>
    <w:rsid w:val="00FB6662"/>
    <w:rsid w:val="00FB73C7"/>
    <w:rsid w:val="00FC12B4"/>
    <w:rsid w:val="00FC258D"/>
    <w:rsid w:val="00FC2E6C"/>
    <w:rsid w:val="00FC4B9A"/>
    <w:rsid w:val="00FC4D59"/>
    <w:rsid w:val="00FC50E0"/>
    <w:rsid w:val="00FC6CA9"/>
    <w:rsid w:val="00FC7537"/>
    <w:rsid w:val="00FD041A"/>
    <w:rsid w:val="00FD7AC1"/>
    <w:rsid w:val="00FD7C91"/>
    <w:rsid w:val="00FE2763"/>
    <w:rsid w:val="00FE32CB"/>
    <w:rsid w:val="00FE356F"/>
    <w:rsid w:val="00FE437E"/>
    <w:rsid w:val="00FE46C2"/>
    <w:rsid w:val="00FE5DA3"/>
    <w:rsid w:val="00FF0582"/>
    <w:rsid w:val="00FF3A29"/>
    <w:rsid w:val="00FF6655"/>
    <w:rsid w:val="00FF6A38"/>
    <w:rsid w:val="00FF6AA8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3</TotalTime>
  <Pages>12</Pages>
  <Words>1251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namratamarathe81@gmail.com</cp:lastModifiedBy>
  <cp:revision>9</cp:revision>
  <cp:lastPrinted>2009-03-13T17:29:00Z</cp:lastPrinted>
  <dcterms:created xsi:type="dcterms:W3CDTF">2022-03-29T15:09:00Z</dcterms:created>
  <dcterms:modified xsi:type="dcterms:W3CDTF">2022-03-29T15:11:00Z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